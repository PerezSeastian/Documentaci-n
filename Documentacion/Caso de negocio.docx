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F6802" w14:textId="5C38B0DF" w:rsidR="00DD02B3" w:rsidRPr="00131FDB" w:rsidRDefault="00627952">
      <w:pPr>
        <w:pStyle w:val="Ttulo"/>
        <w:jc w:val="right"/>
      </w:pPr>
      <w:r w:rsidRPr="00131FDB">
        <w:t xml:space="preserve">Delicious </w:t>
      </w:r>
      <w:proofErr w:type="spellStart"/>
      <w:r w:rsidRPr="00131FDB">
        <w:t>food</w:t>
      </w:r>
      <w:proofErr w:type="spellEnd"/>
    </w:p>
    <w:p w14:paraId="4395CA4D" w14:textId="06F288F0" w:rsidR="00DD02B3" w:rsidRPr="00131FDB" w:rsidRDefault="00627952">
      <w:pPr>
        <w:pStyle w:val="Ttulo"/>
        <w:jc w:val="right"/>
      </w:pPr>
      <w:r w:rsidRPr="00131FDB">
        <w:t>Business Case</w:t>
      </w:r>
    </w:p>
    <w:p w14:paraId="647EC0F0" w14:textId="77777777" w:rsidR="00DD02B3" w:rsidRPr="00131FDB" w:rsidRDefault="00DD02B3">
      <w:pPr>
        <w:pStyle w:val="Ttulo"/>
        <w:jc w:val="right"/>
      </w:pPr>
    </w:p>
    <w:p w14:paraId="6DBCB6A3" w14:textId="2EDECB28" w:rsidR="00DD02B3" w:rsidRPr="00131FDB" w:rsidRDefault="00DD02B3">
      <w:pPr>
        <w:pStyle w:val="Ttulo"/>
        <w:jc w:val="right"/>
        <w:rPr>
          <w:sz w:val="28"/>
        </w:rPr>
      </w:pPr>
      <w:r w:rsidRPr="00131FDB">
        <w:rPr>
          <w:sz w:val="28"/>
        </w:rPr>
        <w:t>Versión 1.0</w:t>
      </w:r>
    </w:p>
    <w:p w14:paraId="7BB78A4A" w14:textId="77777777" w:rsidR="00DD02B3" w:rsidRPr="00131FDB" w:rsidRDefault="00DD02B3">
      <w:pPr>
        <w:pStyle w:val="Ttulo"/>
        <w:rPr>
          <w:sz w:val="28"/>
        </w:rPr>
      </w:pPr>
    </w:p>
    <w:p w14:paraId="4B413B7C" w14:textId="77777777" w:rsidR="00DD02B3" w:rsidRPr="00131FDB" w:rsidRDefault="00DD02B3"/>
    <w:p w14:paraId="6169B984" w14:textId="120CDB64" w:rsidR="00DD02B3" w:rsidRPr="00131FDB" w:rsidRDefault="00DD02B3">
      <w:pPr>
        <w:pStyle w:val="InfoBlue"/>
      </w:pPr>
      <w:r w:rsidRPr="00131FDB">
        <w:t xml:space="preserve"> </w:t>
      </w:r>
    </w:p>
    <w:p w14:paraId="2FFEF969" w14:textId="77777777" w:rsidR="00DD02B3" w:rsidRPr="00131FDB" w:rsidRDefault="00DD02B3">
      <w:pPr>
        <w:sectPr w:rsidR="00DD02B3" w:rsidRPr="00131FD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3B2FFAB" w14:textId="77777777" w:rsidR="00DD02B3" w:rsidRPr="00131FDB" w:rsidRDefault="00DD02B3">
      <w:pPr>
        <w:pStyle w:val="Ttulo"/>
      </w:pPr>
      <w:r w:rsidRPr="00131FDB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02B3" w:rsidRPr="00131FDB" w14:paraId="6524B96D" w14:textId="77777777">
        <w:tc>
          <w:tcPr>
            <w:tcW w:w="2304" w:type="dxa"/>
          </w:tcPr>
          <w:p w14:paraId="65072ABF" w14:textId="77777777" w:rsidR="00DD02B3" w:rsidRPr="00131FDB" w:rsidRDefault="00DD02B3">
            <w:pPr>
              <w:pStyle w:val="Tabletext"/>
              <w:jc w:val="center"/>
              <w:rPr>
                <w:b/>
              </w:rPr>
            </w:pPr>
            <w:r w:rsidRPr="00131FDB">
              <w:rPr>
                <w:b/>
              </w:rPr>
              <w:t>Fecha</w:t>
            </w:r>
          </w:p>
        </w:tc>
        <w:tc>
          <w:tcPr>
            <w:tcW w:w="1152" w:type="dxa"/>
          </w:tcPr>
          <w:p w14:paraId="5EFFC33E" w14:textId="77777777" w:rsidR="00DD02B3" w:rsidRPr="00131FDB" w:rsidRDefault="00DD02B3">
            <w:pPr>
              <w:pStyle w:val="Tabletext"/>
              <w:jc w:val="center"/>
              <w:rPr>
                <w:b/>
              </w:rPr>
            </w:pPr>
            <w:r w:rsidRPr="00131FDB"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14F203E8" w14:textId="77777777" w:rsidR="00DD02B3" w:rsidRPr="00131FDB" w:rsidRDefault="00DD02B3">
            <w:pPr>
              <w:pStyle w:val="Tabletext"/>
              <w:jc w:val="center"/>
              <w:rPr>
                <w:b/>
              </w:rPr>
            </w:pPr>
            <w:r w:rsidRPr="00131FDB"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238CA1B7" w14:textId="77777777" w:rsidR="00DD02B3" w:rsidRPr="00131FDB" w:rsidRDefault="00DD02B3">
            <w:pPr>
              <w:pStyle w:val="Tabletext"/>
              <w:jc w:val="center"/>
              <w:rPr>
                <w:b/>
              </w:rPr>
            </w:pPr>
            <w:r w:rsidRPr="00131FDB">
              <w:rPr>
                <w:b/>
              </w:rPr>
              <w:t>Autor</w:t>
            </w:r>
          </w:p>
        </w:tc>
      </w:tr>
      <w:tr w:rsidR="00DD02B3" w:rsidRPr="00131FDB" w14:paraId="3ED68045" w14:textId="77777777">
        <w:tc>
          <w:tcPr>
            <w:tcW w:w="2304" w:type="dxa"/>
          </w:tcPr>
          <w:p w14:paraId="4CEA8388" w14:textId="5AC0014D" w:rsidR="00DD02B3" w:rsidRPr="00131FDB" w:rsidRDefault="000A0178">
            <w:pPr>
              <w:pStyle w:val="Tabletext"/>
            </w:pPr>
            <w:r w:rsidRPr="00131FDB">
              <w:t>22/01/2025</w:t>
            </w:r>
          </w:p>
        </w:tc>
        <w:tc>
          <w:tcPr>
            <w:tcW w:w="1152" w:type="dxa"/>
          </w:tcPr>
          <w:p w14:paraId="5BC4D8B0" w14:textId="4D868E52" w:rsidR="00DD02B3" w:rsidRPr="00131FDB" w:rsidRDefault="000A0178">
            <w:pPr>
              <w:pStyle w:val="Tabletext"/>
            </w:pPr>
            <w:r w:rsidRPr="00131FDB">
              <w:t>1.0</w:t>
            </w:r>
          </w:p>
        </w:tc>
        <w:tc>
          <w:tcPr>
            <w:tcW w:w="3744" w:type="dxa"/>
          </w:tcPr>
          <w:p w14:paraId="29B9C170" w14:textId="25294746" w:rsidR="00DD02B3" w:rsidRPr="00131FDB" w:rsidRDefault="000A0178">
            <w:pPr>
              <w:pStyle w:val="Tabletext"/>
            </w:pPr>
            <w:r w:rsidRPr="00131FDB">
              <w:t xml:space="preserve">Proporcionar información relevante </w:t>
            </w:r>
            <w:r w:rsidR="00627952" w:rsidRPr="00131FDB">
              <w:t>del Proyecto.</w:t>
            </w:r>
          </w:p>
        </w:tc>
        <w:tc>
          <w:tcPr>
            <w:tcW w:w="2304" w:type="dxa"/>
          </w:tcPr>
          <w:p w14:paraId="563EB5EF" w14:textId="3D3E4D33" w:rsidR="00DD02B3" w:rsidRPr="00131FDB" w:rsidRDefault="00627952">
            <w:pPr>
              <w:pStyle w:val="Tabletext"/>
            </w:pPr>
            <w:r w:rsidRPr="00131FDB">
              <w:t xml:space="preserve">Equipo </w:t>
            </w:r>
            <w:proofErr w:type="spellStart"/>
            <w:r w:rsidRPr="00131FDB">
              <w:t>proyect</w:t>
            </w:r>
            <w:proofErr w:type="spellEnd"/>
            <w:r w:rsidRPr="00131FDB">
              <w:t xml:space="preserve"> </w:t>
            </w:r>
            <w:proofErr w:type="spellStart"/>
            <w:r w:rsidRPr="00131FDB">
              <w:t>innovation</w:t>
            </w:r>
            <w:proofErr w:type="spellEnd"/>
          </w:p>
        </w:tc>
      </w:tr>
      <w:tr w:rsidR="00DD02B3" w:rsidRPr="00131FDB" w14:paraId="1E5458A9" w14:textId="77777777">
        <w:tc>
          <w:tcPr>
            <w:tcW w:w="2304" w:type="dxa"/>
          </w:tcPr>
          <w:p w14:paraId="4603A6DD" w14:textId="25D4DFEF" w:rsidR="00DD02B3" w:rsidRPr="00131FDB" w:rsidRDefault="00131FDB">
            <w:pPr>
              <w:pStyle w:val="Tabletext"/>
            </w:pPr>
            <w:r>
              <w:t>15/02/2025</w:t>
            </w:r>
          </w:p>
        </w:tc>
        <w:tc>
          <w:tcPr>
            <w:tcW w:w="1152" w:type="dxa"/>
          </w:tcPr>
          <w:p w14:paraId="15255749" w14:textId="7F5BB525" w:rsidR="00DD02B3" w:rsidRPr="00131FDB" w:rsidRDefault="00131FD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4924DAE" w14:textId="5DAC9884" w:rsidR="00DD02B3" w:rsidRPr="00131FDB" w:rsidRDefault="00131FDB">
            <w:pPr>
              <w:pStyle w:val="Tabletext"/>
            </w:pPr>
            <w:r>
              <w:t xml:space="preserve">Corrección de la </w:t>
            </w:r>
            <w:r w:rsidRPr="00131FDB">
              <w:t>información</w:t>
            </w:r>
            <w:r w:rsidRPr="00131FDB">
              <w:t xml:space="preserve"> relevante del Proyecto.</w:t>
            </w:r>
          </w:p>
        </w:tc>
        <w:tc>
          <w:tcPr>
            <w:tcW w:w="2304" w:type="dxa"/>
          </w:tcPr>
          <w:p w14:paraId="0BBAF4F7" w14:textId="74628655" w:rsidR="00DD02B3" w:rsidRPr="00131FDB" w:rsidRDefault="00131FDB">
            <w:pPr>
              <w:pStyle w:val="Tabletext"/>
            </w:pPr>
            <w:r w:rsidRPr="00131FDB">
              <w:t xml:space="preserve">Equipo </w:t>
            </w:r>
            <w:proofErr w:type="spellStart"/>
            <w:r w:rsidRPr="00131FDB">
              <w:t>proyect</w:t>
            </w:r>
            <w:proofErr w:type="spellEnd"/>
            <w:r w:rsidRPr="00131FDB">
              <w:t xml:space="preserve"> </w:t>
            </w:r>
            <w:proofErr w:type="spellStart"/>
            <w:r w:rsidRPr="00131FDB">
              <w:t>innovation</w:t>
            </w:r>
            <w:proofErr w:type="spellEnd"/>
          </w:p>
        </w:tc>
      </w:tr>
      <w:tr w:rsidR="00DD02B3" w:rsidRPr="00131FDB" w14:paraId="39E06E41" w14:textId="77777777">
        <w:tc>
          <w:tcPr>
            <w:tcW w:w="2304" w:type="dxa"/>
          </w:tcPr>
          <w:p w14:paraId="24DA1653" w14:textId="77777777" w:rsidR="00DD02B3" w:rsidRPr="00131FDB" w:rsidRDefault="00DD02B3">
            <w:pPr>
              <w:pStyle w:val="Tabletext"/>
            </w:pPr>
          </w:p>
        </w:tc>
        <w:tc>
          <w:tcPr>
            <w:tcW w:w="1152" w:type="dxa"/>
          </w:tcPr>
          <w:p w14:paraId="5D973A34" w14:textId="77777777" w:rsidR="00DD02B3" w:rsidRPr="00131FDB" w:rsidRDefault="00DD02B3">
            <w:pPr>
              <w:pStyle w:val="Tabletext"/>
            </w:pPr>
          </w:p>
        </w:tc>
        <w:tc>
          <w:tcPr>
            <w:tcW w:w="3744" w:type="dxa"/>
          </w:tcPr>
          <w:p w14:paraId="0DA0C4BF" w14:textId="77777777" w:rsidR="00DD02B3" w:rsidRPr="00131FDB" w:rsidRDefault="00DD02B3">
            <w:pPr>
              <w:pStyle w:val="Tabletext"/>
            </w:pPr>
          </w:p>
        </w:tc>
        <w:tc>
          <w:tcPr>
            <w:tcW w:w="2304" w:type="dxa"/>
          </w:tcPr>
          <w:p w14:paraId="6BA87D6B" w14:textId="77777777" w:rsidR="00DD02B3" w:rsidRPr="00131FDB" w:rsidRDefault="00DD02B3">
            <w:pPr>
              <w:pStyle w:val="Tabletext"/>
            </w:pPr>
          </w:p>
        </w:tc>
      </w:tr>
      <w:tr w:rsidR="00DD02B3" w:rsidRPr="00131FDB" w14:paraId="1205E405" w14:textId="77777777">
        <w:tc>
          <w:tcPr>
            <w:tcW w:w="2304" w:type="dxa"/>
          </w:tcPr>
          <w:p w14:paraId="71F27B2B" w14:textId="77777777" w:rsidR="00DD02B3" w:rsidRPr="00131FDB" w:rsidRDefault="00DD02B3">
            <w:pPr>
              <w:pStyle w:val="Tabletext"/>
            </w:pPr>
          </w:p>
        </w:tc>
        <w:tc>
          <w:tcPr>
            <w:tcW w:w="1152" w:type="dxa"/>
          </w:tcPr>
          <w:p w14:paraId="7E6C0C5D" w14:textId="77777777" w:rsidR="00DD02B3" w:rsidRPr="00131FDB" w:rsidRDefault="00DD02B3">
            <w:pPr>
              <w:pStyle w:val="Tabletext"/>
            </w:pPr>
          </w:p>
        </w:tc>
        <w:tc>
          <w:tcPr>
            <w:tcW w:w="3744" w:type="dxa"/>
          </w:tcPr>
          <w:p w14:paraId="122353C8" w14:textId="77777777" w:rsidR="00DD02B3" w:rsidRPr="00131FDB" w:rsidRDefault="00DD02B3">
            <w:pPr>
              <w:pStyle w:val="Tabletext"/>
            </w:pPr>
          </w:p>
        </w:tc>
        <w:tc>
          <w:tcPr>
            <w:tcW w:w="2304" w:type="dxa"/>
          </w:tcPr>
          <w:p w14:paraId="7051ED34" w14:textId="77777777" w:rsidR="00DD02B3" w:rsidRPr="00131FDB" w:rsidRDefault="00DD02B3">
            <w:pPr>
              <w:pStyle w:val="Tabletext"/>
            </w:pPr>
          </w:p>
        </w:tc>
      </w:tr>
    </w:tbl>
    <w:p w14:paraId="07095EAC" w14:textId="77777777" w:rsidR="00DD02B3" w:rsidRPr="00131FDB" w:rsidRDefault="00DD02B3"/>
    <w:p w14:paraId="0D81B192" w14:textId="77777777" w:rsidR="00DD02B3" w:rsidRPr="00131FDB" w:rsidRDefault="00DD02B3">
      <w:pPr>
        <w:pStyle w:val="Ttulo"/>
      </w:pPr>
      <w:r w:rsidRPr="00131FDB">
        <w:br w:type="page"/>
      </w:r>
      <w:r w:rsidRPr="00131FDB">
        <w:lastRenderedPageBreak/>
        <w:t>Tabla de contenidos</w:t>
      </w:r>
    </w:p>
    <w:p w14:paraId="4385F3A6" w14:textId="77777777" w:rsidR="00DD02B3" w:rsidRPr="00131FDB" w:rsidRDefault="00DD02B3">
      <w:pPr>
        <w:pStyle w:val="TDC1"/>
        <w:tabs>
          <w:tab w:val="left" w:pos="432"/>
        </w:tabs>
        <w:rPr>
          <w:sz w:val="24"/>
          <w:szCs w:val="24"/>
        </w:rPr>
      </w:pPr>
      <w:r w:rsidRPr="00131FDB">
        <w:fldChar w:fldCharType="begin"/>
      </w:r>
      <w:r w:rsidRPr="00131FDB">
        <w:instrText xml:space="preserve"> TOC \o "1-3" </w:instrText>
      </w:r>
      <w:r w:rsidRPr="00131FDB">
        <w:fldChar w:fldCharType="separate"/>
      </w:r>
      <w:r w:rsidRPr="00131FDB">
        <w:rPr>
          <w:szCs w:val="24"/>
        </w:rPr>
        <w:t>1.</w:t>
      </w:r>
      <w:r w:rsidRPr="00131FDB">
        <w:rPr>
          <w:sz w:val="24"/>
          <w:szCs w:val="24"/>
        </w:rPr>
        <w:tab/>
      </w:r>
      <w:r w:rsidRPr="00131FDB">
        <w:rPr>
          <w:szCs w:val="24"/>
        </w:rPr>
        <w:t>Introducción</w:t>
      </w:r>
      <w:r w:rsidRPr="00131FDB">
        <w:tab/>
      </w:r>
      <w:r w:rsidRPr="00131FDB">
        <w:fldChar w:fldCharType="begin"/>
      </w:r>
      <w:r w:rsidRPr="00131FDB">
        <w:instrText xml:space="preserve"> PAGEREF _Toc492784351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04E0F755" w14:textId="77777777" w:rsidR="00DD02B3" w:rsidRPr="00131FDB" w:rsidRDefault="00DD02B3">
      <w:pPr>
        <w:pStyle w:val="TDC2"/>
        <w:tabs>
          <w:tab w:val="left" w:pos="1000"/>
        </w:tabs>
        <w:rPr>
          <w:sz w:val="24"/>
          <w:szCs w:val="24"/>
        </w:rPr>
      </w:pPr>
      <w:r w:rsidRPr="00131FDB">
        <w:t>1.1</w:t>
      </w:r>
      <w:r w:rsidRPr="00131FDB">
        <w:rPr>
          <w:sz w:val="24"/>
          <w:szCs w:val="24"/>
        </w:rPr>
        <w:tab/>
      </w:r>
      <w:r w:rsidRPr="00131FDB">
        <w:t>Propósito</w:t>
      </w:r>
      <w:r w:rsidRPr="00131FDB">
        <w:tab/>
      </w:r>
      <w:r w:rsidRPr="00131FDB">
        <w:fldChar w:fldCharType="begin"/>
      </w:r>
      <w:r w:rsidRPr="00131FDB">
        <w:instrText xml:space="preserve"> PAGEREF _Toc492784352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457D2B0E" w14:textId="77777777" w:rsidR="00DD02B3" w:rsidRPr="00131FDB" w:rsidRDefault="00DD02B3">
      <w:pPr>
        <w:pStyle w:val="TDC2"/>
        <w:tabs>
          <w:tab w:val="left" w:pos="1000"/>
        </w:tabs>
        <w:rPr>
          <w:sz w:val="24"/>
          <w:szCs w:val="24"/>
        </w:rPr>
      </w:pPr>
      <w:r w:rsidRPr="00131FDB">
        <w:t>1.2</w:t>
      </w:r>
      <w:r w:rsidRPr="00131FDB">
        <w:rPr>
          <w:sz w:val="24"/>
          <w:szCs w:val="24"/>
        </w:rPr>
        <w:tab/>
      </w:r>
      <w:r w:rsidRPr="00131FDB">
        <w:t>Alcance</w:t>
      </w:r>
      <w:r w:rsidRPr="00131FDB">
        <w:tab/>
      </w:r>
      <w:r w:rsidRPr="00131FDB">
        <w:fldChar w:fldCharType="begin"/>
      </w:r>
      <w:r w:rsidRPr="00131FDB">
        <w:instrText xml:space="preserve"> PAGEREF _Toc492784353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6DE9943F" w14:textId="77777777" w:rsidR="00DD02B3" w:rsidRPr="00131FDB" w:rsidRDefault="00DD02B3">
      <w:pPr>
        <w:pStyle w:val="TDC2"/>
        <w:tabs>
          <w:tab w:val="left" w:pos="1000"/>
        </w:tabs>
        <w:rPr>
          <w:sz w:val="24"/>
          <w:szCs w:val="24"/>
        </w:rPr>
      </w:pPr>
      <w:r w:rsidRPr="00131FDB">
        <w:t>1.3</w:t>
      </w:r>
      <w:r w:rsidRPr="00131FDB">
        <w:rPr>
          <w:sz w:val="24"/>
          <w:szCs w:val="24"/>
        </w:rPr>
        <w:tab/>
      </w:r>
      <w:r w:rsidRPr="00131FDB">
        <w:t>Definiciones, acrónimos y abreviaturas</w:t>
      </w:r>
      <w:r w:rsidRPr="00131FDB">
        <w:tab/>
      </w:r>
      <w:r w:rsidRPr="00131FDB">
        <w:fldChar w:fldCharType="begin"/>
      </w:r>
      <w:r w:rsidRPr="00131FDB">
        <w:instrText xml:space="preserve"> PAGEREF _Toc492784354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34E91EC3" w14:textId="77777777" w:rsidR="00DD02B3" w:rsidRPr="00131FDB" w:rsidRDefault="00DD02B3">
      <w:pPr>
        <w:pStyle w:val="TDC2"/>
        <w:tabs>
          <w:tab w:val="left" w:pos="1000"/>
        </w:tabs>
        <w:rPr>
          <w:sz w:val="24"/>
          <w:szCs w:val="24"/>
        </w:rPr>
      </w:pPr>
      <w:r w:rsidRPr="00131FDB">
        <w:t>1.4</w:t>
      </w:r>
      <w:r w:rsidRPr="00131FDB">
        <w:rPr>
          <w:sz w:val="24"/>
          <w:szCs w:val="24"/>
        </w:rPr>
        <w:tab/>
      </w:r>
      <w:r w:rsidRPr="00131FDB">
        <w:t>Referencias</w:t>
      </w:r>
      <w:r w:rsidRPr="00131FDB">
        <w:tab/>
      </w:r>
      <w:r w:rsidRPr="00131FDB">
        <w:fldChar w:fldCharType="begin"/>
      </w:r>
      <w:r w:rsidRPr="00131FDB">
        <w:instrText xml:space="preserve"> PAGEREF _Toc492784355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6E4DEBA4" w14:textId="77777777" w:rsidR="00DD02B3" w:rsidRPr="00131FDB" w:rsidRDefault="00DD02B3">
      <w:pPr>
        <w:pStyle w:val="TDC2"/>
        <w:tabs>
          <w:tab w:val="left" w:pos="1000"/>
        </w:tabs>
        <w:rPr>
          <w:sz w:val="24"/>
          <w:szCs w:val="24"/>
        </w:rPr>
      </w:pPr>
      <w:r w:rsidRPr="00131FDB">
        <w:t>1.5</w:t>
      </w:r>
      <w:r w:rsidRPr="00131FDB">
        <w:rPr>
          <w:sz w:val="24"/>
          <w:szCs w:val="24"/>
        </w:rPr>
        <w:tab/>
      </w:r>
      <w:r w:rsidRPr="00131FDB">
        <w:t>Visión general</w:t>
      </w:r>
      <w:r w:rsidRPr="00131FDB">
        <w:tab/>
      </w:r>
      <w:r w:rsidRPr="00131FDB">
        <w:fldChar w:fldCharType="begin"/>
      </w:r>
      <w:r w:rsidRPr="00131FDB">
        <w:instrText xml:space="preserve"> PAGEREF _Toc492784356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3E55D363" w14:textId="77777777" w:rsidR="00DD02B3" w:rsidRPr="00131FDB" w:rsidRDefault="00DD02B3">
      <w:pPr>
        <w:pStyle w:val="TDC1"/>
        <w:tabs>
          <w:tab w:val="left" w:pos="432"/>
        </w:tabs>
        <w:rPr>
          <w:sz w:val="24"/>
          <w:szCs w:val="24"/>
        </w:rPr>
      </w:pPr>
      <w:r w:rsidRPr="00131FDB">
        <w:rPr>
          <w:szCs w:val="24"/>
        </w:rPr>
        <w:t>2.</w:t>
      </w:r>
      <w:r w:rsidRPr="00131FDB">
        <w:rPr>
          <w:sz w:val="24"/>
          <w:szCs w:val="24"/>
        </w:rPr>
        <w:tab/>
      </w:r>
      <w:r w:rsidRPr="00131FDB">
        <w:rPr>
          <w:szCs w:val="24"/>
        </w:rPr>
        <w:t>Descripción del producto</w:t>
      </w:r>
      <w:r w:rsidRPr="00131FDB">
        <w:tab/>
      </w:r>
      <w:r w:rsidRPr="00131FDB">
        <w:fldChar w:fldCharType="begin"/>
      </w:r>
      <w:r w:rsidRPr="00131FDB">
        <w:instrText xml:space="preserve"> PAGEREF _Toc492784357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7D9B4A83" w14:textId="77777777" w:rsidR="00DD02B3" w:rsidRPr="00131FDB" w:rsidRDefault="00DD02B3">
      <w:pPr>
        <w:pStyle w:val="TDC1"/>
        <w:tabs>
          <w:tab w:val="left" w:pos="432"/>
        </w:tabs>
        <w:rPr>
          <w:sz w:val="24"/>
          <w:szCs w:val="24"/>
        </w:rPr>
      </w:pPr>
      <w:r w:rsidRPr="00131FDB">
        <w:rPr>
          <w:szCs w:val="24"/>
        </w:rPr>
        <w:t>3.</w:t>
      </w:r>
      <w:r w:rsidRPr="00131FDB">
        <w:rPr>
          <w:sz w:val="24"/>
          <w:szCs w:val="24"/>
        </w:rPr>
        <w:tab/>
      </w:r>
      <w:r w:rsidRPr="00131FDB">
        <w:rPr>
          <w:szCs w:val="24"/>
        </w:rPr>
        <w:t>Contexto empresarial</w:t>
      </w:r>
      <w:r w:rsidRPr="00131FDB">
        <w:tab/>
      </w:r>
      <w:r w:rsidRPr="00131FDB">
        <w:fldChar w:fldCharType="begin"/>
      </w:r>
      <w:r w:rsidRPr="00131FDB">
        <w:instrText xml:space="preserve"> PAGEREF _Toc492784358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498683B8" w14:textId="77777777" w:rsidR="00DD02B3" w:rsidRPr="00131FDB" w:rsidRDefault="00DD02B3">
      <w:pPr>
        <w:pStyle w:val="TDC1"/>
        <w:tabs>
          <w:tab w:val="left" w:pos="432"/>
        </w:tabs>
        <w:rPr>
          <w:sz w:val="24"/>
          <w:szCs w:val="24"/>
        </w:rPr>
      </w:pPr>
      <w:r w:rsidRPr="00131FDB">
        <w:rPr>
          <w:szCs w:val="24"/>
        </w:rPr>
        <w:t>4.</w:t>
      </w:r>
      <w:r w:rsidRPr="00131FDB">
        <w:rPr>
          <w:sz w:val="24"/>
          <w:szCs w:val="24"/>
        </w:rPr>
        <w:tab/>
      </w:r>
      <w:r w:rsidRPr="00131FDB">
        <w:rPr>
          <w:szCs w:val="24"/>
        </w:rPr>
        <w:t>Objetivos del producto</w:t>
      </w:r>
      <w:r w:rsidRPr="00131FDB">
        <w:tab/>
      </w:r>
      <w:r w:rsidRPr="00131FDB">
        <w:fldChar w:fldCharType="begin"/>
      </w:r>
      <w:r w:rsidRPr="00131FDB">
        <w:instrText xml:space="preserve"> PAGEREF _Toc492784359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4877F4B2" w14:textId="77777777" w:rsidR="00DD02B3" w:rsidRPr="00131FDB" w:rsidRDefault="00DD02B3">
      <w:pPr>
        <w:pStyle w:val="TDC1"/>
        <w:tabs>
          <w:tab w:val="left" w:pos="432"/>
        </w:tabs>
        <w:rPr>
          <w:sz w:val="24"/>
          <w:szCs w:val="24"/>
        </w:rPr>
      </w:pPr>
      <w:r w:rsidRPr="00131FDB">
        <w:rPr>
          <w:szCs w:val="24"/>
        </w:rPr>
        <w:t>5.</w:t>
      </w:r>
      <w:r w:rsidRPr="00131FDB">
        <w:rPr>
          <w:sz w:val="24"/>
          <w:szCs w:val="24"/>
        </w:rPr>
        <w:tab/>
      </w:r>
      <w:r w:rsidRPr="00131FDB">
        <w:rPr>
          <w:szCs w:val="24"/>
        </w:rPr>
        <w:t>Pronóstico Financiero</w:t>
      </w:r>
      <w:r w:rsidRPr="00131FDB">
        <w:tab/>
      </w:r>
      <w:r w:rsidRPr="00131FDB">
        <w:fldChar w:fldCharType="begin"/>
      </w:r>
      <w:r w:rsidRPr="00131FDB">
        <w:instrText xml:space="preserve"> PAGEREF _Toc492784360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3CF33C1D" w14:textId="77777777" w:rsidR="00DD02B3" w:rsidRPr="00131FDB" w:rsidRDefault="00DD02B3">
      <w:pPr>
        <w:pStyle w:val="TDC1"/>
        <w:tabs>
          <w:tab w:val="left" w:pos="432"/>
        </w:tabs>
        <w:rPr>
          <w:sz w:val="24"/>
          <w:szCs w:val="24"/>
        </w:rPr>
      </w:pPr>
      <w:r w:rsidRPr="00131FDB">
        <w:rPr>
          <w:szCs w:val="24"/>
        </w:rPr>
        <w:t>6.</w:t>
      </w:r>
      <w:r w:rsidRPr="00131FDB">
        <w:rPr>
          <w:sz w:val="24"/>
          <w:szCs w:val="24"/>
        </w:rPr>
        <w:tab/>
      </w:r>
      <w:r w:rsidRPr="00131FDB">
        <w:rPr>
          <w:szCs w:val="24"/>
        </w:rPr>
        <w:t>Restricciones</w:t>
      </w:r>
      <w:r w:rsidRPr="00131FDB">
        <w:tab/>
      </w:r>
      <w:r w:rsidRPr="00131FDB">
        <w:fldChar w:fldCharType="begin"/>
      </w:r>
      <w:r w:rsidRPr="00131FDB">
        <w:instrText xml:space="preserve"> PAGEREF _Toc492784361 \h </w:instrText>
      </w:r>
      <w:r w:rsidRPr="00131FDB">
        <w:fldChar w:fldCharType="separate"/>
      </w:r>
      <w:r w:rsidRPr="00131FDB">
        <w:t>5</w:t>
      </w:r>
      <w:r w:rsidRPr="00131FDB">
        <w:fldChar w:fldCharType="end"/>
      </w:r>
    </w:p>
    <w:p w14:paraId="5A55EA24" w14:textId="03D9B602" w:rsidR="00DD02B3" w:rsidRPr="00131FDB" w:rsidRDefault="00DD02B3">
      <w:pPr>
        <w:pStyle w:val="Ttulo"/>
      </w:pPr>
      <w:r w:rsidRPr="00131FDB">
        <w:fldChar w:fldCharType="end"/>
      </w:r>
      <w:r w:rsidRPr="00131FDB">
        <w:br w:type="page"/>
      </w:r>
      <w:r w:rsidR="00627952" w:rsidRPr="00131FDB">
        <w:lastRenderedPageBreak/>
        <w:t xml:space="preserve">Business Case </w:t>
      </w:r>
    </w:p>
    <w:p w14:paraId="2D045D77" w14:textId="77777777" w:rsidR="00DD02B3" w:rsidRPr="00131FDB" w:rsidRDefault="00DD02B3">
      <w:pPr>
        <w:pStyle w:val="Ttulo1"/>
      </w:pPr>
      <w:bookmarkStart w:id="0" w:name="_Toc456598586"/>
      <w:bookmarkStart w:id="1" w:name="_Toc456600917"/>
      <w:bookmarkStart w:id="2" w:name="_Toc492784351"/>
      <w:r w:rsidRPr="00131FDB">
        <w:t>Introducción</w:t>
      </w:r>
      <w:bookmarkEnd w:id="0"/>
      <w:bookmarkEnd w:id="1"/>
      <w:bookmarkEnd w:id="2"/>
    </w:p>
    <w:p w14:paraId="1144529A" w14:textId="77777777" w:rsidR="00627952" w:rsidRPr="00131FDB" w:rsidRDefault="00627952" w:rsidP="00627952">
      <w:pPr>
        <w:pStyle w:val="NormalWeb"/>
        <w:rPr>
          <w:rFonts w:ascii="Arial" w:hAnsi="Arial" w:cs="Arial"/>
          <w:lang w:eastAsia="es-ES"/>
        </w:rPr>
      </w:pPr>
      <w:r w:rsidRPr="00131FDB">
        <w:rPr>
          <w:rFonts w:ascii="Arial" w:hAnsi="Arial" w:cs="Arial"/>
        </w:rPr>
        <w:t xml:space="preserve">En este documento, presentamos nuestra propuesta para desarrollar una aplicación móvil que resuelva los problemas actuales del restaurante Delicious </w:t>
      </w:r>
      <w:proofErr w:type="spellStart"/>
      <w:r w:rsidRPr="00131FDB">
        <w:rPr>
          <w:rFonts w:ascii="Arial" w:hAnsi="Arial" w:cs="Arial"/>
        </w:rPr>
        <w:t>Food</w:t>
      </w:r>
      <w:proofErr w:type="spellEnd"/>
      <w:r w:rsidRPr="00131FDB">
        <w:rPr>
          <w:rFonts w:ascii="Arial" w:hAnsi="Arial" w:cs="Arial"/>
        </w:rPr>
        <w:t>. Incluimos información clave sobre el propósito, el alcance y los beneficios de esta iniciativa, junto con detalles sobre los recursos necesarios para llevarla a cabo.</w:t>
      </w:r>
    </w:p>
    <w:p w14:paraId="3F0B7D12" w14:textId="77777777" w:rsidR="00627952" w:rsidRPr="00131FDB" w:rsidRDefault="00627952" w:rsidP="00627952"/>
    <w:p w14:paraId="77399CBA" w14:textId="77777777" w:rsidR="00DD02B3" w:rsidRPr="00131FDB" w:rsidRDefault="00DD02B3">
      <w:pPr>
        <w:pStyle w:val="Ttulo2"/>
        <w:rPr>
          <w:sz w:val="24"/>
          <w:szCs w:val="24"/>
        </w:rPr>
      </w:pPr>
      <w:bookmarkStart w:id="3" w:name="_Toc456598587"/>
      <w:bookmarkStart w:id="4" w:name="_Toc456600918"/>
      <w:bookmarkStart w:id="5" w:name="_Toc492784352"/>
      <w:r w:rsidRPr="00131FDB">
        <w:rPr>
          <w:sz w:val="24"/>
          <w:szCs w:val="24"/>
        </w:rPr>
        <w:t>Propósito</w:t>
      </w:r>
      <w:bookmarkEnd w:id="3"/>
      <w:bookmarkEnd w:id="4"/>
      <w:bookmarkEnd w:id="5"/>
    </w:p>
    <w:p w14:paraId="5C005960" w14:textId="2DEC94FF" w:rsidR="00627952" w:rsidRPr="00131FDB" w:rsidRDefault="00627952" w:rsidP="00627952">
      <w:pPr>
        <w:pStyle w:val="NormalWeb"/>
        <w:rPr>
          <w:rFonts w:ascii="Arial" w:hAnsi="Arial" w:cs="Arial"/>
          <w:lang w:eastAsia="es-ES"/>
        </w:rPr>
      </w:pPr>
      <w:r w:rsidRPr="00131FDB">
        <w:rPr>
          <w:rFonts w:ascii="Arial" w:hAnsi="Arial" w:cs="Arial"/>
        </w:rPr>
        <w:t>Desarrollar una aplicación móvil que aborde las principales necesidades de nuestros clientes y optimice la gestión interna del restaurante. Queremos solucionar problemas como las largas esperas, la falta de información sobre horarios y la ausencia de un menú digital accesible.</w:t>
      </w:r>
    </w:p>
    <w:p w14:paraId="043461F2" w14:textId="77777777" w:rsidR="00627952" w:rsidRPr="00131FDB" w:rsidRDefault="00627952" w:rsidP="00627952"/>
    <w:p w14:paraId="72E1ADD0" w14:textId="77777777" w:rsidR="00627952" w:rsidRPr="00131FDB" w:rsidRDefault="00DD02B3" w:rsidP="00FB686E">
      <w:pPr>
        <w:pStyle w:val="Ttulo2"/>
        <w:numPr>
          <w:ilvl w:val="0"/>
          <w:numId w:val="0"/>
        </w:numPr>
        <w:rPr>
          <w:sz w:val="24"/>
          <w:szCs w:val="24"/>
        </w:rPr>
      </w:pPr>
      <w:bookmarkStart w:id="6" w:name="_Toc456598588"/>
      <w:bookmarkStart w:id="7" w:name="_Toc456600919"/>
      <w:bookmarkStart w:id="8" w:name="_Toc492784353"/>
      <w:r w:rsidRPr="00131FDB">
        <w:rPr>
          <w:sz w:val="24"/>
          <w:szCs w:val="24"/>
        </w:rPr>
        <w:t>Alcance</w:t>
      </w:r>
      <w:bookmarkEnd w:id="6"/>
      <w:bookmarkEnd w:id="7"/>
      <w:bookmarkEnd w:id="8"/>
    </w:p>
    <w:p w14:paraId="2D83AA68" w14:textId="74D141E4" w:rsidR="00627952" w:rsidRPr="00131FDB" w:rsidRDefault="00627952" w:rsidP="00627952">
      <w:pPr>
        <w:pStyle w:val="Ttulo2"/>
        <w:numPr>
          <w:ilvl w:val="0"/>
          <w:numId w:val="0"/>
        </w:numPr>
      </w:pPr>
      <w:r w:rsidRPr="00131FDB">
        <w:rPr>
          <w:b w:val="0"/>
          <w:bCs/>
          <w:sz w:val="24"/>
          <w:szCs w:val="24"/>
        </w:rPr>
        <w:t xml:space="preserve">El proyecto abarca el diseño, desarrollo e implementación de una aplicación móvil completa que transformará la experiencia del cliente en Delicious </w:t>
      </w:r>
      <w:proofErr w:type="spellStart"/>
      <w:r w:rsidRPr="00131FDB">
        <w:rPr>
          <w:b w:val="0"/>
          <w:bCs/>
          <w:sz w:val="24"/>
          <w:szCs w:val="24"/>
        </w:rPr>
        <w:t>Food</w:t>
      </w:r>
      <w:proofErr w:type="spellEnd"/>
      <w:r w:rsidRPr="00131FDB">
        <w:rPr>
          <w:b w:val="0"/>
          <w:bCs/>
          <w:sz w:val="24"/>
          <w:szCs w:val="24"/>
        </w:rPr>
        <w:t xml:space="preserve">. Esta aplicación incluirá un sistema de reservas en línea que permitirá a los usuarios elegir fecha, hora y cantidad de comensales desde sus dispositivos móviles, un menú digital detallado con descripciones de los platillos, ingredientes y precios para que los clientes puedan tomar decisiones informadas antes de su visita, y una sección con horarios de atención actualizados que evite confusiones sobre días y horarios de operación. Además, la aplicación integrará enlaces directos a nuestras redes sociales y un formulario de contacto que facilitará la comunicación entre los clientes y el restaurante. La aplicación será responsiva, asegurando una experiencia óptima en diferentes dispositivos y sistemas operativos, y estará diseñada para facilitar la navegación con una interfaz intuitiva. Con este proyecto buscamos no solo mejorar la satisfacción del cliente, sino también optimizar nuestros procesos internos y fortalecer la presencia digital de Delicious </w:t>
      </w:r>
      <w:proofErr w:type="spellStart"/>
      <w:r w:rsidRPr="00131FDB">
        <w:rPr>
          <w:b w:val="0"/>
          <w:bCs/>
          <w:sz w:val="24"/>
          <w:szCs w:val="24"/>
        </w:rPr>
        <w:t>Food</w:t>
      </w:r>
      <w:proofErr w:type="spellEnd"/>
      <w:r w:rsidRPr="00131FDB">
        <w:rPr>
          <w:b w:val="0"/>
          <w:bCs/>
          <w:sz w:val="24"/>
          <w:szCs w:val="24"/>
        </w:rPr>
        <w:t>.</w:t>
      </w:r>
    </w:p>
    <w:p w14:paraId="203E93CE" w14:textId="77777777" w:rsidR="00DD02B3" w:rsidRPr="00131FDB" w:rsidRDefault="00DD02B3">
      <w:pPr>
        <w:pStyle w:val="Ttulo2"/>
        <w:rPr>
          <w:sz w:val="24"/>
          <w:szCs w:val="24"/>
        </w:rPr>
      </w:pPr>
      <w:bookmarkStart w:id="9" w:name="_Toc456598589"/>
      <w:bookmarkStart w:id="10" w:name="_Toc456600920"/>
      <w:bookmarkStart w:id="11" w:name="_Toc492784354"/>
      <w:r w:rsidRPr="00131FDB">
        <w:rPr>
          <w:sz w:val="24"/>
          <w:szCs w:val="24"/>
        </w:rPr>
        <w:t>Definiciones, acrónimos y abreviaturas</w:t>
      </w:r>
      <w:bookmarkEnd w:id="9"/>
      <w:bookmarkEnd w:id="10"/>
      <w:bookmarkEnd w:id="11"/>
    </w:p>
    <w:p w14:paraId="4C66773B" w14:textId="77777777" w:rsidR="00627952" w:rsidRPr="00131FDB" w:rsidRDefault="00627952" w:rsidP="00627952">
      <w:pPr>
        <w:pStyle w:val="NormalWeb"/>
        <w:numPr>
          <w:ilvl w:val="0"/>
          <w:numId w:val="24"/>
        </w:numPr>
        <w:rPr>
          <w:rFonts w:ascii="Arial" w:hAnsi="Arial" w:cs="Arial"/>
          <w:lang w:eastAsia="es-ES"/>
        </w:rPr>
      </w:pPr>
      <w:r w:rsidRPr="00131FDB">
        <w:rPr>
          <w:rStyle w:val="Textoennegrita"/>
          <w:rFonts w:ascii="Arial" w:hAnsi="Arial" w:cs="Arial"/>
        </w:rPr>
        <w:t>Aplicación móvil responsiva</w:t>
      </w:r>
      <w:r w:rsidRPr="00131FDB">
        <w:rPr>
          <w:rFonts w:ascii="Arial" w:hAnsi="Arial" w:cs="Arial"/>
        </w:rPr>
        <w:t>: Aplicación adaptable a dispositivos móviles.</w:t>
      </w:r>
    </w:p>
    <w:p w14:paraId="11F8EE73" w14:textId="77777777" w:rsidR="00627952" w:rsidRPr="00131FDB" w:rsidRDefault="00627952" w:rsidP="00627952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131FDB">
        <w:rPr>
          <w:rStyle w:val="Textoennegrita"/>
          <w:rFonts w:ascii="Arial" w:hAnsi="Arial" w:cs="Arial"/>
        </w:rPr>
        <w:t>Sistema de reservas</w:t>
      </w:r>
      <w:r w:rsidRPr="00131FDB">
        <w:rPr>
          <w:rFonts w:ascii="Arial" w:hAnsi="Arial" w:cs="Arial"/>
        </w:rPr>
        <w:t>: Plataforma para reservar mesas en línea.</w:t>
      </w:r>
    </w:p>
    <w:p w14:paraId="15E0675B" w14:textId="77777777" w:rsidR="00627952" w:rsidRPr="00131FDB" w:rsidRDefault="00627952" w:rsidP="00627952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131FDB">
        <w:rPr>
          <w:rStyle w:val="Textoennegrita"/>
          <w:rFonts w:ascii="Arial" w:hAnsi="Arial" w:cs="Arial"/>
        </w:rPr>
        <w:t>Menú digital</w:t>
      </w:r>
      <w:r w:rsidRPr="00131FDB">
        <w:rPr>
          <w:rFonts w:ascii="Arial" w:hAnsi="Arial" w:cs="Arial"/>
        </w:rPr>
        <w:t>: Versión en línea del menú con detalles de los platillos.</w:t>
      </w:r>
    </w:p>
    <w:p w14:paraId="5CE9BCAA" w14:textId="77777777" w:rsidR="00627952" w:rsidRPr="00131FDB" w:rsidRDefault="00627952" w:rsidP="00627952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131FDB">
        <w:rPr>
          <w:rStyle w:val="Textoennegrita"/>
          <w:rFonts w:ascii="Arial" w:hAnsi="Arial" w:cs="Arial"/>
        </w:rPr>
        <w:t>UI/UX</w:t>
      </w:r>
      <w:r w:rsidRPr="00131FDB">
        <w:rPr>
          <w:rFonts w:ascii="Arial" w:hAnsi="Arial" w:cs="Arial"/>
        </w:rPr>
        <w:t>: Diseño de la interfaz y experiencia del usuario.</w:t>
      </w:r>
    </w:p>
    <w:p w14:paraId="66BFC62D" w14:textId="77777777" w:rsidR="00627952" w:rsidRPr="00131FDB" w:rsidRDefault="00627952" w:rsidP="00627952">
      <w:pPr>
        <w:rPr>
          <w:rFonts w:ascii="Arial" w:hAnsi="Arial" w:cs="Arial"/>
        </w:rPr>
      </w:pPr>
    </w:p>
    <w:p w14:paraId="276008C3" w14:textId="77777777" w:rsidR="00DD02B3" w:rsidRPr="00131FDB" w:rsidRDefault="00DD02B3">
      <w:pPr>
        <w:pStyle w:val="Ttulo2"/>
        <w:rPr>
          <w:sz w:val="24"/>
          <w:szCs w:val="24"/>
        </w:rPr>
      </w:pPr>
      <w:bookmarkStart w:id="12" w:name="_Toc456598590"/>
      <w:bookmarkStart w:id="13" w:name="_Toc456600921"/>
      <w:bookmarkStart w:id="14" w:name="_Toc492784355"/>
      <w:r w:rsidRPr="00131FDB">
        <w:rPr>
          <w:sz w:val="24"/>
          <w:szCs w:val="24"/>
        </w:rPr>
        <w:lastRenderedPageBreak/>
        <w:t>Referencias</w:t>
      </w:r>
      <w:bookmarkEnd w:id="12"/>
      <w:bookmarkEnd w:id="13"/>
      <w:bookmarkEnd w:id="14"/>
    </w:p>
    <w:p w14:paraId="29C43D0B" w14:textId="77777777" w:rsidR="00627952" w:rsidRPr="00131FDB" w:rsidRDefault="00627952" w:rsidP="00627952">
      <w:pPr>
        <w:pStyle w:val="NormalWeb"/>
        <w:rPr>
          <w:rFonts w:ascii="Arial" w:hAnsi="Arial" w:cs="Arial"/>
          <w:lang w:eastAsia="es-ES"/>
        </w:rPr>
      </w:pPr>
      <w:r w:rsidRPr="00131FDB">
        <w:rPr>
          <w:rFonts w:ascii="Arial" w:hAnsi="Arial" w:cs="Arial"/>
        </w:rPr>
        <w:t>Nos basamos en informes y ejemplos de digitalización en restaurantes, así como en estudios de mercado sobre la relevancia de las herramientas digitales en el sector gastronómico.</w:t>
      </w:r>
    </w:p>
    <w:p w14:paraId="7D62FEC1" w14:textId="77777777" w:rsidR="00627952" w:rsidRPr="00131FDB" w:rsidRDefault="00627952" w:rsidP="00627952"/>
    <w:p w14:paraId="006F76A1" w14:textId="77777777" w:rsidR="00DD02B3" w:rsidRPr="00131FDB" w:rsidRDefault="00DD02B3">
      <w:pPr>
        <w:pStyle w:val="Ttulo2"/>
        <w:rPr>
          <w:sz w:val="24"/>
          <w:szCs w:val="24"/>
        </w:rPr>
      </w:pPr>
      <w:bookmarkStart w:id="15" w:name="_Toc456598591"/>
      <w:bookmarkStart w:id="16" w:name="_Toc456600922"/>
      <w:bookmarkStart w:id="17" w:name="_Toc492784356"/>
      <w:r w:rsidRPr="00131FDB">
        <w:rPr>
          <w:sz w:val="24"/>
          <w:szCs w:val="24"/>
        </w:rPr>
        <w:t>Visión general</w:t>
      </w:r>
      <w:bookmarkEnd w:id="15"/>
      <w:bookmarkEnd w:id="16"/>
      <w:bookmarkEnd w:id="17"/>
    </w:p>
    <w:p w14:paraId="5E64B12D" w14:textId="77777777" w:rsidR="00627952" w:rsidRPr="00131FDB" w:rsidRDefault="00627952" w:rsidP="00627952">
      <w:pPr>
        <w:pStyle w:val="NormalWeb"/>
        <w:rPr>
          <w:rFonts w:ascii="Arial" w:hAnsi="Arial" w:cs="Arial"/>
          <w:lang w:eastAsia="es-ES"/>
        </w:rPr>
      </w:pPr>
      <w:r w:rsidRPr="00131FDB">
        <w:rPr>
          <w:rFonts w:ascii="Arial" w:hAnsi="Arial" w:cs="Arial"/>
        </w:rPr>
        <w:t xml:space="preserve">Este documento detalla nuestra propuesta para desarrollar una aplicación móvil que mejore la experiencia de los clientes de Delicious </w:t>
      </w:r>
      <w:proofErr w:type="spellStart"/>
      <w:r w:rsidRPr="00131FDB">
        <w:rPr>
          <w:rFonts w:ascii="Arial" w:hAnsi="Arial" w:cs="Arial"/>
        </w:rPr>
        <w:t>Food</w:t>
      </w:r>
      <w:proofErr w:type="spellEnd"/>
      <w:r w:rsidRPr="00131FDB">
        <w:rPr>
          <w:rFonts w:ascii="Arial" w:hAnsi="Arial" w:cs="Arial"/>
        </w:rPr>
        <w:t xml:space="preserve"> y optimice las operaciones del restaurante. Organizamos el contenido en secciones clave para asegurar claridad y precisión.</w:t>
      </w:r>
    </w:p>
    <w:p w14:paraId="7C6ED9BB" w14:textId="77777777" w:rsidR="00627952" w:rsidRPr="00131FDB" w:rsidRDefault="00627952" w:rsidP="00627952"/>
    <w:p w14:paraId="1938B168" w14:textId="3296A83D" w:rsidR="00DD02B3" w:rsidRPr="00131FDB" w:rsidRDefault="00DD02B3">
      <w:pPr>
        <w:pStyle w:val="Ttulo1"/>
      </w:pPr>
      <w:bookmarkStart w:id="18" w:name="_Toc492784357"/>
      <w:r w:rsidRPr="00131FDB">
        <w:t xml:space="preserve">Descripción del </w:t>
      </w:r>
      <w:r w:rsidR="00627952" w:rsidRPr="00131FDB">
        <w:t>product</w:t>
      </w:r>
      <w:bookmarkEnd w:id="18"/>
      <w:r w:rsidR="00627952" w:rsidRPr="00131FDB">
        <w:t>o</w:t>
      </w:r>
    </w:p>
    <w:p w14:paraId="114EC97C" w14:textId="77777777" w:rsidR="00627952" w:rsidRPr="00131FDB" w:rsidRDefault="00627952" w:rsidP="00627952">
      <w:pPr>
        <w:pStyle w:val="NormalWeb"/>
        <w:rPr>
          <w:rFonts w:ascii="Arial" w:hAnsi="Arial" w:cs="Arial"/>
          <w:lang w:eastAsia="es-ES"/>
        </w:rPr>
      </w:pPr>
      <w:r w:rsidRPr="00131FDB">
        <w:rPr>
          <w:rFonts w:ascii="Arial" w:hAnsi="Arial" w:cs="Arial"/>
        </w:rPr>
        <w:t xml:space="preserve">Desarrollaremos una aplicación móvil, </w:t>
      </w:r>
      <w:r w:rsidRPr="00131FDB">
        <w:rPr>
          <w:rStyle w:val="Textoennegrita"/>
          <w:rFonts w:ascii="Arial" w:hAnsi="Arial" w:cs="Arial"/>
        </w:rPr>
        <w:t>Delicious App</w:t>
      </w:r>
      <w:r w:rsidRPr="00131FDB">
        <w:rPr>
          <w:rFonts w:ascii="Arial" w:hAnsi="Arial" w:cs="Arial"/>
        </w:rPr>
        <w:t>, para resolver problemas como largas esperas, falta de información sobre horarios y ausencia de un menú digital. Esta herramienta mejorará la experiencia del cliente y aumentará las reservas.</w:t>
      </w:r>
    </w:p>
    <w:p w14:paraId="0778D91D" w14:textId="77777777" w:rsidR="00627952" w:rsidRPr="00131FDB" w:rsidRDefault="00627952" w:rsidP="00627952"/>
    <w:p w14:paraId="62B0221D" w14:textId="591639BF" w:rsidR="00DD02B3" w:rsidRPr="00131FDB" w:rsidRDefault="00DD02B3">
      <w:pPr>
        <w:pStyle w:val="Ttulo1"/>
      </w:pPr>
      <w:bookmarkStart w:id="19" w:name="_Toc492784358"/>
      <w:r w:rsidRPr="00131FDB">
        <w:t xml:space="preserve">Contexto </w:t>
      </w:r>
      <w:r w:rsidR="00627952" w:rsidRPr="00131FDB">
        <w:t>Empresarial</w:t>
      </w:r>
      <w:bookmarkEnd w:id="19"/>
    </w:p>
    <w:p w14:paraId="061B66AE" w14:textId="6FD2691C" w:rsidR="00627952" w:rsidRPr="00131FDB" w:rsidRDefault="00627952" w:rsidP="00627952">
      <w:pPr>
        <w:rPr>
          <w:rFonts w:ascii="Arial" w:hAnsi="Arial" w:cs="Arial"/>
          <w:sz w:val="24"/>
          <w:szCs w:val="24"/>
        </w:rPr>
      </w:pPr>
      <w:r w:rsidRPr="00131FDB">
        <w:rPr>
          <w:rFonts w:ascii="Arial" w:hAnsi="Arial" w:cs="Arial"/>
          <w:sz w:val="24"/>
          <w:szCs w:val="24"/>
        </w:rPr>
        <w:t xml:space="preserve">Delicious </w:t>
      </w:r>
      <w:proofErr w:type="spellStart"/>
      <w:r w:rsidRPr="00131FDB">
        <w:rPr>
          <w:rFonts w:ascii="Arial" w:hAnsi="Arial" w:cs="Arial"/>
          <w:sz w:val="24"/>
          <w:szCs w:val="24"/>
        </w:rPr>
        <w:t>Food</w:t>
      </w:r>
      <w:proofErr w:type="spellEnd"/>
      <w:r w:rsidRPr="00131FDB">
        <w:rPr>
          <w:rFonts w:ascii="Arial" w:hAnsi="Arial" w:cs="Arial"/>
          <w:sz w:val="24"/>
          <w:szCs w:val="24"/>
        </w:rPr>
        <w:t xml:space="preserve"> opera en el sector gastronómico y atiende principalmente a clientes locales y turistas. Actualmente, la falta de presencia digital impacta negativamente en la satisfacción del cliente y en la eficiencia del restaurante. El desarrollo de esta página web busca fortalecer la competitividad del restaurante frente a otros negocios que ya cuentan con herramientas digitales avanzadas.</w:t>
      </w:r>
    </w:p>
    <w:p w14:paraId="6607B88C" w14:textId="5A749ECA" w:rsidR="00DD02B3" w:rsidRPr="00131FDB" w:rsidRDefault="00DD02B3">
      <w:pPr>
        <w:pStyle w:val="Ttulo1"/>
      </w:pPr>
      <w:bookmarkStart w:id="20" w:name="_Toc492784359"/>
      <w:r w:rsidRPr="00131FDB">
        <w:t xml:space="preserve">Objetivos del </w:t>
      </w:r>
      <w:proofErr w:type="spellStart"/>
      <w:r w:rsidR="00627952" w:rsidRPr="00131FDB">
        <w:t>product</w:t>
      </w:r>
      <w:bookmarkEnd w:id="20"/>
      <w:proofErr w:type="spellEnd"/>
    </w:p>
    <w:p w14:paraId="54DF2D22" w14:textId="77777777" w:rsidR="00627952" w:rsidRPr="00131FDB" w:rsidRDefault="00627952" w:rsidP="00627952">
      <w:pPr>
        <w:pStyle w:val="NormalWeb"/>
        <w:numPr>
          <w:ilvl w:val="0"/>
          <w:numId w:val="25"/>
        </w:numPr>
        <w:rPr>
          <w:rFonts w:ascii="Arial" w:hAnsi="Arial" w:cs="Arial"/>
          <w:lang w:eastAsia="es-ES"/>
        </w:rPr>
      </w:pPr>
      <w:r w:rsidRPr="00131FDB">
        <w:rPr>
          <w:rFonts w:ascii="Arial" w:hAnsi="Arial" w:cs="Arial"/>
        </w:rPr>
        <w:t>Crear un sistema de reservas que reduzca las esperas.</w:t>
      </w:r>
    </w:p>
    <w:p w14:paraId="10D3481F" w14:textId="77777777" w:rsidR="00627952" w:rsidRPr="00131FDB" w:rsidRDefault="00627952" w:rsidP="00627952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131FDB">
        <w:rPr>
          <w:rFonts w:ascii="Arial" w:hAnsi="Arial" w:cs="Arial"/>
        </w:rPr>
        <w:t>Implementar un menú digital accesible.</w:t>
      </w:r>
    </w:p>
    <w:p w14:paraId="14828DC7" w14:textId="77777777" w:rsidR="00627952" w:rsidRPr="00131FDB" w:rsidRDefault="00627952" w:rsidP="00627952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131FDB">
        <w:rPr>
          <w:rFonts w:ascii="Arial" w:hAnsi="Arial" w:cs="Arial"/>
        </w:rPr>
        <w:t>Mejorar la comunicación con información clara y enlaces a redes sociales.</w:t>
      </w:r>
    </w:p>
    <w:p w14:paraId="6F85CDD4" w14:textId="77777777" w:rsidR="00627952" w:rsidRPr="00131FDB" w:rsidRDefault="00627952" w:rsidP="00627952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131FDB">
        <w:rPr>
          <w:rFonts w:ascii="Arial" w:hAnsi="Arial" w:cs="Arial"/>
        </w:rPr>
        <w:t>Incrementar las reservas y la satisfacción del cliente.</w:t>
      </w:r>
    </w:p>
    <w:p w14:paraId="7B36233E" w14:textId="77777777" w:rsidR="00627952" w:rsidRPr="00131FDB" w:rsidRDefault="00627952" w:rsidP="00627952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131FDB">
        <w:rPr>
          <w:rFonts w:ascii="Arial" w:hAnsi="Arial" w:cs="Arial"/>
        </w:rPr>
        <w:t>Finalizar el desarrollo en un plazo de 3 meses.</w:t>
      </w:r>
    </w:p>
    <w:p w14:paraId="54452E40" w14:textId="77777777" w:rsidR="00627952" w:rsidRPr="00131FDB" w:rsidRDefault="00627952" w:rsidP="00627952"/>
    <w:p w14:paraId="158BA147" w14:textId="77777777" w:rsidR="00DD02B3" w:rsidRPr="00131FDB" w:rsidRDefault="00DD02B3">
      <w:pPr>
        <w:pStyle w:val="Ttulo1"/>
      </w:pPr>
      <w:bookmarkStart w:id="21" w:name="_Toc492784360"/>
      <w:r w:rsidRPr="00131FDB">
        <w:t>Pronóstico Financiero</w:t>
      </w:r>
      <w:bookmarkEnd w:id="21"/>
    </w:p>
    <w:p w14:paraId="3D91D70C" w14:textId="5618FAA6" w:rsidR="00627952" w:rsidRPr="00131FDB" w:rsidRDefault="00627952" w:rsidP="00627952">
      <w:pPr>
        <w:rPr>
          <w:rFonts w:ascii="Arial" w:hAnsi="Arial" w:cs="Arial"/>
          <w:sz w:val="24"/>
          <w:szCs w:val="24"/>
        </w:rPr>
      </w:pPr>
      <w:r w:rsidRPr="00131FDB">
        <w:rPr>
          <w:rFonts w:ascii="Arial" w:hAnsi="Arial" w:cs="Arial"/>
          <w:b/>
          <w:bCs/>
          <w:sz w:val="24"/>
          <w:szCs w:val="24"/>
        </w:rPr>
        <w:t>Inversión inicial:</w:t>
      </w:r>
      <w:r w:rsidRPr="00131FDB">
        <w:rPr>
          <w:rFonts w:ascii="Arial" w:hAnsi="Arial" w:cs="Arial"/>
          <w:sz w:val="24"/>
          <w:szCs w:val="24"/>
        </w:rPr>
        <w:t xml:space="preserve"> $</w:t>
      </w:r>
      <w:r w:rsidR="00131FDB">
        <w:rPr>
          <w:rFonts w:ascii="Arial" w:hAnsi="Arial" w:cs="Arial"/>
          <w:sz w:val="24"/>
          <w:szCs w:val="24"/>
        </w:rPr>
        <w:t>40</w:t>
      </w:r>
      <w:r w:rsidRPr="00131FDB">
        <w:rPr>
          <w:rFonts w:ascii="Arial" w:hAnsi="Arial" w:cs="Arial"/>
          <w:sz w:val="24"/>
          <w:szCs w:val="24"/>
        </w:rPr>
        <w:t xml:space="preserve">,000 </w:t>
      </w:r>
      <w:proofErr w:type="gramStart"/>
      <w:r w:rsidRPr="00131FDB">
        <w:rPr>
          <w:rFonts w:ascii="Arial" w:hAnsi="Arial" w:cs="Arial"/>
          <w:sz w:val="24"/>
          <w:szCs w:val="24"/>
        </w:rPr>
        <w:t>MXN(</w:t>
      </w:r>
      <w:proofErr w:type="gramEnd"/>
      <w:r w:rsidRPr="00131FDB">
        <w:rPr>
          <w:rFonts w:ascii="Arial" w:hAnsi="Arial" w:cs="Arial"/>
          <w:sz w:val="24"/>
          <w:szCs w:val="24"/>
        </w:rPr>
        <w:t>desarrollo y diseño de la página web).</w:t>
      </w:r>
      <w:r w:rsidRPr="00131FDB">
        <w:rPr>
          <w:rFonts w:ascii="Arial" w:hAnsi="Arial" w:cs="Arial"/>
          <w:sz w:val="24"/>
          <w:szCs w:val="24"/>
        </w:rPr>
        <w:br/>
      </w:r>
      <w:r w:rsidRPr="00131FDB">
        <w:rPr>
          <w:rFonts w:ascii="Arial" w:hAnsi="Arial" w:cs="Arial"/>
          <w:b/>
          <w:bCs/>
          <w:sz w:val="24"/>
          <w:szCs w:val="24"/>
        </w:rPr>
        <w:t>Costos operativos anuales:</w:t>
      </w:r>
      <w:r w:rsidRPr="00131FDB">
        <w:rPr>
          <w:rFonts w:ascii="Arial" w:hAnsi="Arial" w:cs="Arial"/>
          <w:sz w:val="24"/>
          <w:szCs w:val="24"/>
        </w:rPr>
        <w:t xml:space="preserve"> $9,000 MXN (mantenimiento y hosting).</w:t>
      </w:r>
      <w:r w:rsidRPr="00131FDB">
        <w:rPr>
          <w:rFonts w:ascii="Arial" w:hAnsi="Arial" w:cs="Arial"/>
          <w:sz w:val="24"/>
          <w:szCs w:val="24"/>
        </w:rPr>
        <w:br/>
      </w:r>
      <w:r w:rsidRPr="00131FDB">
        <w:rPr>
          <w:rFonts w:ascii="Arial" w:hAnsi="Arial" w:cs="Arial"/>
          <w:b/>
          <w:bCs/>
          <w:sz w:val="24"/>
          <w:szCs w:val="24"/>
        </w:rPr>
        <w:t>Beneficios estimados:</w:t>
      </w:r>
    </w:p>
    <w:p w14:paraId="1EF3CBB1" w14:textId="77777777" w:rsidR="00627952" w:rsidRPr="00131FDB" w:rsidRDefault="00627952" w:rsidP="00627952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31FDB">
        <w:rPr>
          <w:rFonts w:ascii="Arial" w:hAnsi="Arial" w:cs="Arial"/>
          <w:sz w:val="24"/>
          <w:szCs w:val="24"/>
        </w:rPr>
        <w:t>Aumento del 20% en reservas mensuales.</w:t>
      </w:r>
    </w:p>
    <w:p w14:paraId="09DA0119" w14:textId="77777777" w:rsidR="00627952" w:rsidRPr="00131FDB" w:rsidRDefault="00627952" w:rsidP="00627952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31FDB">
        <w:rPr>
          <w:rFonts w:ascii="Arial" w:hAnsi="Arial" w:cs="Arial"/>
          <w:sz w:val="24"/>
          <w:szCs w:val="24"/>
        </w:rPr>
        <w:t>Incremento del 15% en el ingreso anual debido a una mejor experiencia del cliente.</w:t>
      </w:r>
    </w:p>
    <w:p w14:paraId="0B68CD9D" w14:textId="1D977CEB" w:rsidR="00627952" w:rsidRDefault="00627952" w:rsidP="00627952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31FDB">
        <w:rPr>
          <w:rFonts w:ascii="Arial" w:hAnsi="Arial" w:cs="Arial"/>
          <w:sz w:val="24"/>
          <w:szCs w:val="24"/>
        </w:rPr>
        <w:lastRenderedPageBreak/>
        <w:t>Retorno de inversión (ROI) proyectado en menos de un año.</w:t>
      </w:r>
    </w:p>
    <w:p w14:paraId="4BD086EF" w14:textId="2AF653B8" w:rsidR="00131FDB" w:rsidRDefault="00131FDB" w:rsidP="00627952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31FDB">
        <w:rPr>
          <w:rFonts w:ascii="Arial" w:hAnsi="Arial" w:cs="Arial"/>
          <w:sz w:val="24"/>
          <w:szCs w:val="24"/>
        </w:rPr>
        <w:t>Proyectamos un aumento del 20% en las reservas mensuales y un retorno de inversión en 12 meses.</w:t>
      </w:r>
    </w:p>
    <w:p w14:paraId="6C50A56C" w14:textId="77777777" w:rsidR="00131FDB" w:rsidRDefault="00131FDB" w:rsidP="00131FDB">
      <w:pPr>
        <w:ind w:left="720"/>
        <w:rPr>
          <w:rFonts w:ascii="Arial" w:hAnsi="Arial" w:cs="Arial"/>
          <w:sz w:val="24"/>
          <w:szCs w:val="24"/>
        </w:rPr>
      </w:pPr>
    </w:p>
    <w:p w14:paraId="66DFF884" w14:textId="77777777" w:rsidR="00131FDB" w:rsidRDefault="00131FDB" w:rsidP="00131FD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31FDB">
        <w:rPr>
          <w:rFonts w:ascii="Arial" w:hAnsi="Arial" w:cs="Arial"/>
          <w:sz w:val="24"/>
          <w:szCs w:val="24"/>
          <w:lang w:val="es-ES"/>
        </w:rPr>
        <w:t xml:space="preserve">El </w:t>
      </w:r>
      <w:proofErr w:type="spellStart"/>
      <w:r w:rsidRPr="00131FDB">
        <w:rPr>
          <w:rFonts w:ascii="Arial" w:hAnsi="Arial" w:cs="Arial"/>
          <w:b/>
          <w:bCs/>
          <w:sz w:val="24"/>
          <w:szCs w:val="24"/>
          <w:lang w:val="es-ES"/>
        </w:rPr>
        <w:t>Payback</w:t>
      </w:r>
      <w:proofErr w:type="spellEnd"/>
      <w:r w:rsidRPr="00131FDB">
        <w:rPr>
          <w:rFonts w:ascii="Arial" w:hAnsi="Arial" w:cs="Arial"/>
          <w:sz w:val="24"/>
          <w:szCs w:val="24"/>
          <w:lang w:val="es-ES"/>
        </w:rPr>
        <w:t xml:space="preserve"> de la inversión se estima en 1 año, considerando el incremento en ingresos y la reducción de costos operativos gracias a la optimización del sistema de reservas y la mejora en la experiencia del cliente.</w:t>
      </w:r>
    </w:p>
    <w:p w14:paraId="7BCBDAE8" w14:textId="51B4D1D6" w:rsidR="00131FDB" w:rsidRPr="00131FDB" w:rsidRDefault="00131FDB" w:rsidP="00131FD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31FDB">
        <w:rPr>
          <w:rFonts w:ascii="Arial" w:hAnsi="Arial" w:cs="Arial"/>
          <w:sz w:val="24"/>
          <w:szCs w:val="24"/>
        </w:rPr>
        <w:t>Esta proyección sugiere que la inversión en la aplicación será recuperada en aproximadamente 9 meses, y a partir de ahí, el restaurante comenzará a generar ganancias netas. Esto respalda la viabilidad financiera del proyecto y su impacto positivo en el negocio.</w:t>
      </w:r>
    </w:p>
    <w:p w14:paraId="394DC6E8" w14:textId="77777777" w:rsidR="00131FDB" w:rsidRPr="00131FDB" w:rsidRDefault="00131FDB" w:rsidP="00131FDB">
      <w:pPr>
        <w:ind w:left="720"/>
        <w:rPr>
          <w:rFonts w:ascii="Arial" w:hAnsi="Arial" w:cs="Arial"/>
          <w:sz w:val="24"/>
          <w:szCs w:val="24"/>
          <w:lang w:val="es-ES"/>
        </w:rPr>
      </w:pPr>
      <w:r w:rsidRPr="00131FDB">
        <w:rPr>
          <w:rFonts w:ascii="Arial" w:hAnsi="Arial" w:cs="Arial"/>
          <w:sz w:val="24"/>
          <w:szCs w:val="24"/>
          <w:lang w:val="es-ES"/>
        </w:rPr>
        <w:pict w14:anchorId="621BFDAE">
          <v:rect id="_x0000_i1033" style="width:0;height:1.5pt" o:hralign="center" o:hrstd="t" o:hr="t" fillcolor="#a0a0a0" stroked="f"/>
        </w:pict>
      </w:r>
    </w:p>
    <w:p w14:paraId="78D745D0" w14:textId="77777777" w:rsidR="00131FDB" w:rsidRPr="00131FDB" w:rsidRDefault="00131FDB" w:rsidP="00131FDB">
      <w:pPr>
        <w:ind w:left="720"/>
        <w:rPr>
          <w:rFonts w:ascii="Arial" w:hAnsi="Arial" w:cs="Arial"/>
          <w:sz w:val="24"/>
          <w:szCs w:val="24"/>
        </w:rPr>
      </w:pPr>
    </w:p>
    <w:p w14:paraId="0694A191" w14:textId="3700955A" w:rsidR="00627952" w:rsidRDefault="00627952" w:rsidP="00627952"/>
    <w:p w14:paraId="272385B0" w14:textId="5A70EFD4" w:rsidR="00131FDB" w:rsidRDefault="00131FDB" w:rsidP="00627952"/>
    <w:p w14:paraId="74EA2007" w14:textId="39AD8124" w:rsidR="00131FDB" w:rsidRDefault="00131FDB" w:rsidP="00627952">
      <w:r>
        <w:rPr>
          <w:noProof/>
        </w:rPr>
        <w:drawing>
          <wp:anchor distT="0" distB="0" distL="114300" distR="114300" simplePos="0" relativeHeight="251658240" behindDoc="1" locked="0" layoutInCell="1" allowOverlap="1" wp14:anchorId="415AEF85" wp14:editId="4163D5D2">
            <wp:simplePos x="0" y="0"/>
            <wp:positionH relativeFrom="column">
              <wp:posOffset>-209550</wp:posOffset>
            </wp:positionH>
            <wp:positionV relativeFrom="paragraph">
              <wp:posOffset>194945</wp:posOffset>
            </wp:positionV>
            <wp:extent cx="5662295" cy="3485515"/>
            <wp:effectExtent l="0" t="0" r="0" b="635"/>
            <wp:wrapNone/>
            <wp:docPr id="1329227479" name="Imagen 1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sali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5"/>
                    <a:stretch/>
                  </pic:blipFill>
                  <pic:spPr bwMode="auto">
                    <a:xfrm>
                      <a:off x="0" y="0"/>
                      <a:ext cx="566229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3BE73" w14:textId="77777777" w:rsidR="00131FDB" w:rsidRDefault="00131FDB" w:rsidP="00627952"/>
    <w:p w14:paraId="67893A3E" w14:textId="77777777" w:rsidR="00131FDB" w:rsidRDefault="00131FDB" w:rsidP="00627952"/>
    <w:p w14:paraId="1D8F8E21" w14:textId="77777777" w:rsidR="00131FDB" w:rsidRDefault="00131FDB" w:rsidP="00627952"/>
    <w:p w14:paraId="35FBEE97" w14:textId="77777777" w:rsidR="00131FDB" w:rsidRDefault="00131FDB" w:rsidP="00627952"/>
    <w:p w14:paraId="2AD39A91" w14:textId="77777777" w:rsidR="00131FDB" w:rsidRDefault="00131FDB" w:rsidP="00627952"/>
    <w:p w14:paraId="55EBD9BB" w14:textId="77777777" w:rsidR="00131FDB" w:rsidRDefault="00131FDB" w:rsidP="00627952"/>
    <w:p w14:paraId="06A81FCB" w14:textId="77777777" w:rsidR="00131FDB" w:rsidRDefault="00131FDB" w:rsidP="00627952"/>
    <w:p w14:paraId="5D05D64E" w14:textId="77777777" w:rsidR="00131FDB" w:rsidRDefault="00131FDB" w:rsidP="00627952"/>
    <w:p w14:paraId="1C1220BE" w14:textId="77777777" w:rsidR="00131FDB" w:rsidRDefault="00131FDB" w:rsidP="00627952"/>
    <w:p w14:paraId="653830FA" w14:textId="77777777" w:rsidR="00131FDB" w:rsidRDefault="00131FDB" w:rsidP="00627952"/>
    <w:p w14:paraId="397BDDD3" w14:textId="77777777" w:rsidR="00131FDB" w:rsidRDefault="00131FDB" w:rsidP="00627952"/>
    <w:p w14:paraId="0B589242" w14:textId="77777777" w:rsidR="00131FDB" w:rsidRDefault="00131FDB" w:rsidP="00627952"/>
    <w:p w14:paraId="09E6103A" w14:textId="77777777" w:rsidR="00131FDB" w:rsidRDefault="00131FDB" w:rsidP="00627952"/>
    <w:p w14:paraId="2DB8F5F7" w14:textId="77777777" w:rsidR="00131FDB" w:rsidRDefault="00131FDB" w:rsidP="00627952"/>
    <w:p w14:paraId="1E4779D2" w14:textId="77777777" w:rsidR="00131FDB" w:rsidRDefault="00131FDB" w:rsidP="00627952"/>
    <w:p w14:paraId="5CD9708B" w14:textId="77777777" w:rsidR="00131FDB" w:rsidRDefault="00131FDB" w:rsidP="00627952"/>
    <w:p w14:paraId="7556521E" w14:textId="77777777" w:rsidR="00131FDB" w:rsidRDefault="00131FDB" w:rsidP="00627952"/>
    <w:p w14:paraId="10C49125" w14:textId="77777777" w:rsidR="00131FDB" w:rsidRDefault="00131FDB" w:rsidP="00627952"/>
    <w:p w14:paraId="21B1A227" w14:textId="77777777" w:rsidR="00131FDB" w:rsidRDefault="00131FDB" w:rsidP="00627952"/>
    <w:p w14:paraId="2B8A3A9A" w14:textId="77777777" w:rsidR="00131FDB" w:rsidRDefault="00131FDB" w:rsidP="00627952"/>
    <w:p w14:paraId="4D3B8526" w14:textId="77777777" w:rsidR="00131FDB" w:rsidRDefault="00131FDB" w:rsidP="00627952"/>
    <w:p w14:paraId="0444D707" w14:textId="77777777" w:rsidR="00131FDB" w:rsidRPr="00131FDB" w:rsidRDefault="00131FDB" w:rsidP="00627952"/>
    <w:p w14:paraId="69148A3C" w14:textId="77777777" w:rsidR="00627952" w:rsidRPr="00131FDB" w:rsidRDefault="00627952" w:rsidP="00627952"/>
    <w:p w14:paraId="65DDCCFC" w14:textId="77777777" w:rsidR="00DD02B3" w:rsidRPr="00131FDB" w:rsidRDefault="00DD02B3">
      <w:pPr>
        <w:pStyle w:val="Ttulo1"/>
      </w:pPr>
      <w:bookmarkStart w:id="22" w:name="_Toc492784361"/>
      <w:r w:rsidRPr="00131FDB">
        <w:t>Restricciones</w:t>
      </w:r>
      <w:bookmarkEnd w:id="22"/>
    </w:p>
    <w:p w14:paraId="47454A0A" w14:textId="4A5E5A99" w:rsidR="00627952" w:rsidRPr="00131FDB" w:rsidRDefault="00627952" w:rsidP="00627952">
      <w:pPr>
        <w:widowControl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eastAsia="es-ES"/>
        </w:rPr>
      </w:pPr>
      <w:r w:rsidRPr="00131FDB">
        <w:rPr>
          <w:rFonts w:ascii="Arial" w:hAnsi="Arial" w:cs="Arial"/>
          <w:b/>
          <w:bCs/>
          <w:sz w:val="24"/>
          <w:szCs w:val="24"/>
          <w:lang w:eastAsia="es-ES"/>
        </w:rPr>
        <w:t>Presupuesto:</w:t>
      </w:r>
      <w:r w:rsidRPr="00131FDB">
        <w:rPr>
          <w:rFonts w:ascii="Arial" w:hAnsi="Arial" w:cs="Arial"/>
          <w:sz w:val="24"/>
          <w:szCs w:val="24"/>
          <w:lang w:eastAsia="es-ES"/>
        </w:rPr>
        <w:t xml:space="preserve"> El costo total del proyecto no debe exceder los $</w:t>
      </w:r>
      <w:r w:rsidR="00131FDB">
        <w:rPr>
          <w:rFonts w:ascii="Arial" w:hAnsi="Arial" w:cs="Arial"/>
          <w:sz w:val="24"/>
          <w:szCs w:val="24"/>
          <w:lang w:eastAsia="es-ES"/>
        </w:rPr>
        <w:t>4</w:t>
      </w:r>
      <w:r w:rsidRPr="00131FDB">
        <w:rPr>
          <w:rFonts w:ascii="Arial" w:hAnsi="Arial" w:cs="Arial"/>
          <w:sz w:val="24"/>
          <w:szCs w:val="24"/>
          <w:lang w:eastAsia="es-ES"/>
        </w:rPr>
        <w:t>0,000 MXN.</w:t>
      </w:r>
    </w:p>
    <w:p w14:paraId="2650998B" w14:textId="77777777" w:rsidR="00627952" w:rsidRPr="00131FDB" w:rsidRDefault="00627952" w:rsidP="00627952">
      <w:pPr>
        <w:widowControl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eastAsia="es-ES"/>
        </w:rPr>
      </w:pPr>
      <w:r w:rsidRPr="00131FDB">
        <w:rPr>
          <w:rFonts w:ascii="Arial" w:hAnsi="Arial" w:cs="Arial"/>
          <w:b/>
          <w:bCs/>
          <w:sz w:val="24"/>
          <w:szCs w:val="24"/>
          <w:lang w:eastAsia="es-ES"/>
        </w:rPr>
        <w:t>Tiempo:</w:t>
      </w:r>
      <w:r w:rsidRPr="00131FDB">
        <w:rPr>
          <w:rFonts w:ascii="Arial" w:hAnsi="Arial" w:cs="Arial"/>
          <w:sz w:val="24"/>
          <w:szCs w:val="24"/>
          <w:lang w:eastAsia="es-ES"/>
        </w:rPr>
        <w:t xml:space="preserve"> La página web debe estar operativa dentro de un plazo de 3 meses.</w:t>
      </w:r>
    </w:p>
    <w:p w14:paraId="18E03386" w14:textId="77777777" w:rsidR="00627952" w:rsidRPr="00131FDB" w:rsidRDefault="00627952" w:rsidP="00627952">
      <w:pPr>
        <w:widowControl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eastAsia="es-ES"/>
        </w:rPr>
      </w:pPr>
      <w:r w:rsidRPr="00131FDB">
        <w:rPr>
          <w:rFonts w:ascii="Arial" w:hAnsi="Arial" w:cs="Arial"/>
          <w:b/>
          <w:bCs/>
          <w:sz w:val="24"/>
          <w:szCs w:val="24"/>
          <w:lang w:eastAsia="es-ES"/>
        </w:rPr>
        <w:t>Compatibilidad:</w:t>
      </w:r>
      <w:r w:rsidRPr="00131FDB">
        <w:rPr>
          <w:rFonts w:ascii="Arial" w:hAnsi="Arial" w:cs="Arial"/>
          <w:sz w:val="24"/>
          <w:szCs w:val="24"/>
          <w:lang w:eastAsia="es-ES"/>
        </w:rPr>
        <w:t xml:space="preserve"> El sistema debe ser funcional en dispositivos móviles, </w:t>
      </w:r>
      <w:proofErr w:type="spellStart"/>
      <w:r w:rsidRPr="00131FDB">
        <w:rPr>
          <w:rFonts w:ascii="Arial" w:hAnsi="Arial" w:cs="Arial"/>
          <w:sz w:val="24"/>
          <w:szCs w:val="24"/>
          <w:lang w:eastAsia="es-ES"/>
        </w:rPr>
        <w:t>tablets</w:t>
      </w:r>
      <w:proofErr w:type="spellEnd"/>
      <w:r w:rsidRPr="00131FDB">
        <w:rPr>
          <w:rFonts w:ascii="Arial" w:hAnsi="Arial" w:cs="Arial"/>
          <w:sz w:val="24"/>
          <w:szCs w:val="24"/>
          <w:lang w:eastAsia="es-ES"/>
        </w:rPr>
        <w:t xml:space="preserve"> y computadoras.</w:t>
      </w:r>
    </w:p>
    <w:p w14:paraId="090DBB43" w14:textId="1FC66367" w:rsidR="00DD02B3" w:rsidRPr="00627952" w:rsidRDefault="00627952" w:rsidP="00627952">
      <w:pPr>
        <w:widowControl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val="es-ES" w:eastAsia="es-ES"/>
        </w:rPr>
      </w:pPr>
      <w:r w:rsidRPr="00131FDB">
        <w:rPr>
          <w:rFonts w:ascii="Arial" w:hAnsi="Arial" w:cs="Arial"/>
          <w:b/>
          <w:bCs/>
          <w:sz w:val="24"/>
          <w:szCs w:val="24"/>
          <w:lang w:eastAsia="es-ES"/>
        </w:rPr>
        <w:t>Seguridad:</w:t>
      </w:r>
      <w:r w:rsidRPr="00131FDB">
        <w:rPr>
          <w:rFonts w:ascii="Arial" w:hAnsi="Arial" w:cs="Arial"/>
          <w:sz w:val="24"/>
          <w:szCs w:val="24"/>
          <w:lang w:eastAsia="es-ES"/>
        </w:rPr>
        <w:t xml:space="preserve"> Garantizar la protección de los datos personales de los clientes.</w:t>
      </w:r>
    </w:p>
    <w:sectPr w:rsidR="00DD02B3" w:rsidRPr="0062795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9D377" w14:textId="77777777" w:rsidR="00EE61CD" w:rsidRPr="00131FDB" w:rsidRDefault="00EE61CD">
      <w:pPr>
        <w:spacing w:line="240" w:lineRule="auto"/>
      </w:pPr>
      <w:r w:rsidRPr="00131FDB">
        <w:separator/>
      </w:r>
    </w:p>
  </w:endnote>
  <w:endnote w:type="continuationSeparator" w:id="0">
    <w:p w14:paraId="2855B2B2" w14:textId="77777777" w:rsidR="00EE61CD" w:rsidRPr="00131FDB" w:rsidRDefault="00EE61CD">
      <w:pPr>
        <w:spacing w:line="240" w:lineRule="auto"/>
      </w:pPr>
      <w:r w:rsidRPr="00131FD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D492A" w14:textId="77777777" w:rsidR="00DD02B3" w:rsidRPr="00131FDB" w:rsidRDefault="00DD02B3">
    <w:pPr>
      <w:pStyle w:val="Piedepgina"/>
      <w:framePr w:wrap="around" w:vAnchor="text" w:hAnchor="margin" w:xAlign="right" w:y="1"/>
      <w:rPr>
        <w:rStyle w:val="Nmerodepgina"/>
      </w:rPr>
    </w:pPr>
    <w:r w:rsidRPr="00131FDB">
      <w:rPr>
        <w:rStyle w:val="Nmerodepgina"/>
      </w:rPr>
      <w:fldChar w:fldCharType="begin"/>
    </w:r>
    <w:r w:rsidRPr="00131FDB">
      <w:rPr>
        <w:rStyle w:val="Nmerodepgina"/>
      </w:rPr>
      <w:instrText xml:space="preserve">PAGE  </w:instrText>
    </w:r>
    <w:r w:rsidRPr="00131FDB">
      <w:rPr>
        <w:rStyle w:val="Nmerodepgina"/>
      </w:rPr>
      <w:fldChar w:fldCharType="end"/>
    </w:r>
  </w:p>
  <w:p w14:paraId="247CC200" w14:textId="77777777" w:rsidR="00DD02B3" w:rsidRPr="00131FDB" w:rsidRDefault="00DD02B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02B3" w:rsidRPr="00131FDB" w14:paraId="7D3BE17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AD977" w14:textId="77777777" w:rsidR="00DD02B3" w:rsidRPr="00131FDB" w:rsidRDefault="00DD02B3">
          <w:pPr>
            <w:ind w:right="360"/>
          </w:pPr>
          <w:r w:rsidRPr="00131FDB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C57349" w14:textId="05E8E222" w:rsidR="00DD02B3" w:rsidRPr="00131FDB" w:rsidRDefault="00DD02B3">
          <w:pPr>
            <w:jc w:val="center"/>
          </w:pPr>
          <w:r w:rsidRPr="00131FDB">
            <w:sym w:font="Symbol" w:char="F0D3"/>
          </w:r>
          <w:r w:rsidR="00627952" w:rsidRPr="00131FDB">
            <w:t xml:space="preserve">Delicious </w:t>
          </w:r>
          <w:proofErr w:type="spellStart"/>
          <w:r w:rsidR="00627952" w:rsidRPr="00131FDB">
            <w:t>food</w:t>
          </w:r>
          <w:proofErr w:type="spellEnd"/>
          <w:r w:rsidRPr="00131FDB">
            <w:t xml:space="preserve">, </w:t>
          </w:r>
          <w:r w:rsidRPr="00131FDB">
            <w:fldChar w:fldCharType="begin"/>
          </w:r>
          <w:r w:rsidRPr="00131FDB">
            <w:instrText xml:space="preserve"> DATE \@ "yyyy" </w:instrText>
          </w:r>
          <w:r w:rsidRPr="00131FDB">
            <w:fldChar w:fldCharType="separate"/>
          </w:r>
          <w:r w:rsidR="00131FDB" w:rsidRPr="00131FDB">
            <w:t>2025</w:t>
          </w:r>
          <w:r w:rsidRPr="00131FD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E4952F" w14:textId="77777777" w:rsidR="00DD02B3" w:rsidRPr="00131FDB" w:rsidRDefault="00DD02B3">
          <w:pPr>
            <w:jc w:val="right"/>
          </w:pPr>
          <w:r w:rsidRPr="00131FDB">
            <w:t xml:space="preserve">Página </w:t>
          </w:r>
          <w:r w:rsidRPr="00131FDB">
            <w:rPr>
              <w:rStyle w:val="Nmerodepgina"/>
            </w:rPr>
            <w:fldChar w:fldCharType="begin"/>
          </w:r>
          <w:r w:rsidRPr="00131FDB">
            <w:rPr>
              <w:rStyle w:val="Nmerodepgina"/>
            </w:rPr>
            <w:instrText xml:space="preserve"> PAGE </w:instrText>
          </w:r>
          <w:r w:rsidRPr="00131FDB">
            <w:rPr>
              <w:rStyle w:val="Nmerodepgina"/>
            </w:rPr>
            <w:fldChar w:fldCharType="separate"/>
          </w:r>
          <w:r w:rsidR="00FF6ACF" w:rsidRPr="00131FDB">
            <w:rPr>
              <w:rStyle w:val="Nmerodepgina"/>
            </w:rPr>
            <w:t>2</w:t>
          </w:r>
          <w:r w:rsidRPr="00131FDB">
            <w:rPr>
              <w:rStyle w:val="Nmerodepgina"/>
            </w:rPr>
            <w:fldChar w:fldCharType="end"/>
          </w:r>
          <w:r w:rsidRPr="00131FDB">
            <w:rPr>
              <w:rStyle w:val="Nmerodepgina"/>
            </w:rPr>
            <w:t xml:space="preserve"> de </w:t>
          </w:r>
          <w:r w:rsidRPr="00131FDB">
            <w:rPr>
              <w:rStyle w:val="Nmerodepgina"/>
            </w:rPr>
            <w:fldChar w:fldCharType="begin"/>
          </w:r>
          <w:r w:rsidRPr="00131FDB">
            <w:rPr>
              <w:rStyle w:val="Nmerodepgina"/>
            </w:rPr>
            <w:instrText xml:space="preserve"> NUMPAGES  \* MERGEFORMAT </w:instrText>
          </w:r>
          <w:r w:rsidRPr="00131FDB">
            <w:rPr>
              <w:rStyle w:val="Nmerodepgina"/>
            </w:rPr>
            <w:fldChar w:fldCharType="separate"/>
          </w:r>
          <w:r w:rsidR="00FF6ACF" w:rsidRPr="00131FDB">
            <w:rPr>
              <w:rStyle w:val="Nmerodepgina"/>
            </w:rPr>
            <w:t>5</w:t>
          </w:r>
          <w:r w:rsidRPr="00131FDB">
            <w:rPr>
              <w:rStyle w:val="Nmerodepgina"/>
            </w:rPr>
            <w:fldChar w:fldCharType="end"/>
          </w:r>
        </w:p>
      </w:tc>
    </w:tr>
  </w:tbl>
  <w:p w14:paraId="7D46B287" w14:textId="77777777" w:rsidR="00DD02B3" w:rsidRPr="00131FDB" w:rsidRDefault="00DD02B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4ABFF" w14:textId="77777777" w:rsidR="00DD02B3" w:rsidRPr="00131FDB" w:rsidRDefault="00DD02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6E762" w14:textId="77777777" w:rsidR="00EE61CD" w:rsidRPr="00131FDB" w:rsidRDefault="00EE61CD">
      <w:pPr>
        <w:spacing w:line="240" w:lineRule="auto"/>
      </w:pPr>
      <w:r w:rsidRPr="00131FDB">
        <w:separator/>
      </w:r>
    </w:p>
  </w:footnote>
  <w:footnote w:type="continuationSeparator" w:id="0">
    <w:p w14:paraId="3CD88762" w14:textId="77777777" w:rsidR="00EE61CD" w:rsidRPr="00131FDB" w:rsidRDefault="00EE61CD">
      <w:pPr>
        <w:spacing w:line="240" w:lineRule="auto"/>
      </w:pPr>
      <w:r w:rsidRPr="00131FD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A8067" w14:textId="77777777" w:rsidR="00DD02B3" w:rsidRPr="00131FDB" w:rsidRDefault="00DD02B3">
    <w:pPr>
      <w:rPr>
        <w:sz w:val="24"/>
      </w:rPr>
    </w:pPr>
  </w:p>
  <w:p w14:paraId="216CA392" w14:textId="77777777" w:rsidR="00DD02B3" w:rsidRPr="00131FDB" w:rsidRDefault="00DD02B3">
    <w:pPr>
      <w:pBdr>
        <w:top w:val="single" w:sz="6" w:space="1" w:color="auto"/>
      </w:pBdr>
      <w:rPr>
        <w:sz w:val="24"/>
      </w:rPr>
    </w:pPr>
  </w:p>
  <w:p w14:paraId="4E84883F" w14:textId="4D6BB366" w:rsidR="00627952" w:rsidRPr="00131FDB" w:rsidRDefault="00627952" w:rsidP="0062795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131FDB">
      <w:rPr>
        <w:rFonts w:ascii="Arial" w:hAnsi="Arial"/>
        <w:b/>
        <w:sz w:val="36"/>
      </w:rPr>
      <w:t xml:space="preserve">Proyect </w:t>
    </w:r>
    <w:proofErr w:type="spellStart"/>
    <w:r w:rsidRPr="00131FDB">
      <w:rPr>
        <w:rFonts w:ascii="Arial" w:hAnsi="Arial"/>
        <w:b/>
        <w:sz w:val="36"/>
      </w:rPr>
      <w:t>Innovation</w:t>
    </w:r>
    <w:proofErr w:type="spellEnd"/>
  </w:p>
  <w:p w14:paraId="2AB83CB1" w14:textId="77777777" w:rsidR="00DD02B3" w:rsidRPr="00131FDB" w:rsidRDefault="00DD02B3">
    <w:pPr>
      <w:pBdr>
        <w:bottom w:val="single" w:sz="6" w:space="1" w:color="auto"/>
      </w:pBdr>
      <w:jc w:val="right"/>
      <w:rPr>
        <w:sz w:val="24"/>
      </w:rPr>
    </w:pPr>
  </w:p>
  <w:p w14:paraId="78FD23E5" w14:textId="77777777" w:rsidR="00DD02B3" w:rsidRPr="00131FDB" w:rsidRDefault="00DD02B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02B3" w:rsidRPr="00131FDB" w14:paraId="03303B3A" w14:textId="77777777">
      <w:tc>
        <w:tcPr>
          <w:tcW w:w="6379" w:type="dxa"/>
        </w:tcPr>
        <w:p w14:paraId="54B5425D" w14:textId="5E6E67B2" w:rsidR="00DD02B3" w:rsidRPr="00131FDB" w:rsidRDefault="00627952">
          <w:r w:rsidRPr="00131FDB">
            <w:t xml:space="preserve">Delicious </w:t>
          </w:r>
          <w:proofErr w:type="spellStart"/>
          <w:r w:rsidRPr="00131FDB">
            <w:t>food</w:t>
          </w:r>
          <w:proofErr w:type="spellEnd"/>
        </w:p>
      </w:tc>
      <w:tc>
        <w:tcPr>
          <w:tcW w:w="3179" w:type="dxa"/>
        </w:tcPr>
        <w:p w14:paraId="48BFDA8D" w14:textId="56253304" w:rsidR="00DD02B3" w:rsidRPr="00131FDB" w:rsidRDefault="00DD02B3">
          <w:pPr>
            <w:tabs>
              <w:tab w:val="left" w:pos="1135"/>
            </w:tabs>
            <w:spacing w:before="40"/>
            <w:ind w:right="68"/>
          </w:pPr>
          <w:r w:rsidRPr="00131FDB">
            <w:t xml:space="preserve">  Versión: 1.0</w:t>
          </w:r>
        </w:p>
      </w:tc>
    </w:tr>
    <w:tr w:rsidR="00DD02B3" w:rsidRPr="00131FDB" w14:paraId="5CD9EA50" w14:textId="77777777">
      <w:tc>
        <w:tcPr>
          <w:tcW w:w="6379" w:type="dxa"/>
        </w:tcPr>
        <w:p w14:paraId="6C5CD80A" w14:textId="74BC0510" w:rsidR="00DD02B3" w:rsidRPr="00131FDB" w:rsidRDefault="00627952">
          <w:r w:rsidRPr="00131FDB">
            <w:t>Business Case</w:t>
          </w:r>
        </w:p>
      </w:tc>
      <w:tc>
        <w:tcPr>
          <w:tcW w:w="3179" w:type="dxa"/>
        </w:tcPr>
        <w:p w14:paraId="40D8EBC6" w14:textId="5A47EE94" w:rsidR="00DD02B3" w:rsidRPr="00131FDB" w:rsidRDefault="00DD02B3">
          <w:r w:rsidRPr="00131FDB">
            <w:t xml:space="preserve">  </w:t>
          </w:r>
          <w:r w:rsidR="00627952" w:rsidRPr="00131FDB">
            <w:t>Fecha: 22/01/2025</w:t>
          </w:r>
        </w:p>
      </w:tc>
    </w:tr>
    <w:tr w:rsidR="00DD02B3" w:rsidRPr="00131FDB" w14:paraId="03243876" w14:textId="77777777">
      <w:tc>
        <w:tcPr>
          <w:tcW w:w="9558" w:type="dxa"/>
          <w:gridSpan w:val="2"/>
        </w:tcPr>
        <w:p w14:paraId="2EFEE1AB" w14:textId="77777777" w:rsidR="00DD02B3" w:rsidRPr="00131FDB" w:rsidRDefault="00DD02B3">
          <w:r w:rsidRPr="00131FDB">
            <w:t>&lt;identificador del documento&gt;</w:t>
          </w:r>
        </w:p>
      </w:tc>
    </w:tr>
  </w:tbl>
  <w:p w14:paraId="1F96CA74" w14:textId="77777777" w:rsidR="00DD02B3" w:rsidRPr="00131FDB" w:rsidRDefault="00DD02B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5E6B3" w14:textId="77777777" w:rsidR="00DD02B3" w:rsidRPr="00131FDB" w:rsidRDefault="00DD02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C8289C"/>
    <w:multiLevelType w:val="multilevel"/>
    <w:tmpl w:val="430A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48926E8"/>
    <w:multiLevelType w:val="multilevel"/>
    <w:tmpl w:val="A08C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B223D8E"/>
    <w:multiLevelType w:val="multilevel"/>
    <w:tmpl w:val="77DE06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7FA773D"/>
    <w:multiLevelType w:val="multilevel"/>
    <w:tmpl w:val="812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E66A48"/>
    <w:multiLevelType w:val="multilevel"/>
    <w:tmpl w:val="25D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8DE0EB6"/>
    <w:multiLevelType w:val="hybridMultilevel"/>
    <w:tmpl w:val="0132375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666737">
    <w:abstractNumId w:val="0"/>
  </w:num>
  <w:num w:numId="2" w16cid:durableId="14469964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44476947">
    <w:abstractNumId w:val="10"/>
  </w:num>
  <w:num w:numId="4" w16cid:durableId="1383676123">
    <w:abstractNumId w:val="25"/>
  </w:num>
  <w:num w:numId="5" w16cid:durableId="2026133716">
    <w:abstractNumId w:val="19"/>
  </w:num>
  <w:num w:numId="6" w16cid:durableId="342367918">
    <w:abstractNumId w:val="17"/>
  </w:num>
  <w:num w:numId="7" w16cid:durableId="68124752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203055504">
    <w:abstractNumId w:val="2"/>
  </w:num>
  <w:num w:numId="9" w16cid:durableId="1701322256">
    <w:abstractNumId w:val="24"/>
  </w:num>
  <w:num w:numId="10" w16cid:durableId="1971352594">
    <w:abstractNumId w:val="3"/>
  </w:num>
  <w:num w:numId="11" w16cid:durableId="604729699">
    <w:abstractNumId w:val="12"/>
  </w:num>
  <w:num w:numId="12" w16cid:durableId="1178158182">
    <w:abstractNumId w:val="9"/>
  </w:num>
  <w:num w:numId="13" w16cid:durableId="1065032855">
    <w:abstractNumId w:val="23"/>
  </w:num>
  <w:num w:numId="14" w16cid:durableId="2098405316">
    <w:abstractNumId w:val="8"/>
  </w:num>
  <w:num w:numId="15" w16cid:durableId="1229262847">
    <w:abstractNumId w:val="5"/>
  </w:num>
  <w:num w:numId="16" w16cid:durableId="1687711086">
    <w:abstractNumId w:val="22"/>
  </w:num>
  <w:num w:numId="17" w16cid:durableId="1739474795">
    <w:abstractNumId w:val="16"/>
  </w:num>
  <w:num w:numId="18" w16cid:durableId="599795251">
    <w:abstractNumId w:val="6"/>
  </w:num>
  <w:num w:numId="19" w16cid:durableId="697196055">
    <w:abstractNumId w:val="14"/>
  </w:num>
  <w:num w:numId="20" w16cid:durableId="1441101090">
    <w:abstractNumId w:val="7"/>
  </w:num>
  <w:num w:numId="21" w16cid:durableId="1928346848">
    <w:abstractNumId w:val="21"/>
  </w:num>
  <w:num w:numId="22" w16cid:durableId="1411973904">
    <w:abstractNumId w:val="13"/>
  </w:num>
  <w:num w:numId="23" w16cid:durableId="1329140162">
    <w:abstractNumId w:val="4"/>
  </w:num>
  <w:num w:numId="24" w16cid:durableId="882601455">
    <w:abstractNumId w:val="11"/>
  </w:num>
  <w:num w:numId="25" w16cid:durableId="773524247">
    <w:abstractNumId w:val="15"/>
  </w:num>
  <w:num w:numId="26" w16cid:durableId="813060120">
    <w:abstractNumId w:val="18"/>
  </w:num>
  <w:num w:numId="27" w16cid:durableId="3461746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78"/>
    <w:rsid w:val="000A0178"/>
    <w:rsid w:val="00131FDB"/>
    <w:rsid w:val="001734E4"/>
    <w:rsid w:val="0061716C"/>
    <w:rsid w:val="00627952"/>
    <w:rsid w:val="00DD02B3"/>
    <w:rsid w:val="00EE61CD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6389C0"/>
  <w15:chartTrackingRefBased/>
  <w15:docId w15:val="{D20983B6-E7DD-4B38-9B73-9E881618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27952"/>
    <w:rPr>
      <w:color w:val="666666"/>
    </w:rPr>
  </w:style>
  <w:style w:type="character" w:styleId="Textoennegrita">
    <w:name w:val="Strong"/>
    <w:uiPriority w:val="22"/>
    <w:qFormat/>
    <w:rsid w:val="006279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uze\Downloads\rup_bus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806FB-677E-494F-83CC-0163E57C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rup_buscs</Template>
  <TotalTime>70</TotalTime>
  <Pages>1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</vt:lpstr>
    </vt:vector>
  </TitlesOfParts>
  <Company>&lt;Company Name&gt;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negocio</dc:title>
  <dc:subject>&lt;Nombre del proyecto&gt;</dc:subject>
  <dc:creator>Evelin Torres Cruz</dc:creator>
  <cp:keywords/>
  <dc:description/>
  <cp:lastModifiedBy>Evelin Torres Cruz</cp:lastModifiedBy>
  <cp:revision>3</cp:revision>
  <cp:lastPrinted>1900-01-01T06:00:00Z</cp:lastPrinted>
  <dcterms:created xsi:type="dcterms:W3CDTF">2025-01-23T01:03:00Z</dcterms:created>
  <dcterms:modified xsi:type="dcterms:W3CDTF">2025-02-15T23:55:00Z</dcterms:modified>
</cp:coreProperties>
</file>