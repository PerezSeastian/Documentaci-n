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6977D" w14:textId="0FC04C09" w:rsidR="00F36885" w:rsidRDefault="003A3D6E">
      <w:pPr>
        <w:pStyle w:val="Ttulo"/>
        <w:jc w:val="right"/>
      </w:pPr>
      <w:r>
        <w:t>Delicious Food</w:t>
      </w:r>
    </w:p>
    <w:p w14:paraId="5F8E550C" w14:textId="77777777" w:rsidR="00F36885" w:rsidRDefault="003A3D6E">
      <w:pPr>
        <w:pStyle w:val="Ttulo"/>
        <w:jc w:val="right"/>
      </w:pPr>
      <w:fldSimple w:instr=" TITLE  \* MERGEFORMAT ">
        <w:r>
          <w:t>Software Development Plan</w:t>
        </w:r>
      </w:fldSimple>
    </w:p>
    <w:p w14:paraId="7261A7DD" w14:textId="77777777" w:rsidR="00F36885" w:rsidRDefault="00F36885">
      <w:pPr>
        <w:pStyle w:val="Ttulo"/>
        <w:jc w:val="right"/>
      </w:pPr>
    </w:p>
    <w:p w14:paraId="2771C8D1" w14:textId="77777777" w:rsidR="00F36885" w:rsidRDefault="00F36885">
      <w:pPr>
        <w:pStyle w:val="Ttulo"/>
        <w:jc w:val="right"/>
        <w:rPr>
          <w:sz w:val="28"/>
        </w:rPr>
      </w:pPr>
      <w:r>
        <w:rPr>
          <w:sz w:val="28"/>
        </w:rPr>
        <w:t>Version &lt;1.0&gt;</w:t>
      </w:r>
    </w:p>
    <w:p w14:paraId="5331B365" w14:textId="77777777" w:rsidR="00F36885" w:rsidRDefault="00F36885">
      <w:pPr>
        <w:pStyle w:val="Ttulo"/>
        <w:rPr>
          <w:sz w:val="28"/>
        </w:rPr>
      </w:pPr>
    </w:p>
    <w:p w14:paraId="34BC0FBF" w14:textId="77777777" w:rsidR="00F36885" w:rsidRDefault="00F36885"/>
    <w:p w14:paraId="234A9E4F" w14:textId="77777777" w:rsidR="00F36885" w:rsidRDefault="00F36885">
      <w:pPr>
        <w:sectPr w:rsidR="00F3688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AC748A7" w14:textId="77777777" w:rsidR="003A3D6E" w:rsidRDefault="003A3D6E" w:rsidP="003A3D6E">
      <w:pPr>
        <w:pStyle w:val="Ttulo"/>
      </w:pPr>
      <w: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 w14:paraId="61E548D8" w14:textId="77777777">
        <w:tc>
          <w:tcPr>
            <w:tcW w:w="2304" w:type="dxa"/>
          </w:tcPr>
          <w:p w14:paraId="498FB3A9" w14:textId="77777777" w:rsidR="00F36885" w:rsidRDefault="00F3688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8EC39B5" w14:textId="77777777" w:rsidR="00F36885" w:rsidRDefault="00F3688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96E957F" w14:textId="77777777" w:rsidR="00F36885" w:rsidRDefault="00F3688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269DA36" w14:textId="77777777" w:rsidR="00F36885" w:rsidRDefault="00F3688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36885" w14:paraId="3FA3CD60" w14:textId="77777777">
        <w:tc>
          <w:tcPr>
            <w:tcW w:w="2304" w:type="dxa"/>
          </w:tcPr>
          <w:p w14:paraId="342870CB" w14:textId="36F25E0F" w:rsidR="00F36885" w:rsidRDefault="003A3D6E">
            <w:pPr>
              <w:pStyle w:val="Tabletext"/>
            </w:pPr>
            <w:r>
              <w:t>03/02/2025</w:t>
            </w:r>
          </w:p>
        </w:tc>
        <w:tc>
          <w:tcPr>
            <w:tcW w:w="1152" w:type="dxa"/>
          </w:tcPr>
          <w:p w14:paraId="0E7BEBEC" w14:textId="6F3E8193" w:rsidR="00F36885" w:rsidRDefault="003A3D6E">
            <w:pPr>
              <w:pStyle w:val="Tabletext"/>
            </w:pPr>
            <w:r>
              <w:t>1</w:t>
            </w:r>
            <w:r w:rsidR="00F36885">
              <w:t>.</w:t>
            </w:r>
            <w:r>
              <w:t>0</w:t>
            </w:r>
          </w:p>
        </w:tc>
        <w:tc>
          <w:tcPr>
            <w:tcW w:w="3744" w:type="dxa"/>
          </w:tcPr>
          <w:p w14:paraId="43167DD9" w14:textId="34EE4E29" w:rsidR="00F36885" w:rsidRDefault="003A3D6E" w:rsidP="003A3D6E">
            <w:pPr>
              <w:pStyle w:val="Tabletext"/>
            </w:pPr>
            <w:r>
              <w:t>Versión inicial</w:t>
            </w:r>
          </w:p>
        </w:tc>
        <w:tc>
          <w:tcPr>
            <w:tcW w:w="2304" w:type="dxa"/>
          </w:tcPr>
          <w:p w14:paraId="50E6C1C0" w14:textId="54C54B3F" w:rsidR="00F36885" w:rsidRPr="003A3D6E" w:rsidRDefault="00CB582E" w:rsidP="003A3D6E">
            <w:pPr>
              <w:pStyle w:val="Tabletext"/>
            </w:pPr>
            <w:r>
              <w:t>Todo el equipo</w:t>
            </w:r>
          </w:p>
        </w:tc>
      </w:tr>
      <w:tr w:rsidR="00F36885" w14:paraId="658CFBD7" w14:textId="77777777">
        <w:tc>
          <w:tcPr>
            <w:tcW w:w="2304" w:type="dxa"/>
          </w:tcPr>
          <w:p w14:paraId="0A0AA190" w14:textId="27FB3A9F" w:rsidR="00F36885" w:rsidRDefault="00CB582E">
            <w:pPr>
              <w:pStyle w:val="Tabletext"/>
            </w:pPr>
            <w:r>
              <w:t>15/02/2025</w:t>
            </w:r>
          </w:p>
        </w:tc>
        <w:tc>
          <w:tcPr>
            <w:tcW w:w="1152" w:type="dxa"/>
          </w:tcPr>
          <w:p w14:paraId="54E4C1F1" w14:textId="5D915BE1" w:rsidR="00F36885" w:rsidRDefault="00CB582E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66F10FF8" w14:textId="040369A7" w:rsidR="00F36885" w:rsidRDefault="00CB582E">
            <w:pPr>
              <w:pStyle w:val="Tabletext"/>
            </w:pPr>
            <w:r>
              <w:t xml:space="preserve">Corrección de errores </w:t>
            </w:r>
          </w:p>
        </w:tc>
        <w:tc>
          <w:tcPr>
            <w:tcW w:w="2304" w:type="dxa"/>
          </w:tcPr>
          <w:p w14:paraId="48FE79A1" w14:textId="7471973C" w:rsidR="00F36885" w:rsidRDefault="00CB582E">
            <w:pPr>
              <w:pStyle w:val="Tabletext"/>
            </w:pPr>
            <w:r>
              <w:t xml:space="preserve">Todo el equipo </w:t>
            </w:r>
          </w:p>
        </w:tc>
      </w:tr>
      <w:tr w:rsidR="00F36885" w14:paraId="1A64DB26" w14:textId="77777777">
        <w:tc>
          <w:tcPr>
            <w:tcW w:w="2304" w:type="dxa"/>
          </w:tcPr>
          <w:p w14:paraId="6CA64596" w14:textId="77777777"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14:paraId="41C88D91" w14:textId="77777777" w:rsidR="00F36885" w:rsidRDefault="00F36885">
            <w:pPr>
              <w:pStyle w:val="Tabletext"/>
            </w:pPr>
          </w:p>
        </w:tc>
        <w:tc>
          <w:tcPr>
            <w:tcW w:w="3744" w:type="dxa"/>
          </w:tcPr>
          <w:p w14:paraId="45EBDA1A" w14:textId="77777777"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14:paraId="041AFCE7" w14:textId="77777777" w:rsidR="00F36885" w:rsidRDefault="00F36885">
            <w:pPr>
              <w:pStyle w:val="Tabletext"/>
            </w:pPr>
          </w:p>
        </w:tc>
      </w:tr>
      <w:tr w:rsidR="00F36885" w14:paraId="02FD4065" w14:textId="77777777">
        <w:tc>
          <w:tcPr>
            <w:tcW w:w="2304" w:type="dxa"/>
          </w:tcPr>
          <w:p w14:paraId="2A38013F" w14:textId="77777777"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14:paraId="41948974" w14:textId="77777777" w:rsidR="00F36885" w:rsidRDefault="00F36885">
            <w:pPr>
              <w:pStyle w:val="Tabletext"/>
            </w:pPr>
          </w:p>
        </w:tc>
        <w:tc>
          <w:tcPr>
            <w:tcW w:w="3744" w:type="dxa"/>
          </w:tcPr>
          <w:p w14:paraId="7A6A107D" w14:textId="77777777"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14:paraId="52077416" w14:textId="77777777" w:rsidR="00F36885" w:rsidRDefault="00F36885">
            <w:pPr>
              <w:pStyle w:val="Tabletext"/>
            </w:pPr>
          </w:p>
        </w:tc>
      </w:tr>
    </w:tbl>
    <w:p w14:paraId="489C1258" w14:textId="77777777" w:rsidR="00F36885" w:rsidRDefault="00F36885"/>
    <w:p w14:paraId="2678A7E5" w14:textId="06EAFF62" w:rsidR="00F36885" w:rsidRDefault="00F36885">
      <w:pPr>
        <w:pStyle w:val="Ttulo"/>
      </w:pPr>
      <w:r>
        <w:br w:type="page"/>
      </w:r>
      <w:r>
        <w:lastRenderedPageBreak/>
        <w:t>T</w:t>
      </w:r>
      <w:r w:rsidR="003A3D6E">
        <w:t>abla de contenidos</w:t>
      </w:r>
    </w:p>
    <w:p w14:paraId="508285D3" w14:textId="0516A038" w:rsidR="000A3CE4" w:rsidRDefault="00F3688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0A3CE4">
        <w:rPr>
          <w:noProof/>
        </w:rPr>
        <w:t>1.</w:t>
      </w:r>
      <w:r w:rsidR="000A3CE4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 w:rsidR="000A3CE4">
        <w:rPr>
          <w:noProof/>
        </w:rPr>
        <w:t>Introduction</w:t>
      </w:r>
      <w:r w:rsidR="000A3CE4">
        <w:rPr>
          <w:noProof/>
        </w:rPr>
        <w:tab/>
      </w:r>
      <w:r w:rsidR="000A3CE4">
        <w:rPr>
          <w:noProof/>
        </w:rPr>
        <w:fldChar w:fldCharType="begin"/>
      </w:r>
      <w:r w:rsidR="000A3CE4">
        <w:rPr>
          <w:noProof/>
        </w:rPr>
        <w:instrText xml:space="preserve"> PAGEREF _Toc189510733 \h </w:instrText>
      </w:r>
      <w:r w:rsidR="000A3CE4">
        <w:rPr>
          <w:noProof/>
        </w:rPr>
      </w:r>
      <w:r w:rsidR="000A3CE4">
        <w:rPr>
          <w:noProof/>
        </w:rPr>
        <w:fldChar w:fldCharType="separate"/>
      </w:r>
      <w:r w:rsidR="000A3CE4">
        <w:rPr>
          <w:noProof/>
        </w:rPr>
        <w:t>4</w:t>
      </w:r>
      <w:r w:rsidR="000A3CE4">
        <w:rPr>
          <w:noProof/>
        </w:rPr>
        <w:fldChar w:fldCharType="end"/>
      </w:r>
    </w:p>
    <w:p w14:paraId="3A54D51B" w14:textId="59F5F0A3" w:rsidR="000A3CE4" w:rsidRDefault="000A3CE4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>
        <w:rPr>
          <w:noProof/>
        </w:rPr>
        <w:t>Proposito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_Toc189510734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804466" w14:textId="53763547" w:rsidR="000A3CE4" w:rsidRDefault="000A3CE4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>
        <w:rPr>
          <w:noProof/>
        </w:rPr>
        <w:t>alcanze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_Toc189510735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CCE3DB" w14:textId="7EED291F" w:rsidR="000A3CE4" w:rsidRDefault="000A3CE4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_Toc189510736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4E2A7E" w14:textId="37A7EB14" w:rsidR="000A3CE4" w:rsidRDefault="000A3CE4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_Toc189510737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C0E6C3" w14:textId="00FD6E5E" w:rsidR="000A3CE4" w:rsidRDefault="000A3CE4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>
        <w:rPr>
          <w:noProof/>
        </w:rPr>
        <w:t>Resumen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_Toc189510738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618926" w14:textId="32121A6E" w:rsidR="000A3CE4" w:rsidRDefault="000A3CE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>
        <w:rPr>
          <w:noProof/>
        </w:rPr>
        <w:t>Visión General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_Toc189510739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D76D7D" w14:textId="7733EE9C" w:rsidR="000A3CE4" w:rsidRDefault="000A3CE4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>
        <w:rPr>
          <w:noProof/>
        </w:rPr>
        <w:t>Propósito, Alcnce y 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_Toc189510740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9049D3" w14:textId="0907C0C9" w:rsidR="000A3CE4" w:rsidRDefault="000A3CE4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>
        <w:rPr>
          <w:noProof/>
        </w:rPr>
        <w:t>Suposisiones y Restrucciones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_Toc189510741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6CEF55" w14:textId="529D200F" w:rsidR="000A3CE4" w:rsidRDefault="000A3CE4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>
        <w:rPr>
          <w:noProof/>
        </w:rPr>
        <w:t>Productos de trabajo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_Toc189510742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2654E4" w14:textId="2B418158" w:rsidR="000A3CE4" w:rsidRDefault="000A3CE4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>
        <w:rPr>
          <w:noProof/>
        </w:rPr>
        <w:t>Evolución del Plan de Desarrollo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_Toc189510743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936D78" w14:textId="4FE4EFAB" w:rsidR="000A3CE4" w:rsidRDefault="000A3CE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>
        <w:rPr>
          <w:noProof/>
        </w:rPr>
        <w:t>Organización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_Toc189510744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DB68BC" w14:textId="568F2F4D" w:rsidR="000A3CE4" w:rsidRDefault="000A3CE4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>
        <w:rPr>
          <w:noProof/>
        </w:rPr>
        <w:t>Estructura Organizacional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_Toc189510745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4DF3D3" w14:textId="1B4F058E" w:rsidR="000A3CE4" w:rsidRDefault="000A3CE4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>
        <w:rPr>
          <w:noProof/>
        </w:rPr>
        <w:t>Interfaces externas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_Toc189510746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8FC57D" w14:textId="4378CD33" w:rsidR="000A3CE4" w:rsidRDefault="000A3CE4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>
        <w:rPr>
          <w:noProof/>
        </w:rPr>
        <w:t>Roles y 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_Toc189510747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980C19" w14:textId="2FD8CD63" w:rsidR="000A3CE4" w:rsidRDefault="000A3CE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>
        <w:rPr>
          <w:noProof/>
        </w:rPr>
        <w:t>Proceso de Gestión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_Toc189510748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15040E" w14:textId="1FE6F017" w:rsidR="000A3CE4" w:rsidRDefault="000A3CE4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>
        <w:rPr>
          <w:noProof/>
        </w:rPr>
        <w:t>Estimaciones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_Toc189510749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497949" w14:textId="7A01667D" w:rsidR="000A3CE4" w:rsidRDefault="000A3CE4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>
        <w:rPr>
          <w:noProof/>
        </w:rPr>
        <w:t>Plan de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_Toc189510750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BEA416" w14:textId="6ADFDC2C" w:rsidR="000A3CE4" w:rsidRDefault="000A3CE4">
      <w:pPr>
        <w:pStyle w:val="TDC3"/>
        <w:rPr>
          <w:rFonts w:asciiTheme="minorHAnsi" w:eastAsiaTheme="minorEastAsia" w:hAnsiTheme="minorHAnsi" w:cstheme="minorBidi"/>
          <w:kern w:val="2"/>
          <w:sz w:val="24"/>
          <w:szCs w:val="24"/>
          <w:lang w:val="es-MX" w:eastAsia="es-MX"/>
          <w14:ligatures w14:val="standardContextual"/>
        </w:rPr>
      </w:pPr>
      <w:r>
        <w:t>4.2.1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val="es-MX" w:eastAsia="es-MX"/>
          <w14:ligatures w14:val="standardContextual"/>
        </w:rPr>
        <w:tab/>
      </w:r>
      <w:r>
        <w:t>Plan de Fases</w:t>
      </w:r>
      <w:r>
        <w:tab/>
      </w:r>
      <w:r>
        <w:fldChar w:fldCharType="begin"/>
      </w:r>
      <w:r>
        <w:instrText xml:space="preserve"> PAGEREF _Toc189510751 \h </w:instrText>
      </w:r>
      <w:r>
        <w:fldChar w:fldCharType="separate"/>
      </w:r>
      <w:r>
        <w:t>6</w:t>
      </w:r>
      <w:r>
        <w:fldChar w:fldCharType="end"/>
      </w:r>
    </w:p>
    <w:p w14:paraId="58A9AD2B" w14:textId="2ED4242C" w:rsidR="000A3CE4" w:rsidRDefault="000A3CE4">
      <w:pPr>
        <w:pStyle w:val="TDC3"/>
        <w:rPr>
          <w:rFonts w:asciiTheme="minorHAnsi" w:eastAsiaTheme="minorEastAsia" w:hAnsiTheme="minorHAnsi" w:cstheme="minorBidi"/>
          <w:kern w:val="2"/>
          <w:sz w:val="24"/>
          <w:szCs w:val="24"/>
          <w:lang w:val="es-MX" w:eastAsia="es-MX"/>
          <w14:ligatures w14:val="standardContextual"/>
        </w:rPr>
      </w:pPr>
      <w:r>
        <w:t>4.2.2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val="es-MX" w:eastAsia="es-MX"/>
          <w14:ligatures w14:val="standardContextual"/>
        </w:rPr>
        <w:tab/>
      </w:r>
      <w:r>
        <w:t>Lanzamientos</w:t>
      </w:r>
      <w:r>
        <w:tab/>
      </w:r>
      <w:r>
        <w:fldChar w:fldCharType="begin"/>
      </w:r>
      <w:r>
        <w:instrText xml:space="preserve"> PAGEREF _Toc189510752 \h </w:instrText>
      </w:r>
      <w:r>
        <w:fldChar w:fldCharType="separate"/>
      </w:r>
      <w:r>
        <w:t>6</w:t>
      </w:r>
      <w:r>
        <w:fldChar w:fldCharType="end"/>
      </w:r>
    </w:p>
    <w:p w14:paraId="006527E9" w14:textId="2B795643" w:rsidR="000A3CE4" w:rsidRDefault="000A3CE4">
      <w:pPr>
        <w:pStyle w:val="TDC3"/>
        <w:rPr>
          <w:rFonts w:asciiTheme="minorHAnsi" w:eastAsiaTheme="minorEastAsia" w:hAnsiTheme="minorHAnsi" w:cstheme="minorBidi"/>
          <w:kern w:val="2"/>
          <w:sz w:val="24"/>
          <w:szCs w:val="24"/>
          <w:lang w:val="es-MX" w:eastAsia="es-MX"/>
          <w14:ligatures w14:val="standardContextual"/>
        </w:rPr>
      </w:pPr>
      <w:r>
        <w:t>4.2.3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val="es-MX" w:eastAsia="es-MX"/>
          <w14:ligatures w14:val="standardContextual"/>
        </w:rPr>
        <w:tab/>
      </w:r>
      <w:r>
        <w:t>Cronograma del proyecto</w:t>
      </w:r>
      <w:r>
        <w:tab/>
      </w:r>
      <w:r>
        <w:fldChar w:fldCharType="begin"/>
      </w:r>
      <w:r>
        <w:instrText xml:space="preserve"> PAGEREF _Toc189510753 \h </w:instrText>
      </w:r>
      <w:r>
        <w:fldChar w:fldCharType="separate"/>
      </w:r>
      <w:r>
        <w:t>6</w:t>
      </w:r>
      <w:r>
        <w:fldChar w:fldCharType="end"/>
      </w:r>
    </w:p>
    <w:p w14:paraId="43B8CE97" w14:textId="2CBFEA87" w:rsidR="000A3CE4" w:rsidRDefault="000A3CE4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>
        <w:rPr>
          <w:noProof/>
        </w:rPr>
        <w:t>Monitoreo y control del Proyecto.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_Toc189510754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DA527F" w14:textId="1F497100" w:rsidR="000A3CE4" w:rsidRDefault="000A3CE4">
      <w:pPr>
        <w:pStyle w:val="TDC3"/>
        <w:rPr>
          <w:rFonts w:asciiTheme="minorHAnsi" w:eastAsiaTheme="minorEastAsia" w:hAnsiTheme="minorHAnsi" w:cstheme="minorBidi"/>
          <w:kern w:val="2"/>
          <w:sz w:val="24"/>
          <w:szCs w:val="24"/>
          <w:lang w:val="es-MX" w:eastAsia="es-MX"/>
          <w14:ligatures w14:val="standardContextual"/>
        </w:rPr>
      </w:pPr>
      <w:r>
        <w:t>4.3.1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val="es-MX" w:eastAsia="es-MX"/>
          <w14:ligatures w14:val="standardContextual"/>
        </w:rPr>
        <w:tab/>
      </w:r>
      <w:r>
        <w:t>Plan de control de cronograma</w:t>
      </w:r>
      <w:r>
        <w:tab/>
      </w:r>
      <w:r>
        <w:fldChar w:fldCharType="begin"/>
      </w:r>
      <w:r>
        <w:instrText xml:space="preserve"> PAGEREF _Toc189510755 \h </w:instrText>
      </w:r>
      <w:r>
        <w:fldChar w:fldCharType="separate"/>
      </w:r>
      <w:r>
        <w:t>6</w:t>
      </w:r>
      <w:r>
        <w:fldChar w:fldCharType="end"/>
      </w:r>
    </w:p>
    <w:p w14:paraId="099B999F" w14:textId="3754570F" w:rsidR="000A3CE4" w:rsidRDefault="000A3CE4">
      <w:pPr>
        <w:pStyle w:val="TDC3"/>
        <w:rPr>
          <w:rFonts w:asciiTheme="minorHAnsi" w:eastAsiaTheme="minorEastAsia" w:hAnsiTheme="minorHAnsi" w:cstheme="minorBidi"/>
          <w:kern w:val="2"/>
          <w:sz w:val="24"/>
          <w:szCs w:val="24"/>
          <w:lang w:val="es-MX" w:eastAsia="es-MX"/>
          <w14:ligatures w14:val="standardContextual"/>
        </w:rPr>
      </w:pPr>
      <w:r>
        <w:t>4.3.2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val="es-MX" w:eastAsia="es-MX"/>
          <w14:ligatures w14:val="standardContextual"/>
        </w:rPr>
        <w:tab/>
      </w:r>
      <w:r>
        <w:t>Plan de control del presupuesto</w:t>
      </w:r>
      <w:r>
        <w:tab/>
      </w:r>
      <w:r>
        <w:fldChar w:fldCharType="begin"/>
      </w:r>
      <w:r>
        <w:instrText xml:space="preserve"> PAGEREF _Toc189510756 \h </w:instrText>
      </w:r>
      <w:r>
        <w:fldChar w:fldCharType="separate"/>
      </w:r>
      <w:r>
        <w:t>6</w:t>
      </w:r>
      <w:r>
        <w:fldChar w:fldCharType="end"/>
      </w:r>
    </w:p>
    <w:p w14:paraId="3161272E" w14:textId="06B0A5AC" w:rsidR="000A3CE4" w:rsidRDefault="000A3CE4">
      <w:pPr>
        <w:pStyle w:val="TDC3"/>
        <w:rPr>
          <w:rFonts w:asciiTheme="minorHAnsi" w:eastAsiaTheme="minorEastAsia" w:hAnsiTheme="minorHAnsi" w:cstheme="minorBidi"/>
          <w:kern w:val="2"/>
          <w:sz w:val="24"/>
          <w:szCs w:val="24"/>
          <w:lang w:val="es-MX" w:eastAsia="es-MX"/>
          <w14:ligatures w14:val="standardContextual"/>
        </w:rPr>
      </w:pPr>
      <w:r>
        <w:t>4.3.3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val="es-MX" w:eastAsia="es-MX"/>
          <w14:ligatures w14:val="standardContextual"/>
        </w:rPr>
        <w:tab/>
      </w:r>
      <w:r>
        <w:t>Plan de control de calidad</w:t>
      </w:r>
      <w:r>
        <w:tab/>
      </w:r>
      <w:r>
        <w:fldChar w:fldCharType="begin"/>
      </w:r>
      <w:r>
        <w:instrText xml:space="preserve"> PAGEREF _Toc189510757 \h </w:instrText>
      </w:r>
      <w:r>
        <w:fldChar w:fldCharType="separate"/>
      </w:r>
      <w:r>
        <w:t>7</w:t>
      </w:r>
      <w:r>
        <w:fldChar w:fldCharType="end"/>
      </w:r>
    </w:p>
    <w:p w14:paraId="7728CEF3" w14:textId="340DCC6A" w:rsidR="000A3CE4" w:rsidRDefault="000A3CE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>
        <w:rPr>
          <w:noProof/>
        </w:rPr>
        <w:t>Planes de procesos Técnicos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_Toc189510758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39825CD" w14:textId="34CB1671" w:rsidR="000A3CE4" w:rsidRDefault="000A3CE4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>
        <w:rPr>
          <w:noProof/>
        </w:rPr>
        <w:t>Metodos, herrmientas y tecnicas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_Toc189510759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EF2E79" w14:textId="48F0282B" w:rsidR="000A3CE4" w:rsidRDefault="000A3CE4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>
        <w:rPr>
          <w:noProof/>
        </w:rPr>
        <w:t>Plan de aceptación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_Toc189510760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D69B52" w14:textId="4896F4E1" w:rsidR="000A3CE4" w:rsidRDefault="000A3CE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 w:rsidRPr="00B73ED3">
        <w:rPr>
          <w:noProof/>
          <w:lang w:val="es-MX" w:eastAsia="es-MX"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>
        <w:rPr>
          <w:noProof/>
        </w:rPr>
        <w:t>Planes de Procesos de Soporte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_Toc189510761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115794" w14:textId="6CA7D8D1" w:rsidR="000A3CE4" w:rsidRDefault="000A3CE4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 w:rsidRPr="00B73ED3">
        <w:rPr>
          <w:bCs/>
          <w:noProof/>
          <w:lang w:val="es-MX"/>
        </w:rPr>
        <w:t>6.1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 w:rsidRPr="00B73ED3">
        <w:rPr>
          <w:bCs/>
          <w:noProof/>
          <w:lang w:val="es-MX"/>
        </w:rPr>
        <w:t>Plan de 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_Toc189510762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59AAD9" w14:textId="6EE0E28E" w:rsidR="000A3CE4" w:rsidRDefault="000A3CE4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 w:rsidRPr="00B73ED3">
        <w:rPr>
          <w:bCs/>
          <w:noProof/>
          <w:lang w:val="es-MX"/>
        </w:rPr>
        <w:t>6.2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 w:rsidRPr="00B73ED3">
        <w:rPr>
          <w:bCs/>
          <w:noProof/>
          <w:lang w:val="es-MX"/>
        </w:rPr>
        <w:t>Plan de Aseguramiento de Calidad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_Toc189510763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FC17C2" w14:textId="0E4D3A86" w:rsidR="000A3CE4" w:rsidRDefault="000A3CE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_Toc189510764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28278C" w14:textId="78F2162D" w:rsidR="000A3CE4" w:rsidRDefault="000A3CE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>
        <w:rPr>
          <w:noProof/>
        </w:rPr>
        <w:t>WBS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_Toc189510765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381F6EF" w14:textId="0EDF7AE2" w:rsidR="000A3CE4" w:rsidRDefault="000A3CE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>
        <w:rPr>
          <w:noProof/>
        </w:rPr>
        <w:t>Gráfica de Gantt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_Toc189510766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BEAF6D4" w14:textId="1560C136" w:rsidR="000A3CE4" w:rsidRDefault="000A3CE4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>
        <w:rPr>
          <w:noProof/>
        </w:rPr>
        <w:t>Ruta Crítica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_Toc189510767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D33D4C4" w14:textId="100C1236" w:rsidR="00F36885" w:rsidRDefault="00F36885">
      <w:pPr>
        <w:pStyle w:val="Ttulo"/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fldSimple w:instr=" TITLE  \* MERGEFORMAT ">
        <w:r w:rsidR="003A3D6E">
          <w:t>Software Development Plan</w:t>
        </w:r>
      </w:fldSimple>
    </w:p>
    <w:p w14:paraId="58763360" w14:textId="77777777" w:rsidR="00F36885" w:rsidRDefault="00F36885">
      <w:pPr>
        <w:pStyle w:val="Ttulo1"/>
        <w:numPr>
          <w:ilvl w:val="0"/>
          <w:numId w:val="0"/>
        </w:numPr>
      </w:pPr>
      <w:bookmarkStart w:id="0" w:name="_Toc447095880"/>
    </w:p>
    <w:p w14:paraId="499DD15A" w14:textId="77777777" w:rsidR="00F36885" w:rsidRDefault="00F36885">
      <w:pPr>
        <w:pStyle w:val="Ttulo1"/>
      </w:pPr>
      <w:bookmarkStart w:id="1" w:name="_Toc456598586"/>
      <w:bookmarkStart w:id="2" w:name="_Toc456600917"/>
      <w:bookmarkStart w:id="3" w:name="_Toc189510733"/>
      <w:r>
        <w:t>Introduction</w:t>
      </w:r>
      <w:bookmarkEnd w:id="1"/>
      <w:bookmarkEnd w:id="2"/>
      <w:bookmarkEnd w:id="3"/>
    </w:p>
    <w:p w14:paraId="1AC99AA9" w14:textId="4A1AB4C4" w:rsidR="00F36885" w:rsidRDefault="00F36885">
      <w:pPr>
        <w:pStyle w:val="Ttulo2"/>
      </w:pPr>
      <w:bookmarkStart w:id="4" w:name="_Toc456598587"/>
      <w:bookmarkStart w:id="5" w:name="_Toc456600918"/>
      <w:bookmarkStart w:id="6" w:name="_Toc189510734"/>
      <w:bookmarkStart w:id="7" w:name="_Toc456598588"/>
      <w:bookmarkStart w:id="8" w:name="_Toc456600919"/>
      <w:r>
        <w:t>P</w:t>
      </w:r>
      <w:bookmarkEnd w:id="4"/>
      <w:bookmarkEnd w:id="5"/>
      <w:r w:rsidR="003A3D6E">
        <w:t>roposito</w:t>
      </w:r>
      <w:bookmarkEnd w:id="6"/>
    </w:p>
    <w:p w14:paraId="6CB2DB3D" w14:textId="77777777" w:rsidR="003A3D6E" w:rsidRDefault="003A3D6E" w:rsidP="003A3D6E">
      <w:pPr>
        <w:pStyle w:val="NormalWeb"/>
      </w:pPr>
      <w:r>
        <w:t xml:space="preserve">El presente documento detalla el Plan de Desarrollo de Software (SDP) para la aplicación web móvil de </w:t>
      </w:r>
      <w:r>
        <w:rPr>
          <w:rStyle w:val="Textoennegrita"/>
        </w:rPr>
        <w:t>Delicious Food</w:t>
      </w:r>
      <w:r>
        <w:t>, la cual permitirá la gestión eficiente de reservaciones en línea, visualización de menú digital, horarios de atención y conexión con redes sociales del restaurante.</w:t>
      </w:r>
    </w:p>
    <w:p w14:paraId="6498D541" w14:textId="09E6EFBF" w:rsidR="00F36885" w:rsidRDefault="003A3D6E">
      <w:pPr>
        <w:pStyle w:val="Ttulo2"/>
      </w:pPr>
      <w:bookmarkStart w:id="9" w:name="_Toc189510735"/>
      <w:bookmarkEnd w:id="7"/>
      <w:bookmarkEnd w:id="8"/>
      <w:r>
        <w:t>alcanze</w:t>
      </w:r>
      <w:bookmarkEnd w:id="9"/>
    </w:p>
    <w:p w14:paraId="6319AE6C" w14:textId="77777777" w:rsidR="006D60CB" w:rsidRDefault="006D60CB" w:rsidP="006D60CB">
      <w:pPr>
        <w:pStyle w:val="NormalWeb"/>
      </w:pPr>
      <w:bookmarkStart w:id="10" w:name="_Toc456598589"/>
      <w:bookmarkStart w:id="11" w:name="_Toc456600920"/>
      <w:r>
        <w:t>La aplicación tendrá las siguientes funcionalidades:</w:t>
      </w:r>
    </w:p>
    <w:p w14:paraId="6B455D31" w14:textId="77777777" w:rsidR="006D60CB" w:rsidRDefault="006D60CB" w:rsidP="006D60CB">
      <w:pPr>
        <w:pStyle w:val="NormalWeb"/>
        <w:numPr>
          <w:ilvl w:val="0"/>
          <w:numId w:val="34"/>
        </w:numPr>
      </w:pPr>
      <w:r>
        <w:rPr>
          <w:rStyle w:val="Textoennegrita"/>
        </w:rPr>
        <w:t>Reservaciones en línea:</w:t>
      </w:r>
      <w:r>
        <w:t xml:space="preserve"> Registro de clientes con selección de fecha, hora y número de personas.</w:t>
      </w:r>
    </w:p>
    <w:p w14:paraId="5F151995" w14:textId="77777777" w:rsidR="006D60CB" w:rsidRDefault="006D60CB" w:rsidP="006D60CB">
      <w:pPr>
        <w:pStyle w:val="NormalWeb"/>
        <w:numPr>
          <w:ilvl w:val="0"/>
          <w:numId w:val="34"/>
        </w:numPr>
      </w:pPr>
      <w:r>
        <w:rPr>
          <w:rStyle w:val="Textoennegrita"/>
        </w:rPr>
        <w:t>Menú digital:</w:t>
      </w:r>
      <w:r>
        <w:t xml:space="preserve"> Visualización de platillos, ingredientes y precios actualizados.</w:t>
      </w:r>
    </w:p>
    <w:p w14:paraId="478361D7" w14:textId="77777777" w:rsidR="006D60CB" w:rsidRDefault="006D60CB" w:rsidP="006D60CB">
      <w:pPr>
        <w:pStyle w:val="NormalWeb"/>
        <w:numPr>
          <w:ilvl w:val="0"/>
          <w:numId w:val="34"/>
        </w:numPr>
      </w:pPr>
      <w:r>
        <w:rPr>
          <w:rStyle w:val="Textoennegrita"/>
        </w:rPr>
        <w:t>Horarios de atención:</w:t>
      </w:r>
      <w:r>
        <w:t xml:space="preserve"> Disponibilidad del restaurante en tiempo real.</w:t>
      </w:r>
    </w:p>
    <w:p w14:paraId="164D407C" w14:textId="77777777" w:rsidR="006D60CB" w:rsidRDefault="006D60CB" w:rsidP="006D60CB">
      <w:pPr>
        <w:pStyle w:val="NormalWeb"/>
        <w:numPr>
          <w:ilvl w:val="0"/>
          <w:numId w:val="34"/>
        </w:numPr>
      </w:pPr>
      <w:r>
        <w:rPr>
          <w:rStyle w:val="Textoennegrita"/>
        </w:rPr>
        <w:t>Contacto y redes sociales:</w:t>
      </w:r>
      <w:r>
        <w:t xml:space="preserve"> Integración con plataformas de comunicación.</w:t>
      </w:r>
    </w:p>
    <w:p w14:paraId="0E13713B" w14:textId="77777777" w:rsidR="00F36885" w:rsidRDefault="00F36885">
      <w:pPr>
        <w:pStyle w:val="Ttulo2"/>
      </w:pPr>
      <w:bookmarkStart w:id="12" w:name="_Toc189510736"/>
      <w:r>
        <w:t>Definitions, Acronyms, and Abbreviations</w:t>
      </w:r>
      <w:bookmarkEnd w:id="10"/>
      <w:bookmarkEnd w:id="11"/>
      <w:bookmarkEnd w:id="12"/>
    </w:p>
    <w:p w14:paraId="4D115FF5" w14:textId="77777777" w:rsidR="006D60CB" w:rsidRDefault="006D60CB" w:rsidP="006D60CB">
      <w:pPr>
        <w:pStyle w:val="NormalWeb"/>
        <w:numPr>
          <w:ilvl w:val="0"/>
          <w:numId w:val="35"/>
        </w:numPr>
      </w:pPr>
      <w:r>
        <w:rPr>
          <w:rStyle w:val="Textoennegrita"/>
        </w:rPr>
        <w:t>SDP:</w:t>
      </w:r>
      <w:r>
        <w:t xml:space="preserve"> Software Development Plan (Plan de Desarrollo de Software)</w:t>
      </w:r>
    </w:p>
    <w:p w14:paraId="2E9B14D2" w14:textId="77777777" w:rsidR="006D60CB" w:rsidRDefault="006D60CB" w:rsidP="006D60CB">
      <w:pPr>
        <w:pStyle w:val="NormalWeb"/>
        <w:numPr>
          <w:ilvl w:val="0"/>
          <w:numId w:val="35"/>
        </w:numPr>
      </w:pPr>
      <w:r>
        <w:rPr>
          <w:rStyle w:val="Textoennegrita"/>
        </w:rPr>
        <w:t>PMU:</w:t>
      </w:r>
      <w:r>
        <w:t xml:space="preserve"> Presupuestación, Monitoreo y Evaluación</w:t>
      </w:r>
    </w:p>
    <w:p w14:paraId="1AEBA46D" w14:textId="143EB40A" w:rsidR="00F36885" w:rsidRDefault="006D60CB" w:rsidP="006D60CB">
      <w:pPr>
        <w:pStyle w:val="NormalWeb"/>
        <w:numPr>
          <w:ilvl w:val="0"/>
          <w:numId w:val="35"/>
        </w:numPr>
      </w:pPr>
      <w:r>
        <w:rPr>
          <w:rStyle w:val="Textoennegrita"/>
        </w:rPr>
        <w:t>WBS:</w:t>
      </w:r>
      <w:r>
        <w:t xml:space="preserve"> Work Breakdown Structure (Estructura de Desglose de Trabajo)</w:t>
      </w:r>
    </w:p>
    <w:p w14:paraId="5D0FA1B8" w14:textId="77777777" w:rsidR="00F36885" w:rsidRDefault="00F36885">
      <w:pPr>
        <w:pStyle w:val="Ttulo2"/>
      </w:pPr>
      <w:bookmarkStart w:id="13" w:name="_Toc456598590"/>
      <w:bookmarkStart w:id="14" w:name="_Toc456600921"/>
      <w:bookmarkStart w:id="15" w:name="_Toc189510737"/>
      <w:r>
        <w:t>References</w:t>
      </w:r>
      <w:bookmarkEnd w:id="13"/>
      <w:bookmarkEnd w:id="14"/>
      <w:bookmarkEnd w:id="15"/>
    </w:p>
    <w:p w14:paraId="7154DDF4" w14:textId="77777777" w:rsidR="006D60CB" w:rsidRDefault="006D60CB" w:rsidP="006D60CB">
      <w:pPr>
        <w:pStyle w:val="NormalWeb"/>
        <w:numPr>
          <w:ilvl w:val="0"/>
          <w:numId w:val="36"/>
        </w:numPr>
      </w:pPr>
      <w:bookmarkStart w:id="16" w:name="_Toc447095882"/>
      <w:bookmarkEnd w:id="0"/>
      <w:r>
        <w:rPr>
          <w:rStyle w:val="Textoennegrita"/>
        </w:rPr>
        <w:t>Guías de desarrollo:</w:t>
      </w:r>
      <w:r>
        <w:t xml:space="preserve"> Documentación de Firebase, Android Studio y Visual Studio Code.</w:t>
      </w:r>
    </w:p>
    <w:p w14:paraId="5FD3C0D1" w14:textId="77777777" w:rsidR="006D60CB" w:rsidRDefault="006D60CB" w:rsidP="006D60CB">
      <w:pPr>
        <w:pStyle w:val="NormalWeb"/>
        <w:numPr>
          <w:ilvl w:val="0"/>
          <w:numId w:val="36"/>
        </w:numPr>
      </w:pPr>
      <w:r>
        <w:rPr>
          <w:rStyle w:val="Textoennegrita"/>
        </w:rPr>
        <w:t>Reglas de negocio del restaurante:</w:t>
      </w:r>
      <w:r>
        <w:t xml:space="preserve"> Reglas para reservaciones, menú y horarios.</w:t>
      </w:r>
    </w:p>
    <w:p w14:paraId="78F5E072" w14:textId="65B2D23B" w:rsidR="00F36885" w:rsidRDefault="000A3CE4">
      <w:pPr>
        <w:pStyle w:val="Ttulo2"/>
      </w:pPr>
      <w:bookmarkStart w:id="17" w:name="_Toc189510738"/>
      <w:r>
        <w:t>Resumen General</w:t>
      </w:r>
      <w:bookmarkEnd w:id="17"/>
    </w:p>
    <w:p w14:paraId="4FCA6E1F" w14:textId="77777777" w:rsidR="006D60CB" w:rsidRDefault="006D60CB" w:rsidP="006D60CB">
      <w:pPr>
        <w:pStyle w:val="NormalWeb"/>
      </w:pPr>
      <w:r>
        <w:t>Este documento está organizado en secciones que describen la organización del proyecto, la metodología de desarrollo, los procesos de gestión y control, y los planes de aseguramiento de calidad.</w:t>
      </w:r>
    </w:p>
    <w:p w14:paraId="0AF367B4" w14:textId="2E1A2203" w:rsidR="00F36885" w:rsidRDefault="000A3CE4">
      <w:pPr>
        <w:pStyle w:val="Ttulo1"/>
      </w:pPr>
      <w:bookmarkStart w:id="18" w:name="_Toc189510739"/>
      <w:r>
        <w:t>Visión General del Proyecto</w:t>
      </w:r>
      <w:bookmarkEnd w:id="18"/>
    </w:p>
    <w:p w14:paraId="36DE2461" w14:textId="1AD5BE18" w:rsidR="00F36885" w:rsidRDefault="00F36885">
      <w:pPr>
        <w:pStyle w:val="Ttulo2"/>
      </w:pPr>
      <w:bookmarkStart w:id="19" w:name="_Toc189510740"/>
      <w:r>
        <w:t>Pro</w:t>
      </w:r>
      <w:r w:rsidR="000A3CE4">
        <w:t>pósito, Alcnce y Objetivos</w:t>
      </w:r>
      <w:bookmarkEnd w:id="19"/>
    </w:p>
    <w:p w14:paraId="478C32C5" w14:textId="77777777" w:rsidR="006D60CB" w:rsidRDefault="006D60CB" w:rsidP="006D60CB">
      <w:pPr>
        <w:pStyle w:val="NormalWeb"/>
      </w:pPr>
      <w:r>
        <w:t xml:space="preserve">El objetivo principal de este proyecto es mejorar la experiencia del cliente en </w:t>
      </w:r>
      <w:r>
        <w:rPr>
          <w:rStyle w:val="Textoennegrita"/>
        </w:rPr>
        <w:t>Delicious Food</w:t>
      </w:r>
      <w:r>
        <w:t>, optimizando la gestión de reservaciones y proporcionando acceso inmediato al menú y horarios.</w:t>
      </w:r>
    </w:p>
    <w:p w14:paraId="766543EB" w14:textId="1F108FED" w:rsidR="00F36885" w:rsidRDefault="000A3CE4">
      <w:pPr>
        <w:pStyle w:val="Ttulo2"/>
      </w:pPr>
      <w:bookmarkStart w:id="20" w:name="_Toc189510741"/>
      <w:bookmarkEnd w:id="16"/>
      <w:r>
        <w:lastRenderedPageBreak/>
        <w:t>Suposisiones y Restrucciones</w:t>
      </w:r>
      <w:bookmarkEnd w:id="20"/>
    </w:p>
    <w:p w14:paraId="6820AB39" w14:textId="77777777" w:rsidR="006D60CB" w:rsidRDefault="006D60CB" w:rsidP="006D60CB">
      <w:pPr>
        <w:pStyle w:val="NormalWeb"/>
        <w:numPr>
          <w:ilvl w:val="0"/>
          <w:numId w:val="37"/>
        </w:numPr>
      </w:pPr>
      <w:bookmarkStart w:id="21" w:name="_Toc447095883"/>
      <w:r>
        <w:t>La aplicación será compatible con dispositivos Android e iOS.</w:t>
      </w:r>
    </w:p>
    <w:p w14:paraId="4855880B" w14:textId="77777777" w:rsidR="006D60CB" w:rsidRDefault="006D60CB" w:rsidP="006D60CB">
      <w:pPr>
        <w:pStyle w:val="NormalWeb"/>
        <w:numPr>
          <w:ilvl w:val="0"/>
          <w:numId w:val="37"/>
        </w:numPr>
      </w:pPr>
      <w:r>
        <w:t>Se utilizará Firebase para la gestión de datos en tiempo real.</w:t>
      </w:r>
    </w:p>
    <w:p w14:paraId="1450DBC6" w14:textId="77777777" w:rsidR="006D60CB" w:rsidRDefault="006D60CB" w:rsidP="006D60CB">
      <w:pPr>
        <w:pStyle w:val="NormalWeb"/>
        <w:numPr>
          <w:ilvl w:val="0"/>
          <w:numId w:val="37"/>
        </w:numPr>
      </w:pPr>
      <w:r>
        <w:t>El desarrollo seguirá la metodología PMU para garantizar estructura y adaptabilidad.</w:t>
      </w:r>
    </w:p>
    <w:p w14:paraId="54ECB290" w14:textId="4EC7860A" w:rsidR="00F36885" w:rsidRDefault="00F36885">
      <w:pPr>
        <w:pStyle w:val="Ttulo2"/>
      </w:pPr>
      <w:bookmarkStart w:id="22" w:name="_Toc189510742"/>
      <w:r>
        <w:t>Pr</w:t>
      </w:r>
      <w:bookmarkEnd w:id="21"/>
      <w:r w:rsidR="000A3CE4">
        <w:t>oductos de trabajo del proyecto</w:t>
      </w:r>
      <w:bookmarkEnd w:id="22"/>
    </w:p>
    <w:tbl>
      <w:tblPr>
        <w:tblStyle w:val="Listavistosa-nfasis4"/>
        <w:tblW w:w="0" w:type="auto"/>
        <w:tblLook w:val="04A0" w:firstRow="1" w:lastRow="0" w:firstColumn="1" w:lastColumn="0" w:noHBand="0" w:noVBand="1"/>
      </w:tblPr>
      <w:tblGrid>
        <w:gridCol w:w="2535"/>
        <w:gridCol w:w="4742"/>
        <w:gridCol w:w="2083"/>
      </w:tblGrid>
      <w:tr w:rsidR="006D60CB" w:rsidRPr="006D60CB" w14:paraId="74BF359C" w14:textId="77777777" w:rsidTr="006D6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A47CD" w14:textId="77777777" w:rsidR="006D60CB" w:rsidRPr="006D60CB" w:rsidRDefault="006D60CB" w:rsidP="006D60CB">
            <w:pPr>
              <w:rPr>
                <w:lang w:val="es-MX"/>
              </w:rPr>
            </w:pPr>
            <w:r w:rsidRPr="006D60CB">
              <w:rPr>
                <w:lang w:val="es-MX"/>
              </w:rPr>
              <w:t>Entregable</w:t>
            </w:r>
          </w:p>
        </w:tc>
        <w:tc>
          <w:tcPr>
            <w:tcW w:w="0" w:type="auto"/>
            <w:hideMark/>
          </w:tcPr>
          <w:p w14:paraId="40F16388" w14:textId="77777777" w:rsidR="006D60CB" w:rsidRPr="006D60CB" w:rsidRDefault="006D60CB" w:rsidP="006D60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D60CB">
              <w:rPr>
                <w:lang w:val="es-MX"/>
              </w:rPr>
              <w:t>Descripción</w:t>
            </w:r>
          </w:p>
        </w:tc>
        <w:tc>
          <w:tcPr>
            <w:tcW w:w="0" w:type="auto"/>
            <w:hideMark/>
          </w:tcPr>
          <w:p w14:paraId="07842D01" w14:textId="77777777" w:rsidR="006D60CB" w:rsidRPr="006D60CB" w:rsidRDefault="006D60CB" w:rsidP="006D60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D60CB">
              <w:rPr>
                <w:lang w:val="es-MX"/>
              </w:rPr>
              <w:t>Fecha Estimada</w:t>
            </w:r>
          </w:p>
        </w:tc>
      </w:tr>
      <w:tr w:rsidR="006D60CB" w:rsidRPr="006D60CB" w14:paraId="2FC6DBC5" w14:textId="77777777" w:rsidTr="006D6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788EFE" w14:textId="77777777" w:rsidR="006D60CB" w:rsidRPr="006D60CB" w:rsidRDefault="006D60CB" w:rsidP="006D60CB">
            <w:pPr>
              <w:rPr>
                <w:lang w:val="es-MX"/>
              </w:rPr>
            </w:pPr>
            <w:r w:rsidRPr="006D60CB">
              <w:rPr>
                <w:lang w:val="es-MX"/>
              </w:rPr>
              <w:t>Aplicación web móvil</w:t>
            </w:r>
          </w:p>
        </w:tc>
        <w:tc>
          <w:tcPr>
            <w:tcW w:w="0" w:type="auto"/>
            <w:hideMark/>
          </w:tcPr>
          <w:p w14:paraId="3A1280B6" w14:textId="77777777" w:rsidR="006D60CB" w:rsidRPr="006D60CB" w:rsidRDefault="006D60CB" w:rsidP="006D6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6D60CB">
              <w:rPr>
                <w:lang w:val="es-MX"/>
              </w:rPr>
              <w:t>Desarrollo de la plataforma para reservaciones y menú digital</w:t>
            </w:r>
          </w:p>
        </w:tc>
        <w:tc>
          <w:tcPr>
            <w:tcW w:w="0" w:type="auto"/>
            <w:hideMark/>
          </w:tcPr>
          <w:p w14:paraId="72E0A92B" w14:textId="77777777" w:rsidR="006D60CB" w:rsidRPr="006D60CB" w:rsidRDefault="006D60CB" w:rsidP="006D6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6D60CB">
              <w:rPr>
                <w:lang w:val="es-MX"/>
              </w:rPr>
              <w:t>14/01/2024 - 26/03/2024</w:t>
            </w:r>
          </w:p>
        </w:tc>
      </w:tr>
      <w:tr w:rsidR="006D60CB" w:rsidRPr="006D60CB" w14:paraId="66BC6C97" w14:textId="77777777" w:rsidTr="006D6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E9E5DC" w14:textId="77777777" w:rsidR="006D60CB" w:rsidRPr="006D60CB" w:rsidRDefault="006D60CB" w:rsidP="006D60CB">
            <w:pPr>
              <w:rPr>
                <w:lang w:val="es-MX"/>
              </w:rPr>
            </w:pPr>
            <w:r w:rsidRPr="006D60CB">
              <w:rPr>
                <w:lang w:val="es-MX"/>
              </w:rPr>
              <w:t>Documentación del Proyecto</w:t>
            </w:r>
          </w:p>
        </w:tc>
        <w:tc>
          <w:tcPr>
            <w:tcW w:w="0" w:type="auto"/>
            <w:hideMark/>
          </w:tcPr>
          <w:p w14:paraId="7A242C31" w14:textId="77777777" w:rsidR="006D60CB" w:rsidRPr="006D60CB" w:rsidRDefault="006D60CB" w:rsidP="006D6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D60CB">
              <w:rPr>
                <w:lang w:val="es-MX"/>
              </w:rPr>
              <w:t>SDP, Casos de Uso, Especificaciones</w:t>
            </w:r>
          </w:p>
        </w:tc>
        <w:tc>
          <w:tcPr>
            <w:tcW w:w="0" w:type="auto"/>
            <w:hideMark/>
          </w:tcPr>
          <w:p w14:paraId="58C05CFE" w14:textId="77777777" w:rsidR="006D60CB" w:rsidRPr="006D60CB" w:rsidRDefault="006D60CB" w:rsidP="006D6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D60CB">
              <w:rPr>
                <w:lang w:val="es-MX"/>
              </w:rPr>
              <w:t>14/01/2024 - 26/03/2024</w:t>
            </w:r>
          </w:p>
        </w:tc>
      </w:tr>
      <w:tr w:rsidR="006D60CB" w:rsidRPr="006D60CB" w14:paraId="1558AA13" w14:textId="77777777" w:rsidTr="006D6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9EC168" w14:textId="77777777" w:rsidR="006D60CB" w:rsidRPr="006D60CB" w:rsidRDefault="006D60CB" w:rsidP="006D60CB">
            <w:pPr>
              <w:rPr>
                <w:lang w:val="es-MX"/>
              </w:rPr>
            </w:pPr>
            <w:r w:rsidRPr="006D60CB">
              <w:rPr>
                <w:lang w:val="es-MX"/>
              </w:rPr>
              <w:t>Pruebas y Validación</w:t>
            </w:r>
          </w:p>
        </w:tc>
        <w:tc>
          <w:tcPr>
            <w:tcW w:w="0" w:type="auto"/>
            <w:hideMark/>
          </w:tcPr>
          <w:p w14:paraId="166EA9D8" w14:textId="77777777" w:rsidR="006D60CB" w:rsidRPr="006D60CB" w:rsidRDefault="006D60CB" w:rsidP="006D6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6D60CB">
              <w:rPr>
                <w:lang w:val="es-MX"/>
              </w:rPr>
              <w:t>Pruebas unitarias, de integración y de usuario</w:t>
            </w:r>
          </w:p>
        </w:tc>
        <w:tc>
          <w:tcPr>
            <w:tcW w:w="0" w:type="auto"/>
            <w:hideMark/>
          </w:tcPr>
          <w:p w14:paraId="2E768EFF" w14:textId="77777777" w:rsidR="006D60CB" w:rsidRPr="006D60CB" w:rsidRDefault="006D60CB" w:rsidP="006D6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6D60CB">
              <w:rPr>
                <w:lang w:val="es-MX"/>
              </w:rPr>
              <w:t>14/01/2024 - 26/03/2024</w:t>
            </w:r>
          </w:p>
        </w:tc>
      </w:tr>
    </w:tbl>
    <w:p w14:paraId="178B3334" w14:textId="7DCB7D30" w:rsidR="00F36885" w:rsidRDefault="00F36885" w:rsidP="006D60CB"/>
    <w:p w14:paraId="52381327" w14:textId="07E578C9" w:rsidR="00F36885" w:rsidRDefault="000A3CE4">
      <w:pPr>
        <w:pStyle w:val="Ttulo2"/>
      </w:pPr>
      <w:bookmarkStart w:id="23" w:name="_Toc189510743"/>
      <w:r>
        <w:t>Evolución del Plan de Desarrollo</w:t>
      </w:r>
      <w:bookmarkEnd w:id="23"/>
    </w:p>
    <w:p w14:paraId="1A3AC1B1" w14:textId="77777777" w:rsidR="006D60CB" w:rsidRDefault="006D60CB" w:rsidP="006D60CB">
      <w:pPr>
        <w:pStyle w:val="NormalWeb"/>
      </w:pPr>
      <w:bookmarkStart w:id="24" w:name="_Toc447095887"/>
      <w:r>
        <w:t>El SDP se actualizará conforme avancen las fases del proyecto, integrando mejoras y ajustes basados en retroalimentación y pruebas.</w:t>
      </w:r>
    </w:p>
    <w:p w14:paraId="5985458F" w14:textId="6A406F12" w:rsidR="00F36885" w:rsidRDefault="000A3CE4">
      <w:pPr>
        <w:pStyle w:val="Ttulo1"/>
      </w:pPr>
      <w:bookmarkStart w:id="25" w:name="_Toc189510744"/>
      <w:bookmarkEnd w:id="24"/>
      <w:r>
        <w:t>Organización del Proyecto</w:t>
      </w:r>
      <w:bookmarkEnd w:id="25"/>
    </w:p>
    <w:p w14:paraId="68CA6BBE" w14:textId="7AC90D31" w:rsidR="00F36885" w:rsidRDefault="000A3CE4">
      <w:pPr>
        <w:pStyle w:val="Ttulo2"/>
      </w:pPr>
      <w:bookmarkStart w:id="26" w:name="_Toc189510745"/>
      <w:r>
        <w:t>Estructura Organizacional</w:t>
      </w:r>
      <w:bookmarkEnd w:id="26"/>
    </w:p>
    <w:tbl>
      <w:tblPr>
        <w:tblStyle w:val="Listavistosa-nfasis3"/>
        <w:tblW w:w="0" w:type="auto"/>
        <w:jc w:val="center"/>
        <w:tblLook w:val="04A0" w:firstRow="1" w:lastRow="0" w:firstColumn="1" w:lastColumn="0" w:noHBand="0" w:noVBand="1"/>
      </w:tblPr>
      <w:tblGrid>
        <w:gridCol w:w="1666"/>
        <w:gridCol w:w="3054"/>
      </w:tblGrid>
      <w:tr w:rsidR="009334D2" w:rsidRPr="009334D2" w14:paraId="46AACEEA" w14:textId="77777777" w:rsidTr="00933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727EB0" w14:textId="77777777" w:rsidR="009334D2" w:rsidRPr="009334D2" w:rsidRDefault="009334D2" w:rsidP="009334D2">
            <w:pPr>
              <w:rPr>
                <w:lang w:val="es-MX"/>
              </w:rPr>
            </w:pPr>
            <w:r w:rsidRPr="009334D2">
              <w:rPr>
                <w:lang w:val="es-MX"/>
              </w:rPr>
              <w:t>Rol</w:t>
            </w:r>
          </w:p>
        </w:tc>
        <w:tc>
          <w:tcPr>
            <w:tcW w:w="0" w:type="auto"/>
            <w:hideMark/>
          </w:tcPr>
          <w:p w14:paraId="6773204B" w14:textId="77777777" w:rsidR="009334D2" w:rsidRPr="009334D2" w:rsidRDefault="009334D2" w:rsidP="009334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334D2">
              <w:rPr>
                <w:lang w:val="es-MX"/>
              </w:rPr>
              <w:t>Nombre</w:t>
            </w:r>
          </w:p>
        </w:tc>
      </w:tr>
      <w:tr w:rsidR="009334D2" w:rsidRPr="009334D2" w14:paraId="1E799F83" w14:textId="77777777" w:rsidTr="00933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D0AF8A" w14:textId="427B72E7" w:rsidR="009334D2" w:rsidRPr="009334D2" w:rsidRDefault="009334D2" w:rsidP="009334D2">
            <w:pPr>
              <w:rPr>
                <w:lang w:val="es-MX"/>
              </w:rPr>
            </w:pPr>
            <w:r w:rsidRPr="009334D2">
              <w:rPr>
                <w:lang w:val="es-MX"/>
              </w:rPr>
              <w:t xml:space="preserve">Project Manager </w:t>
            </w:r>
          </w:p>
        </w:tc>
        <w:tc>
          <w:tcPr>
            <w:tcW w:w="0" w:type="auto"/>
            <w:hideMark/>
          </w:tcPr>
          <w:p w14:paraId="5DEB1460" w14:textId="77777777" w:rsidR="009334D2" w:rsidRPr="009334D2" w:rsidRDefault="009334D2" w:rsidP="00933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334D2">
              <w:rPr>
                <w:lang w:val="es-MX"/>
              </w:rPr>
              <w:t>Santiago Pérez Sebastián</w:t>
            </w:r>
          </w:p>
        </w:tc>
      </w:tr>
      <w:tr w:rsidR="009334D2" w:rsidRPr="009334D2" w14:paraId="51757A83" w14:textId="77777777" w:rsidTr="009334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E92900" w14:textId="4DAC0E9B" w:rsidR="009334D2" w:rsidRPr="009334D2" w:rsidRDefault="009334D2" w:rsidP="009334D2">
            <w:pPr>
              <w:rPr>
                <w:lang w:val="es-MX"/>
              </w:rPr>
            </w:pPr>
            <w:r w:rsidRPr="009334D2">
              <w:rPr>
                <w:lang w:val="es-MX"/>
              </w:rPr>
              <w:t>Desarrollador</w:t>
            </w:r>
          </w:p>
        </w:tc>
        <w:tc>
          <w:tcPr>
            <w:tcW w:w="0" w:type="auto"/>
            <w:hideMark/>
          </w:tcPr>
          <w:p w14:paraId="1DD6B89F" w14:textId="77777777" w:rsidR="009334D2" w:rsidRPr="009334D2" w:rsidRDefault="009334D2" w:rsidP="0093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334D2">
              <w:rPr>
                <w:lang w:val="es-MX"/>
              </w:rPr>
              <w:t>Martinez Resendiz Dierene Abigail</w:t>
            </w:r>
          </w:p>
        </w:tc>
      </w:tr>
      <w:tr w:rsidR="009334D2" w:rsidRPr="009334D2" w14:paraId="2BA8C99A" w14:textId="77777777" w:rsidTr="00933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E9C9C2" w14:textId="49D73FD8" w:rsidR="009334D2" w:rsidRPr="009334D2" w:rsidRDefault="009334D2" w:rsidP="009334D2">
            <w:pPr>
              <w:rPr>
                <w:lang w:val="es-MX"/>
              </w:rPr>
            </w:pPr>
            <w:r w:rsidRPr="009334D2">
              <w:rPr>
                <w:lang w:val="es-MX"/>
              </w:rPr>
              <w:t>Desarrollador</w:t>
            </w:r>
          </w:p>
        </w:tc>
        <w:tc>
          <w:tcPr>
            <w:tcW w:w="0" w:type="auto"/>
            <w:hideMark/>
          </w:tcPr>
          <w:p w14:paraId="7DEDECF7" w14:textId="77777777" w:rsidR="009334D2" w:rsidRPr="009334D2" w:rsidRDefault="009334D2" w:rsidP="00933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334D2">
              <w:rPr>
                <w:lang w:val="es-MX"/>
              </w:rPr>
              <w:t>Mendoza García Sherley Lizeth</w:t>
            </w:r>
          </w:p>
        </w:tc>
      </w:tr>
      <w:tr w:rsidR="009334D2" w:rsidRPr="009334D2" w14:paraId="15DD1D6E" w14:textId="77777777" w:rsidTr="009334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4AD4D1" w14:textId="77777777" w:rsidR="009334D2" w:rsidRPr="009334D2" w:rsidRDefault="009334D2" w:rsidP="009334D2">
            <w:pPr>
              <w:rPr>
                <w:lang w:val="es-MX"/>
              </w:rPr>
            </w:pPr>
            <w:r w:rsidRPr="009334D2">
              <w:rPr>
                <w:lang w:val="es-MX"/>
              </w:rPr>
              <w:t>Desarrollador</w:t>
            </w:r>
          </w:p>
        </w:tc>
        <w:tc>
          <w:tcPr>
            <w:tcW w:w="0" w:type="auto"/>
            <w:hideMark/>
          </w:tcPr>
          <w:p w14:paraId="22D30E6C" w14:textId="77777777" w:rsidR="009334D2" w:rsidRPr="009334D2" w:rsidRDefault="009334D2" w:rsidP="0093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334D2">
              <w:rPr>
                <w:lang w:val="es-MX"/>
              </w:rPr>
              <w:t>Mercado Soto Ulises</w:t>
            </w:r>
          </w:p>
        </w:tc>
      </w:tr>
      <w:tr w:rsidR="009334D2" w:rsidRPr="009334D2" w14:paraId="3BDFCA83" w14:textId="77777777" w:rsidTr="00933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BEB06B" w14:textId="77777777" w:rsidR="009334D2" w:rsidRPr="009334D2" w:rsidRDefault="009334D2" w:rsidP="009334D2">
            <w:pPr>
              <w:rPr>
                <w:lang w:val="es-MX"/>
              </w:rPr>
            </w:pPr>
            <w:r w:rsidRPr="009334D2">
              <w:rPr>
                <w:lang w:val="es-MX"/>
              </w:rPr>
              <w:t>Desarrollador</w:t>
            </w:r>
          </w:p>
        </w:tc>
        <w:tc>
          <w:tcPr>
            <w:tcW w:w="0" w:type="auto"/>
            <w:hideMark/>
          </w:tcPr>
          <w:p w14:paraId="5482E032" w14:textId="77777777" w:rsidR="009334D2" w:rsidRPr="009334D2" w:rsidRDefault="009334D2" w:rsidP="00933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334D2">
              <w:rPr>
                <w:lang w:val="es-MX"/>
              </w:rPr>
              <w:t>Torres Cruz Evelin</w:t>
            </w:r>
          </w:p>
        </w:tc>
      </w:tr>
    </w:tbl>
    <w:p w14:paraId="38944E56" w14:textId="5622279A" w:rsidR="00F36885" w:rsidRDefault="00F36885">
      <w:pPr>
        <w:pStyle w:val="InfoBlue"/>
      </w:pPr>
    </w:p>
    <w:p w14:paraId="2C8E0BD1" w14:textId="5EE9DBE7" w:rsidR="00F36885" w:rsidRDefault="000A3CE4">
      <w:pPr>
        <w:pStyle w:val="Ttulo2"/>
      </w:pPr>
      <w:bookmarkStart w:id="27" w:name="_Toc189510746"/>
      <w:r>
        <w:t>Interfaces externas</w:t>
      </w:r>
      <w:bookmarkEnd w:id="27"/>
    </w:p>
    <w:p w14:paraId="587A1BDF" w14:textId="77777777" w:rsidR="009334D2" w:rsidRDefault="009334D2" w:rsidP="009334D2">
      <w:pPr>
        <w:pStyle w:val="NormalWeb"/>
      </w:pPr>
      <w:bookmarkStart w:id="28" w:name="_Toc447095890"/>
      <w:r>
        <w:t>La aplicación se comunicará con Firebase para almacenamiento de datos y con las API de redes sociales para integraciones.</w:t>
      </w:r>
    </w:p>
    <w:p w14:paraId="1274E9F9" w14:textId="2C657909" w:rsidR="00F36885" w:rsidRDefault="00F36885">
      <w:pPr>
        <w:pStyle w:val="Ttulo2"/>
      </w:pPr>
      <w:bookmarkStart w:id="29" w:name="_Toc189510747"/>
      <w:r>
        <w:t xml:space="preserve">Roles </w:t>
      </w:r>
      <w:bookmarkEnd w:id="28"/>
      <w:r w:rsidR="000A3CE4">
        <w:t>y responsabilidades</w:t>
      </w:r>
      <w:bookmarkEnd w:id="29"/>
    </w:p>
    <w:p w14:paraId="089E526A" w14:textId="454287B4" w:rsidR="009334D2" w:rsidRDefault="009334D2" w:rsidP="009334D2">
      <w:pPr>
        <w:pStyle w:val="NormalWeb"/>
        <w:numPr>
          <w:ilvl w:val="0"/>
          <w:numId w:val="38"/>
        </w:numPr>
      </w:pPr>
      <w:bookmarkStart w:id="30" w:name="_Toc447095891"/>
      <w:r>
        <w:rPr>
          <w:rStyle w:val="Textoennegrita"/>
        </w:rPr>
        <w:t>Project Manager :</w:t>
      </w:r>
      <w:r>
        <w:t xml:space="preserve"> Supervisión general y base de datos.</w:t>
      </w:r>
    </w:p>
    <w:p w14:paraId="3CCC62C2" w14:textId="77777777" w:rsidR="009334D2" w:rsidRDefault="009334D2" w:rsidP="009334D2">
      <w:pPr>
        <w:pStyle w:val="NormalWeb"/>
        <w:numPr>
          <w:ilvl w:val="0"/>
          <w:numId w:val="38"/>
        </w:numPr>
      </w:pPr>
      <w:r>
        <w:rPr>
          <w:rStyle w:val="Textoennegrita"/>
        </w:rPr>
        <w:t>Desarrolladores:</w:t>
      </w:r>
      <w:r>
        <w:t xml:space="preserve"> Desarrollo de funcionalidades y pruebas.</w:t>
      </w:r>
    </w:p>
    <w:p w14:paraId="0C2DBB0E" w14:textId="3E236BFC" w:rsidR="00F36885" w:rsidRDefault="000A3CE4">
      <w:pPr>
        <w:pStyle w:val="Ttulo1"/>
      </w:pPr>
      <w:bookmarkStart w:id="31" w:name="_Toc189510748"/>
      <w:bookmarkEnd w:id="30"/>
      <w:r>
        <w:t>Proceso de Gestión</w:t>
      </w:r>
      <w:bookmarkEnd w:id="31"/>
    </w:p>
    <w:p w14:paraId="516DB185" w14:textId="051A8F9B" w:rsidR="00F36885" w:rsidRDefault="000A3CE4">
      <w:pPr>
        <w:pStyle w:val="Ttulo2"/>
      </w:pPr>
      <w:bookmarkStart w:id="32" w:name="_Toc189510749"/>
      <w:r>
        <w:t>Estimaciones del proyecto</w:t>
      </w:r>
      <w:bookmarkEnd w:id="32"/>
    </w:p>
    <w:p w14:paraId="7D141039" w14:textId="77777777" w:rsidR="009334D2" w:rsidRPr="009334D2" w:rsidRDefault="009334D2" w:rsidP="009334D2">
      <w:pPr>
        <w:rPr>
          <w:sz w:val="24"/>
          <w:szCs w:val="24"/>
          <w:lang w:val="es-MX"/>
        </w:rPr>
      </w:pPr>
      <w:r w:rsidRPr="009334D2">
        <w:rPr>
          <w:sz w:val="24"/>
          <w:szCs w:val="24"/>
          <w:lang w:val="es-MX"/>
        </w:rPr>
        <w:t xml:space="preserve">El desarrollo del proyecto se estima en </w:t>
      </w:r>
      <w:r w:rsidRPr="009334D2">
        <w:rPr>
          <w:b/>
          <w:bCs/>
          <w:sz w:val="24"/>
          <w:szCs w:val="24"/>
          <w:lang w:val="es-MX"/>
        </w:rPr>
        <w:t>del 14 de enero al 26 de marzo de 2024</w:t>
      </w:r>
      <w:r w:rsidRPr="009334D2">
        <w:rPr>
          <w:sz w:val="24"/>
          <w:szCs w:val="24"/>
          <w:lang w:val="es-MX"/>
        </w:rPr>
        <w:t>, considerando las siguientes etapas y esfuerzos estimados:</w:t>
      </w:r>
    </w:p>
    <w:p w14:paraId="05BF543F" w14:textId="77777777" w:rsidR="009334D2" w:rsidRPr="000A3CE4" w:rsidRDefault="009334D2" w:rsidP="000A3CE4">
      <w:pPr>
        <w:pStyle w:val="Prrafodelista"/>
        <w:numPr>
          <w:ilvl w:val="0"/>
          <w:numId w:val="47"/>
        </w:numPr>
        <w:rPr>
          <w:sz w:val="24"/>
          <w:szCs w:val="24"/>
          <w:lang w:val="es-MX"/>
        </w:rPr>
      </w:pPr>
      <w:r w:rsidRPr="000A3CE4">
        <w:rPr>
          <w:b/>
          <w:bCs/>
          <w:sz w:val="24"/>
          <w:szCs w:val="24"/>
          <w:lang w:val="es-MX"/>
        </w:rPr>
        <w:t>Análisis y Diseño:</w:t>
      </w:r>
      <w:r w:rsidRPr="000A3CE4">
        <w:rPr>
          <w:sz w:val="24"/>
          <w:szCs w:val="24"/>
          <w:lang w:val="es-MX"/>
        </w:rPr>
        <w:t xml:space="preserve"> 14/01/2024 - 28/01/2024 (2 semanas). En esta fase se definirán los requerimientos, se crearán prototipos de la interfaz y se establecerán los lineamientos </w:t>
      </w:r>
      <w:r w:rsidRPr="000A3CE4">
        <w:rPr>
          <w:sz w:val="24"/>
          <w:szCs w:val="24"/>
          <w:lang w:val="es-MX"/>
        </w:rPr>
        <w:lastRenderedPageBreak/>
        <w:t>técnicos.</w:t>
      </w:r>
    </w:p>
    <w:p w14:paraId="180F99FB" w14:textId="77777777" w:rsidR="009334D2" w:rsidRPr="000A3CE4" w:rsidRDefault="009334D2" w:rsidP="000A3CE4">
      <w:pPr>
        <w:pStyle w:val="Prrafodelista"/>
        <w:numPr>
          <w:ilvl w:val="0"/>
          <w:numId w:val="47"/>
        </w:numPr>
        <w:rPr>
          <w:sz w:val="24"/>
          <w:szCs w:val="24"/>
          <w:lang w:val="es-MX"/>
        </w:rPr>
      </w:pPr>
      <w:r w:rsidRPr="000A3CE4">
        <w:rPr>
          <w:b/>
          <w:bCs/>
          <w:sz w:val="24"/>
          <w:szCs w:val="24"/>
          <w:lang w:val="es-MX"/>
        </w:rPr>
        <w:t>Desarrollo:</w:t>
      </w:r>
      <w:r w:rsidRPr="000A3CE4">
        <w:rPr>
          <w:sz w:val="24"/>
          <w:szCs w:val="24"/>
          <w:lang w:val="es-MX"/>
        </w:rPr>
        <w:t xml:space="preserve"> 29/01/2024 - 10/03/2024 (6 semanas). Implementación del backend y frontend de la aplicación, integración con Firebase y desarrollo de las principales funcionalidades.</w:t>
      </w:r>
    </w:p>
    <w:p w14:paraId="2992E24A" w14:textId="77777777" w:rsidR="009334D2" w:rsidRPr="000A3CE4" w:rsidRDefault="009334D2" w:rsidP="000A3CE4">
      <w:pPr>
        <w:pStyle w:val="Prrafodelista"/>
        <w:numPr>
          <w:ilvl w:val="0"/>
          <w:numId w:val="47"/>
        </w:numPr>
        <w:rPr>
          <w:sz w:val="24"/>
          <w:szCs w:val="24"/>
          <w:lang w:val="es-MX"/>
        </w:rPr>
      </w:pPr>
      <w:r w:rsidRPr="000A3CE4">
        <w:rPr>
          <w:b/>
          <w:bCs/>
          <w:sz w:val="24"/>
          <w:szCs w:val="24"/>
          <w:lang w:val="es-MX"/>
        </w:rPr>
        <w:t>Pruebas y Validación:</w:t>
      </w:r>
      <w:r w:rsidRPr="000A3CE4">
        <w:rPr>
          <w:sz w:val="24"/>
          <w:szCs w:val="24"/>
          <w:lang w:val="es-MX"/>
        </w:rPr>
        <w:t xml:space="preserve"> 11/03/2024 - 24/03/2024 (2 semanas). Se realizarán pruebas unitarias, de integración y aceptación con usuarios seleccionados.</w:t>
      </w:r>
    </w:p>
    <w:p w14:paraId="78402650" w14:textId="4E6DCCEB" w:rsidR="00F36885" w:rsidRPr="000A3CE4" w:rsidRDefault="009334D2" w:rsidP="000A3CE4">
      <w:pPr>
        <w:pStyle w:val="Prrafodelista"/>
        <w:numPr>
          <w:ilvl w:val="0"/>
          <w:numId w:val="47"/>
        </w:numPr>
        <w:rPr>
          <w:sz w:val="24"/>
          <w:szCs w:val="24"/>
          <w:lang w:val="es-MX"/>
        </w:rPr>
      </w:pPr>
      <w:r w:rsidRPr="000A3CE4">
        <w:rPr>
          <w:b/>
          <w:bCs/>
          <w:sz w:val="24"/>
          <w:szCs w:val="24"/>
          <w:lang w:val="es-MX"/>
        </w:rPr>
        <w:t>Despliegue:</w:t>
      </w:r>
      <w:r w:rsidRPr="000A3CE4">
        <w:rPr>
          <w:sz w:val="24"/>
          <w:szCs w:val="24"/>
          <w:lang w:val="es-MX"/>
        </w:rPr>
        <w:t xml:space="preserve"> 25/03/2024 - 26/03/2024 (2 días). Implementación en servidores y publicación de la aplicación en las plataformas correspondientes.</w:t>
      </w:r>
    </w:p>
    <w:p w14:paraId="500AB396" w14:textId="4566B098" w:rsidR="00F36885" w:rsidRDefault="00F36885">
      <w:pPr>
        <w:pStyle w:val="Ttulo2"/>
      </w:pPr>
      <w:bookmarkStart w:id="33" w:name="_Toc447095893"/>
      <w:bookmarkStart w:id="34" w:name="_Toc189510750"/>
      <w:r>
        <w:t>P</w:t>
      </w:r>
      <w:bookmarkEnd w:id="33"/>
      <w:r w:rsidR="000A3CE4">
        <w:t>lan de Proyecto</w:t>
      </w:r>
      <w:bookmarkEnd w:id="34"/>
    </w:p>
    <w:p w14:paraId="45986A51" w14:textId="38F4C9F5" w:rsidR="00F36885" w:rsidRDefault="00F36885">
      <w:pPr>
        <w:pStyle w:val="Ttulo3"/>
      </w:pPr>
      <w:bookmarkStart w:id="35" w:name="_Toc430447687"/>
      <w:bookmarkStart w:id="36" w:name="_Toc447095894"/>
      <w:bookmarkStart w:id="37" w:name="_Toc189510751"/>
      <w:r>
        <w:t>P</w:t>
      </w:r>
      <w:bookmarkEnd w:id="35"/>
      <w:bookmarkEnd w:id="36"/>
      <w:r w:rsidR="000A3CE4">
        <w:t>lan de Fases</w:t>
      </w:r>
      <w:bookmarkEnd w:id="37"/>
    </w:p>
    <w:p w14:paraId="7456F740" w14:textId="77777777" w:rsidR="009334D2" w:rsidRDefault="009334D2" w:rsidP="009334D2">
      <w:pPr>
        <w:pStyle w:val="NormalWeb"/>
      </w:pPr>
      <w:bookmarkStart w:id="38" w:name="_Toc430447690"/>
      <w:bookmarkStart w:id="39" w:name="_Toc447095896"/>
      <w:bookmarkStart w:id="40" w:name="_Toc430447688"/>
      <w:r>
        <w:t>El desarrollo seguirá las siguientes fases:</w:t>
      </w:r>
    </w:p>
    <w:p w14:paraId="47585407" w14:textId="77777777" w:rsidR="009334D2" w:rsidRDefault="009334D2" w:rsidP="009334D2">
      <w:pPr>
        <w:pStyle w:val="NormalWeb"/>
        <w:numPr>
          <w:ilvl w:val="0"/>
          <w:numId w:val="40"/>
        </w:numPr>
      </w:pPr>
      <w:r>
        <w:rPr>
          <w:rStyle w:val="Textoennegrita"/>
        </w:rPr>
        <w:t>Fase 1:</w:t>
      </w:r>
      <w:r>
        <w:t xml:space="preserve"> Análisis de requisitos y diseño de la interfaz.</w:t>
      </w:r>
    </w:p>
    <w:p w14:paraId="229C722D" w14:textId="77777777" w:rsidR="009334D2" w:rsidRDefault="009334D2" w:rsidP="009334D2">
      <w:pPr>
        <w:pStyle w:val="NormalWeb"/>
        <w:numPr>
          <w:ilvl w:val="0"/>
          <w:numId w:val="40"/>
        </w:numPr>
      </w:pPr>
      <w:r>
        <w:rPr>
          <w:rStyle w:val="Textoennegrita"/>
        </w:rPr>
        <w:t>Fase 2:</w:t>
      </w:r>
      <w:r>
        <w:t xml:space="preserve"> Desarrollo del backend y frontend.</w:t>
      </w:r>
    </w:p>
    <w:p w14:paraId="66D4F5D2" w14:textId="77777777" w:rsidR="009334D2" w:rsidRDefault="009334D2" w:rsidP="009334D2">
      <w:pPr>
        <w:pStyle w:val="NormalWeb"/>
        <w:numPr>
          <w:ilvl w:val="0"/>
          <w:numId w:val="40"/>
        </w:numPr>
      </w:pPr>
      <w:r>
        <w:rPr>
          <w:rStyle w:val="Textoennegrita"/>
        </w:rPr>
        <w:t>Fase 3:</w:t>
      </w:r>
      <w:r>
        <w:t xml:space="preserve"> Integración y pruebas funcionales.</w:t>
      </w:r>
    </w:p>
    <w:p w14:paraId="12E77274" w14:textId="77777777" w:rsidR="009334D2" w:rsidRDefault="009334D2" w:rsidP="009334D2">
      <w:pPr>
        <w:pStyle w:val="NormalWeb"/>
        <w:numPr>
          <w:ilvl w:val="0"/>
          <w:numId w:val="40"/>
        </w:numPr>
      </w:pPr>
      <w:r>
        <w:rPr>
          <w:rStyle w:val="Textoennegrita"/>
        </w:rPr>
        <w:t>Fase 4:</w:t>
      </w:r>
      <w:r>
        <w:t xml:space="preserve"> Despliegue y mantenimiento.</w:t>
      </w:r>
    </w:p>
    <w:p w14:paraId="57B91EF2" w14:textId="60D85847" w:rsidR="00F36885" w:rsidRDefault="000A3CE4">
      <w:pPr>
        <w:pStyle w:val="Ttulo3"/>
      </w:pPr>
      <w:bookmarkStart w:id="41" w:name="_Toc189510752"/>
      <w:bookmarkEnd w:id="38"/>
      <w:bookmarkEnd w:id="39"/>
      <w:r>
        <w:t>Lanzamientos</w:t>
      </w:r>
      <w:bookmarkEnd w:id="41"/>
    </w:p>
    <w:p w14:paraId="17EB8926" w14:textId="77777777" w:rsidR="009334D2" w:rsidRDefault="009334D2" w:rsidP="009334D2">
      <w:pPr>
        <w:pStyle w:val="NormalWeb"/>
      </w:pPr>
      <w:bookmarkStart w:id="42" w:name="_Toc447095897"/>
      <w:r>
        <w:t>Se planean los siguientes lanzamientos:</w:t>
      </w:r>
    </w:p>
    <w:p w14:paraId="41F93273" w14:textId="77777777" w:rsidR="009334D2" w:rsidRDefault="009334D2" w:rsidP="009334D2">
      <w:pPr>
        <w:pStyle w:val="NormalWeb"/>
        <w:numPr>
          <w:ilvl w:val="0"/>
          <w:numId w:val="41"/>
        </w:numPr>
      </w:pPr>
      <w:r>
        <w:rPr>
          <w:rStyle w:val="Textoennegrita"/>
        </w:rPr>
        <w:t>Versión Alpha:</w:t>
      </w:r>
      <w:r>
        <w:t xml:space="preserve"> Pruebas internas con funcionalidades básicas.</w:t>
      </w:r>
    </w:p>
    <w:p w14:paraId="10112FBC" w14:textId="77777777" w:rsidR="009334D2" w:rsidRDefault="009334D2" w:rsidP="009334D2">
      <w:pPr>
        <w:pStyle w:val="NormalWeb"/>
        <w:numPr>
          <w:ilvl w:val="0"/>
          <w:numId w:val="41"/>
        </w:numPr>
      </w:pPr>
      <w:r>
        <w:rPr>
          <w:rStyle w:val="Textoennegrita"/>
        </w:rPr>
        <w:t>Versión Beta:</w:t>
      </w:r>
      <w:r>
        <w:t xml:space="preserve"> Pruebas con usuarios seleccionados.</w:t>
      </w:r>
    </w:p>
    <w:p w14:paraId="7E60FD7C" w14:textId="77777777" w:rsidR="009334D2" w:rsidRDefault="009334D2" w:rsidP="009334D2">
      <w:pPr>
        <w:pStyle w:val="NormalWeb"/>
        <w:numPr>
          <w:ilvl w:val="0"/>
          <w:numId w:val="41"/>
        </w:numPr>
      </w:pPr>
      <w:r>
        <w:rPr>
          <w:rStyle w:val="Textoennegrita"/>
        </w:rPr>
        <w:t>Versión Final:</w:t>
      </w:r>
      <w:r>
        <w:t xml:space="preserve"> Implementación pública de la aplicación.</w:t>
      </w:r>
    </w:p>
    <w:p w14:paraId="3535249F" w14:textId="38B7BA23" w:rsidR="00F36885" w:rsidRDefault="000A3CE4">
      <w:pPr>
        <w:pStyle w:val="Ttulo3"/>
      </w:pPr>
      <w:bookmarkStart w:id="43" w:name="_Toc189510753"/>
      <w:bookmarkEnd w:id="40"/>
      <w:bookmarkEnd w:id="42"/>
      <w:r>
        <w:t>Cronograma del proyecto</w:t>
      </w:r>
      <w:bookmarkEnd w:id="43"/>
    </w:p>
    <w:tbl>
      <w:tblPr>
        <w:tblStyle w:val="Listavistosa"/>
        <w:tblW w:w="0" w:type="auto"/>
        <w:jc w:val="center"/>
        <w:tblLook w:val="04A0" w:firstRow="1" w:lastRow="0" w:firstColumn="1" w:lastColumn="0" w:noHBand="0" w:noVBand="1"/>
      </w:tblPr>
      <w:tblGrid>
        <w:gridCol w:w="2039"/>
        <w:gridCol w:w="1516"/>
        <w:gridCol w:w="2072"/>
      </w:tblGrid>
      <w:tr w:rsidR="009334D2" w:rsidRPr="009334D2" w14:paraId="640685DD" w14:textId="77777777" w:rsidTr="00933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B19090" w14:textId="77777777" w:rsidR="009334D2" w:rsidRPr="009334D2" w:rsidRDefault="009334D2" w:rsidP="009334D2">
            <w:pPr>
              <w:rPr>
                <w:lang w:val="es-MX"/>
              </w:rPr>
            </w:pPr>
            <w:r w:rsidRPr="009334D2">
              <w:rPr>
                <w:lang w:val="es-MX"/>
              </w:rPr>
              <w:t>Fase</w:t>
            </w:r>
          </w:p>
        </w:tc>
        <w:tc>
          <w:tcPr>
            <w:tcW w:w="0" w:type="auto"/>
            <w:hideMark/>
          </w:tcPr>
          <w:p w14:paraId="5003E20B" w14:textId="77777777" w:rsidR="009334D2" w:rsidRPr="009334D2" w:rsidRDefault="009334D2" w:rsidP="009334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334D2">
              <w:rPr>
                <w:lang w:val="es-MX"/>
              </w:rPr>
              <w:t>Fecha de Inicio</w:t>
            </w:r>
          </w:p>
        </w:tc>
        <w:tc>
          <w:tcPr>
            <w:tcW w:w="0" w:type="auto"/>
            <w:hideMark/>
          </w:tcPr>
          <w:p w14:paraId="4003920B" w14:textId="77777777" w:rsidR="009334D2" w:rsidRPr="009334D2" w:rsidRDefault="009334D2" w:rsidP="009334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334D2">
              <w:rPr>
                <w:lang w:val="es-MX"/>
              </w:rPr>
              <w:t>Fecha de Finalización</w:t>
            </w:r>
          </w:p>
        </w:tc>
      </w:tr>
      <w:tr w:rsidR="009334D2" w:rsidRPr="009334D2" w14:paraId="419359DA" w14:textId="77777777" w:rsidTr="00933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4A4F44" w14:textId="77777777" w:rsidR="009334D2" w:rsidRPr="009334D2" w:rsidRDefault="009334D2" w:rsidP="009334D2">
            <w:pPr>
              <w:rPr>
                <w:lang w:val="es-MX"/>
              </w:rPr>
            </w:pPr>
            <w:r w:rsidRPr="009334D2">
              <w:rPr>
                <w:lang w:val="es-MX"/>
              </w:rPr>
              <w:t>Análisis y Diseño</w:t>
            </w:r>
          </w:p>
        </w:tc>
        <w:tc>
          <w:tcPr>
            <w:tcW w:w="0" w:type="auto"/>
            <w:hideMark/>
          </w:tcPr>
          <w:p w14:paraId="62CFD7B1" w14:textId="77777777" w:rsidR="009334D2" w:rsidRPr="009334D2" w:rsidRDefault="009334D2" w:rsidP="00933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334D2">
              <w:rPr>
                <w:lang w:val="es-MX"/>
              </w:rPr>
              <w:t>14/01/2024</w:t>
            </w:r>
          </w:p>
        </w:tc>
        <w:tc>
          <w:tcPr>
            <w:tcW w:w="0" w:type="auto"/>
            <w:hideMark/>
          </w:tcPr>
          <w:p w14:paraId="5A928208" w14:textId="77777777" w:rsidR="009334D2" w:rsidRPr="009334D2" w:rsidRDefault="009334D2" w:rsidP="00933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334D2">
              <w:rPr>
                <w:lang w:val="es-MX"/>
              </w:rPr>
              <w:t>28/01/2024</w:t>
            </w:r>
          </w:p>
        </w:tc>
      </w:tr>
      <w:tr w:rsidR="009334D2" w:rsidRPr="009334D2" w14:paraId="249E70BA" w14:textId="77777777" w:rsidTr="009334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EADE14" w14:textId="77777777" w:rsidR="009334D2" w:rsidRPr="009334D2" w:rsidRDefault="009334D2" w:rsidP="009334D2">
            <w:pPr>
              <w:rPr>
                <w:lang w:val="es-MX"/>
              </w:rPr>
            </w:pPr>
            <w:r w:rsidRPr="009334D2">
              <w:rPr>
                <w:lang w:val="es-MX"/>
              </w:rPr>
              <w:t>Desarrollo</w:t>
            </w:r>
          </w:p>
        </w:tc>
        <w:tc>
          <w:tcPr>
            <w:tcW w:w="0" w:type="auto"/>
            <w:hideMark/>
          </w:tcPr>
          <w:p w14:paraId="695695F5" w14:textId="77777777" w:rsidR="009334D2" w:rsidRPr="009334D2" w:rsidRDefault="009334D2" w:rsidP="0093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334D2">
              <w:rPr>
                <w:lang w:val="es-MX"/>
              </w:rPr>
              <w:t>29/01/2024</w:t>
            </w:r>
          </w:p>
        </w:tc>
        <w:tc>
          <w:tcPr>
            <w:tcW w:w="0" w:type="auto"/>
            <w:hideMark/>
          </w:tcPr>
          <w:p w14:paraId="39C3B909" w14:textId="77777777" w:rsidR="009334D2" w:rsidRPr="009334D2" w:rsidRDefault="009334D2" w:rsidP="0093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334D2">
              <w:rPr>
                <w:lang w:val="es-MX"/>
              </w:rPr>
              <w:t>10/03/2024</w:t>
            </w:r>
          </w:p>
        </w:tc>
      </w:tr>
      <w:tr w:rsidR="009334D2" w:rsidRPr="009334D2" w14:paraId="6D4B50FD" w14:textId="77777777" w:rsidTr="00933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575CF8" w14:textId="77777777" w:rsidR="009334D2" w:rsidRPr="009334D2" w:rsidRDefault="009334D2" w:rsidP="009334D2">
            <w:pPr>
              <w:rPr>
                <w:lang w:val="es-MX"/>
              </w:rPr>
            </w:pPr>
            <w:r w:rsidRPr="009334D2">
              <w:rPr>
                <w:lang w:val="es-MX"/>
              </w:rPr>
              <w:t>Pruebas y Validación</w:t>
            </w:r>
          </w:p>
        </w:tc>
        <w:tc>
          <w:tcPr>
            <w:tcW w:w="0" w:type="auto"/>
            <w:hideMark/>
          </w:tcPr>
          <w:p w14:paraId="4B968849" w14:textId="77777777" w:rsidR="009334D2" w:rsidRPr="009334D2" w:rsidRDefault="009334D2" w:rsidP="00933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334D2">
              <w:rPr>
                <w:lang w:val="es-MX"/>
              </w:rPr>
              <w:t>11/03/2024</w:t>
            </w:r>
          </w:p>
        </w:tc>
        <w:tc>
          <w:tcPr>
            <w:tcW w:w="0" w:type="auto"/>
            <w:hideMark/>
          </w:tcPr>
          <w:p w14:paraId="68F72B77" w14:textId="77777777" w:rsidR="009334D2" w:rsidRPr="009334D2" w:rsidRDefault="009334D2" w:rsidP="00933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334D2">
              <w:rPr>
                <w:lang w:val="es-MX"/>
              </w:rPr>
              <w:t>24/03/2024</w:t>
            </w:r>
          </w:p>
        </w:tc>
      </w:tr>
      <w:tr w:rsidR="009334D2" w:rsidRPr="009334D2" w14:paraId="1342628C" w14:textId="77777777" w:rsidTr="009334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6EF52A" w14:textId="77777777" w:rsidR="009334D2" w:rsidRPr="009334D2" w:rsidRDefault="009334D2" w:rsidP="009334D2">
            <w:pPr>
              <w:rPr>
                <w:lang w:val="es-MX"/>
              </w:rPr>
            </w:pPr>
            <w:r w:rsidRPr="009334D2">
              <w:rPr>
                <w:lang w:val="es-MX"/>
              </w:rPr>
              <w:t>Despliegue</w:t>
            </w:r>
          </w:p>
        </w:tc>
        <w:tc>
          <w:tcPr>
            <w:tcW w:w="0" w:type="auto"/>
            <w:hideMark/>
          </w:tcPr>
          <w:p w14:paraId="24C044D2" w14:textId="77777777" w:rsidR="009334D2" w:rsidRPr="009334D2" w:rsidRDefault="009334D2" w:rsidP="0093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334D2">
              <w:rPr>
                <w:lang w:val="es-MX"/>
              </w:rPr>
              <w:t>25/03/2024</w:t>
            </w:r>
          </w:p>
        </w:tc>
        <w:tc>
          <w:tcPr>
            <w:tcW w:w="0" w:type="auto"/>
            <w:hideMark/>
          </w:tcPr>
          <w:p w14:paraId="7F1CE9CD" w14:textId="77777777" w:rsidR="009334D2" w:rsidRPr="009334D2" w:rsidRDefault="009334D2" w:rsidP="0093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334D2">
              <w:rPr>
                <w:lang w:val="es-MX"/>
              </w:rPr>
              <w:t>26/03/2024</w:t>
            </w:r>
          </w:p>
        </w:tc>
      </w:tr>
    </w:tbl>
    <w:p w14:paraId="52CAB0D1" w14:textId="3C9C5289" w:rsidR="00F36885" w:rsidRDefault="00F36885">
      <w:pPr>
        <w:pStyle w:val="InfoBlue"/>
      </w:pPr>
    </w:p>
    <w:p w14:paraId="44EE1F96" w14:textId="16FC473C" w:rsidR="00F36885" w:rsidRDefault="0058632F">
      <w:pPr>
        <w:pStyle w:val="Ttulo2"/>
      </w:pPr>
      <w:bookmarkStart w:id="44" w:name="_Toc189510754"/>
      <w:r>
        <w:t>Monitoreo y control del Proyecto.</w:t>
      </w:r>
      <w:bookmarkEnd w:id="44"/>
    </w:p>
    <w:p w14:paraId="7E3E9947" w14:textId="44E0EAE8" w:rsidR="00F36885" w:rsidRDefault="0058632F">
      <w:pPr>
        <w:pStyle w:val="Ttulo3"/>
      </w:pPr>
      <w:bookmarkStart w:id="45" w:name="_Toc189510755"/>
      <w:r>
        <w:t>Plan de control de cronograma</w:t>
      </w:r>
      <w:bookmarkEnd w:id="45"/>
    </w:p>
    <w:p w14:paraId="31263AD6" w14:textId="77777777" w:rsidR="009334D2" w:rsidRDefault="009334D2" w:rsidP="009334D2">
      <w:pPr>
        <w:pStyle w:val="NormalWeb"/>
      </w:pPr>
      <w:bookmarkStart w:id="46" w:name="_Toc447095911"/>
      <w:r>
        <w:t>Se realizará un seguimiento semanal mediante reuniones de revisión de avance, asegurando que cada fase se complete según lo planeado.</w:t>
      </w:r>
    </w:p>
    <w:p w14:paraId="6F44E0C4" w14:textId="603B1E2A" w:rsidR="00F36885" w:rsidRDefault="0058632F">
      <w:pPr>
        <w:pStyle w:val="Ttulo3"/>
      </w:pPr>
      <w:bookmarkStart w:id="47" w:name="_Toc189510756"/>
      <w:bookmarkEnd w:id="46"/>
      <w:r>
        <w:t>Plan de control del presupuesto</w:t>
      </w:r>
      <w:bookmarkEnd w:id="47"/>
    </w:p>
    <w:p w14:paraId="6FF6260D" w14:textId="77777777" w:rsidR="009334D2" w:rsidRDefault="009334D2" w:rsidP="009334D2">
      <w:pPr>
        <w:pStyle w:val="NormalWeb"/>
      </w:pPr>
      <w:bookmarkStart w:id="48" w:name="_Toc447095912"/>
      <w:r>
        <w:t>El presupuesto será monitoreado mensualmente, garantizando que los costos no excedan lo asignado. Se definirán métricas de gasto y reportes financieros.</w:t>
      </w:r>
    </w:p>
    <w:p w14:paraId="19C6EDD7" w14:textId="2A019D7C" w:rsidR="00F36885" w:rsidRDefault="0058632F">
      <w:pPr>
        <w:pStyle w:val="Ttulo3"/>
      </w:pPr>
      <w:bookmarkStart w:id="49" w:name="_Toc189510757"/>
      <w:bookmarkEnd w:id="48"/>
      <w:r>
        <w:lastRenderedPageBreak/>
        <w:t>Plan de control de calidad</w:t>
      </w:r>
      <w:bookmarkEnd w:id="49"/>
      <w:r w:rsidR="00F36885">
        <w:t xml:space="preserve"> </w:t>
      </w:r>
    </w:p>
    <w:p w14:paraId="058213E5" w14:textId="77777777" w:rsidR="009334D2" w:rsidRDefault="009334D2" w:rsidP="009334D2">
      <w:pPr>
        <w:pStyle w:val="NormalWeb"/>
      </w:pPr>
      <w:bookmarkStart w:id="50" w:name="_Toc447095917"/>
      <w:r>
        <w:t>Para asegurar la calidad del software, se implementarán:</w:t>
      </w:r>
    </w:p>
    <w:p w14:paraId="6A41FBC6" w14:textId="77777777" w:rsidR="009334D2" w:rsidRDefault="009334D2" w:rsidP="009334D2">
      <w:pPr>
        <w:pStyle w:val="NormalWeb"/>
        <w:numPr>
          <w:ilvl w:val="0"/>
          <w:numId w:val="42"/>
        </w:numPr>
      </w:pPr>
      <w:r>
        <w:rPr>
          <w:rStyle w:val="Textoennegrita"/>
        </w:rPr>
        <w:t>Pruebas unitarias:</w:t>
      </w:r>
      <w:r>
        <w:t xml:space="preserve"> Evaluación de cada módulo individual.</w:t>
      </w:r>
    </w:p>
    <w:p w14:paraId="0064D4FE" w14:textId="77777777" w:rsidR="009334D2" w:rsidRDefault="009334D2" w:rsidP="009334D2">
      <w:pPr>
        <w:pStyle w:val="NormalWeb"/>
        <w:numPr>
          <w:ilvl w:val="0"/>
          <w:numId w:val="42"/>
        </w:numPr>
      </w:pPr>
      <w:r>
        <w:rPr>
          <w:rStyle w:val="Textoennegrita"/>
        </w:rPr>
        <w:t>Pruebas de integración:</w:t>
      </w:r>
      <w:r>
        <w:t xml:space="preserve"> Verificación de interacción entre componentes.</w:t>
      </w:r>
    </w:p>
    <w:p w14:paraId="374BC3A1" w14:textId="77777777" w:rsidR="009334D2" w:rsidRDefault="009334D2" w:rsidP="009334D2">
      <w:pPr>
        <w:pStyle w:val="NormalWeb"/>
        <w:numPr>
          <w:ilvl w:val="0"/>
          <w:numId w:val="42"/>
        </w:numPr>
      </w:pPr>
      <w:r>
        <w:rPr>
          <w:rStyle w:val="Textoennegrita"/>
        </w:rPr>
        <w:t>Pruebas de aceptación:</w:t>
      </w:r>
      <w:r>
        <w:t xml:space="preserve"> Evaluación con usuarios finales.</w:t>
      </w:r>
    </w:p>
    <w:p w14:paraId="12B63759" w14:textId="482A123E" w:rsidR="00F36885" w:rsidRDefault="0058632F">
      <w:pPr>
        <w:pStyle w:val="Ttulo1"/>
      </w:pPr>
      <w:bookmarkStart w:id="51" w:name="_Toc189510758"/>
      <w:bookmarkEnd w:id="50"/>
      <w:r>
        <w:t>Planes de procesos Técnicos</w:t>
      </w:r>
      <w:bookmarkEnd w:id="51"/>
    </w:p>
    <w:p w14:paraId="737602DB" w14:textId="1B49AC15" w:rsidR="00F36885" w:rsidRDefault="00F36885">
      <w:pPr>
        <w:pStyle w:val="Ttulo2"/>
      </w:pPr>
      <w:bookmarkStart w:id="52" w:name="_Toc447095919"/>
      <w:bookmarkStart w:id="53" w:name="_Toc189510759"/>
      <w:r>
        <w:t>Met</w:t>
      </w:r>
      <w:bookmarkEnd w:id="52"/>
      <w:r w:rsidR="0058632F">
        <w:t>odos, herrmientas y tecnicas</w:t>
      </w:r>
      <w:bookmarkEnd w:id="53"/>
    </w:p>
    <w:p w14:paraId="72BC3C06" w14:textId="77777777" w:rsidR="009334D2" w:rsidRDefault="009334D2" w:rsidP="009334D2">
      <w:pPr>
        <w:pStyle w:val="NormalWeb"/>
      </w:pPr>
      <w:bookmarkStart w:id="54" w:name="_Toc447095921"/>
      <w:r>
        <w:t>Se utilizarán las siguientes herramientas:</w:t>
      </w:r>
    </w:p>
    <w:p w14:paraId="3A57AEDC" w14:textId="77777777" w:rsidR="009334D2" w:rsidRDefault="009334D2" w:rsidP="009334D2">
      <w:pPr>
        <w:pStyle w:val="NormalWeb"/>
        <w:numPr>
          <w:ilvl w:val="0"/>
          <w:numId w:val="43"/>
        </w:numPr>
      </w:pPr>
      <w:r>
        <w:rPr>
          <w:rStyle w:val="Textoennegrita"/>
        </w:rPr>
        <w:t>Visual Studio Code:</w:t>
      </w:r>
      <w:r>
        <w:t xml:space="preserve"> Desarrollo del frontend.</w:t>
      </w:r>
    </w:p>
    <w:p w14:paraId="50DC115A" w14:textId="77777777" w:rsidR="009334D2" w:rsidRDefault="009334D2" w:rsidP="009334D2">
      <w:pPr>
        <w:pStyle w:val="NormalWeb"/>
        <w:numPr>
          <w:ilvl w:val="0"/>
          <w:numId w:val="43"/>
        </w:numPr>
      </w:pPr>
      <w:r>
        <w:rPr>
          <w:rStyle w:val="Textoennegrita"/>
        </w:rPr>
        <w:t>Android Studio:</w:t>
      </w:r>
      <w:r>
        <w:t xml:space="preserve"> Creación de la aplicación móvil.</w:t>
      </w:r>
    </w:p>
    <w:p w14:paraId="259284F6" w14:textId="77777777" w:rsidR="009334D2" w:rsidRDefault="009334D2" w:rsidP="009334D2">
      <w:pPr>
        <w:pStyle w:val="NormalWeb"/>
        <w:numPr>
          <w:ilvl w:val="0"/>
          <w:numId w:val="43"/>
        </w:numPr>
      </w:pPr>
      <w:r>
        <w:rPr>
          <w:rStyle w:val="Textoennegrita"/>
        </w:rPr>
        <w:t>Firebase:</w:t>
      </w:r>
      <w:r>
        <w:t xml:space="preserve"> Backend y gestión de datos en la nube.</w:t>
      </w:r>
    </w:p>
    <w:p w14:paraId="646BD163" w14:textId="24BE4DF4" w:rsidR="00F36885" w:rsidRDefault="00F36885">
      <w:pPr>
        <w:pStyle w:val="Ttulo2"/>
      </w:pPr>
      <w:bookmarkStart w:id="55" w:name="_Toc189510760"/>
      <w:r>
        <w:t>P</w:t>
      </w:r>
      <w:bookmarkEnd w:id="54"/>
      <w:r w:rsidR="0058632F">
        <w:t>lan de aceptación del producto</w:t>
      </w:r>
      <w:bookmarkEnd w:id="55"/>
    </w:p>
    <w:p w14:paraId="0613BFA7" w14:textId="77777777" w:rsidR="0058632F" w:rsidRDefault="0058632F" w:rsidP="0058632F">
      <w:pPr>
        <w:pStyle w:val="NormalWeb"/>
      </w:pPr>
      <w:bookmarkStart w:id="56" w:name="_Toc447095922"/>
      <w:r>
        <w:t>El producto final será evaluado con:</w:t>
      </w:r>
    </w:p>
    <w:p w14:paraId="3EAC210A" w14:textId="77777777" w:rsidR="0058632F" w:rsidRDefault="0058632F" w:rsidP="0058632F">
      <w:pPr>
        <w:pStyle w:val="NormalWeb"/>
        <w:numPr>
          <w:ilvl w:val="0"/>
          <w:numId w:val="44"/>
        </w:numPr>
      </w:pPr>
      <w:r>
        <w:rPr>
          <w:rStyle w:val="Textoennegrita"/>
        </w:rPr>
        <w:t>Pruebas de usuario:</w:t>
      </w:r>
      <w:r>
        <w:t xml:space="preserve"> Validación de funcionalidades clave.</w:t>
      </w:r>
    </w:p>
    <w:p w14:paraId="6C7C5F63" w14:textId="77777777" w:rsidR="0058632F" w:rsidRDefault="0058632F" w:rsidP="0058632F">
      <w:pPr>
        <w:pStyle w:val="NormalWeb"/>
        <w:numPr>
          <w:ilvl w:val="0"/>
          <w:numId w:val="44"/>
        </w:numPr>
      </w:pPr>
      <w:r>
        <w:rPr>
          <w:rStyle w:val="Textoennegrita"/>
        </w:rPr>
        <w:t>Encuestas de satisfacción:</w:t>
      </w:r>
      <w:r>
        <w:t xml:space="preserve"> Recopilación de feedback.</w:t>
      </w:r>
    </w:p>
    <w:p w14:paraId="7A64423C" w14:textId="77777777" w:rsidR="0058632F" w:rsidRDefault="0058632F" w:rsidP="0058632F">
      <w:pPr>
        <w:pStyle w:val="NormalWeb"/>
        <w:numPr>
          <w:ilvl w:val="0"/>
          <w:numId w:val="44"/>
        </w:numPr>
      </w:pPr>
      <w:r>
        <w:rPr>
          <w:rStyle w:val="Textoennegrita"/>
        </w:rPr>
        <w:t>Correcciones y ajustes:</w:t>
      </w:r>
      <w:r>
        <w:t xml:space="preserve"> Implementación de mejoras antes del lanzamiento.</w:t>
      </w:r>
    </w:p>
    <w:p w14:paraId="75053004" w14:textId="1AB92CFD" w:rsidR="00F36885" w:rsidRPr="0058632F" w:rsidRDefault="0058632F" w:rsidP="0058632F">
      <w:pPr>
        <w:pStyle w:val="Ttulo1"/>
        <w:rPr>
          <w:lang w:val="es-MX" w:eastAsia="es-MX"/>
        </w:rPr>
      </w:pPr>
      <w:bookmarkStart w:id="57" w:name="_Toc189510761"/>
      <w:bookmarkEnd w:id="56"/>
      <w:r>
        <w:rPr>
          <w:rStyle w:val="Textoennegrita"/>
          <w:b/>
          <w:bCs w:val="0"/>
        </w:rPr>
        <w:t>Planes de Procesos de Soporte</w:t>
      </w:r>
      <w:bookmarkEnd w:id="57"/>
    </w:p>
    <w:p w14:paraId="63100B01" w14:textId="2F109945" w:rsidR="00F36885" w:rsidRPr="0058632F" w:rsidRDefault="0058632F" w:rsidP="0058632F">
      <w:pPr>
        <w:pStyle w:val="Ttulo2"/>
        <w:rPr>
          <w:bCs/>
          <w:lang w:val="es-MX"/>
        </w:rPr>
      </w:pPr>
      <w:bookmarkStart w:id="58" w:name="_Toc189510762"/>
      <w:r w:rsidRPr="0058632F">
        <w:rPr>
          <w:bCs/>
          <w:lang w:val="es-MX"/>
        </w:rPr>
        <w:t>Plan de Documentación</w:t>
      </w:r>
      <w:bookmarkEnd w:id="58"/>
    </w:p>
    <w:p w14:paraId="6B58B8A5" w14:textId="77777777" w:rsidR="0058632F" w:rsidRDefault="0058632F" w:rsidP="0058632F">
      <w:pPr>
        <w:pStyle w:val="NormalWeb"/>
      </w:pPr>
      <w:bookmarkStart w:id="59" w:name="_Toc447095926"/>
      <w:r>
        <w:t>Se generarán los siguientes documentos:</w:t>
      </w:r>
    </w:p>
    <w:p w14:paraId="45B088DA" w14:textId="77777777" w:rsidR="0058632F" w:rsidRDefault="0058632F" w:rsidP="0058632F">
      <w:pPr>
        <w:pStyle w:val="NormalWeb"/>
        <w:numPr>
          <w:ilvl w:val="0"/>
          <w:numId w:val="45"/>
        </w:numPr>
      </w:pPr>
      <w:r>
        <w:rPr>
          <w:rStyle w:val="Textoennegrita"/>
        </w:rPr>
        <w:t>Manual de Usuario:</w:t>
      </w:r>
      <w:r>
        <w:t xml:space="preserve"> Explicación de funcionalidades.</w:t>
      </w:r>
    </w:p>
    <w:p w14:paraId="207EF73A" w14:textId="77777777" w:rsidR="0058632F" w:rsidRDefault="0058632F" w:rsidP="0058632F">
      <w:pPr>
        <w:pStyle w:val="NormalWeb"/>
        <w:numPr>
          <w:ilvl w:val="0"/>
          <w:numId w:val="45"/>
        </w:numPr>
      </w:pPr>
      <w:r>
        <w:rPr>
          <w:rStyle w:val="Textoennegrita"/>
        </w:rPr>
        <w:t>Guía Técnica:</w:t>
      </w:r>
      <w:r>
        <w:t xml:space="preserve"> Configuración y mantenimiento del sistema.</w:t>
      </w:r>
    </w:p>
    <w:p w14:paraId="41DF325A" w14:textId="77777777" w:rsidR="0058632F" w:rsidRDefault="0058632F" w:rsidP="0058632F">
      <w:pPr>
        <w:pStyle w:val="NormalWeb"/>
        <w:numPr>
          <w:ilvl w:val="0"/>
          <w:numId w:val="45"/>
        </w:numPr>
      </w:pPr>
      <w:r>
        <w:rPr>
          <w:rStyle w:val="Textoennegrita"/>
        </w:rPr>
        <w:t>Informe de Pruebas:</w:t>
      </w:r>
      <w:r>
        <w:t xml:space="preserve"> Registro de resultados y errores corregidos.</w:t>
      </w:r>
    </w:p>
    <w:p w14:paraId="31DB7BAF" w14:textId="1634B0AF" w:rsidR="00F36885" w:rsidRPr="0058632F" w:rsidRDefault="0058632F" w:rsidP="0058632F">
      <w:pPr>
        <w:pStyle w:val="Ttulo2"/>
        <w:rPr>
          <w:bCs/>
          <w:lang w:val="es-MX"/>
        </w:rPr>
      </w:pPr>
      <w:bookmarkStart w:id="60" w:name="_Toc189510763"/>
      <w:bookmarkEnd w:id="59"/>
      <w:r w:rsidRPr="0058632F">
        <w:rPr>
          <w:bCs/>
          <w:lang w:val="es-MX"/>
        </w:rPr>
        <w:t>Plan de Aseguramiento de Calidad</w:t>
      </w:r>
      <w:bookmarkEnd w:id="60"/>
    </w:p>
    <w:p w14:paraId="3D19AD83" w14:textId="77777777" w:rsidR="0058632F" w:rsidRPr="0058632F" w:rsidRDefault="0058632F" w:rsidP="0058632F">
      <w:pPr>
        <w:pStyle w:val="InfoBlue"/>
        <w:ind w:left="0"/>
        <w:rPr>
          <w:color w:val="auto"/>
          <w:sz w:val="24"/>
          <w:szCs w:val="24"/>
          <w:lang w:val="es-MX"/>
        </w:rPr>
      </w:pPr>
      <w:r w:rsidRPr="0058632F">
        <w:rPr>
          <w:color w:val="auto"/>
          <w:sz w:val="24"/>
          <w:szCs w:val="24"/>
          <w:lang w:val="es-MX"/>
        </w:rPr>
        <w:t>Se implementará un sistema de control de calidad con:</w:t>
      </w:r>
    </w:p>
    <w:p w14:paraId="1D224093" w14:textId="77777777" w:rsidR="0058632F" w:rsidRPr="0058632F" w:rsidRDefault="0058632F" w:rsidP="0058632F">
      <w:pPr>
        <w:pStyle w:val="InfoBlue"/>
        <w:numPr>
          <w:ilvl w:val="0"/>
          <w:numId w:val="46"/>
        </w:numPr>
        <w:rPr>
          <w:color w:val="auto"/>
          <w:sz w:val="24"/>
          <w:szCs w:val="24"/>
          <w:lang w:val="es-MX"/>
        </w:rPr>
      </w:pPr>
      <w:r w:rsidRPr="0058632F">
        <w:rPr>
          <w:b/>
          <w:bCs/>
          <w:color w:val="auto"/>
          <w:sz w:val="24"/>
          <w:szCs w:val="24"/>
          <w:lang w:val="es-MX"/>
        </w:rPr>
        <w:t>Revisión de código:</w:t>
      </w:r>
      <w:r w:rsidRPr="0058632F">
        <w:rPr>
          <w:color w:val="auto"/>
          <w:sz w:val="24"/>
          <w:szCs w:val="24"/>
          <w:lang w:val="es-MX"/>
        </w:rPr>
        <w:t xml:space="preserve"> Aplicación de estándares de programación.</w:t>
      </w:r>
    </w:p>
    <w:p w14:paraId="461413E7" w14:textId="77777777" w:rsidR="0058632F" w:rsidRPr="0058632F" w:rsidRDefault="0058632F" w:rsidP="0058632F">
      <w:pPr>
        <w:pStyle w:val="InfoBlue"/>
        <w:numPr>
          <w:ilvl w:val="0"/>
          <w:numId w:val="46"/>
        </w:numPr>
        <w:rPr>
          <w:color w:val="auto"/>
          <w:sz w:val="24"/>
          <w:szCs w:val="24"/>
          <w:lang w:val="es-MX"/>
        </w:rPr>
      </w:pPr>
      <w:r w:rsidRPr="0058632F">
        <w:rPr>
          <w:b/>
          <w:bCs/>
          <w:color w:val="auto"/>
          <w:sz w:val="24"/>
          <w:szCs w:val="24"/>
          <w:lang w:val="es-MX"/>
        </w:rPr>
        <w:t>Pruebas automatizadas:</w:t>
      </w:r>
      <w:r w:rsidRPr="0058632F">
        <w:rPr>
          <w:color w:val="auto"/>
          <w:sz w:val="24"/>
          <w:szCs w:val="24"/>
          <w:lang w:val="es-MX"/>
        </w:rPr>
        <w:t xml:space="preserve"> Evaluación continua del sistema.</w:t>
      </w:r>
    </w:p>
    <w:p w14:paraId="0B4C7038" w14:textId="77777777" w:rsidR="0058632F" w:rsidRPr="0058632F" w:rsidRDefault="0058632F" w:rsidP="0058632F">
      <w:pPr>
        <w:pStyle w:val="InfoBlue"/>
        <w:numPr>
          <w:ilvl w:val="0"/>
          <w:numId w:val="46"/>
        </w:numPr>
        <w:rPr>
          <w:color w:val="auto"/>
          <w:sz w:val="24"/>
          <w:szCs w:val="24"/>
          <w:lang w:val="es-MX"/>
        </w:rPr>
      </w:pPr>
      <w:r w:rsidRPr="0058632F">
        <w:rPr>
          <w:b/>
          <w:bCs/>
          <w:color w:val="auto"/>
          <w:sz w:val="24"/>
          <w:szCs w:val="24"/>
          <w:lang w:val="es-MX"/>
        </w:rPr>
        <w:t>Auditorías periódicas:</w:t>
      </w:r>
      <w:r w:rsidRPr="0058632F">
        <w:rPr>
          <w:color w:val="auto"/>
          <w:sz w:val="24"/>
          <w:szCs w:val="24"/>
          <w:lang w:val="es-MX"/>
        </w:rPr>
        <w:t xml:space="preserve"> Validación de cumplimiento de requisitos.</w:t>
      </w:r>
    </w:p>
    <w:p w14:paraId="0E79CC05" w14:textId="77777777" w:rsidR="0058632F" w:rsidRPr="0058632F" w:rsidRDefault="00000000" w:rsidP="0058632F">
      <w:pPr>
        <w:pStyle w:val="InfoBlue"/>
        <w:rPr>
          <w:lang w:val="es-MX"/>
        </w:rPr>
      </w:pPr>
      <w:r>
        <w:rPr>
          <w:lang w:val="es-MX"/>
        </w:rPr>
        <w:pict w14:anchorId="099F3DFC">
          <v:rect id="_x0000_i1025" style="width:0;height:1.5pt" o:hralign="center" o:hrstd="t" o:hr="t" fillcolor="#a0a0a0" stroked="f"/>
        </w:pict>
      </w:r>
    </w:p>
    <w:p w14:paraId="4C24B96C" w14:textId="325E403E" w:rsidR="00F36885" w:rsidRDefault="00F36885">
      <w:pPr>
        <w:pStyle w:val="InfoBlue"/>
      </w:pPr>
    </w:p>
    <w:p w14:paraId="37EA3DB3" w14:textId="6AC0D28E" w:rsidR="00F36885" w:rsidRDefault="00F36885">
      <w:pPr>
        <w:pStyle w:val="Ttulo1"/>
      </w:pPr>
      <w:bookmarkStart w:id="61" w:name="_Toc447095932"/>
      <w:bookmarkStart w:id="62" w:name="_Toc189510764"/>
      <w:r>
        <w:t>An</w:t>
      </w:r>
      <w:bookmarkEnd w:id="61"/>
      <w:r w:rsidR="0058632F">
        <w:t>exos</w:t>
      </w:r>
      <w:bookmarkEnd w:id="62"/>
    </w:p>
    <w:p w14:paraId="67F0A943" w14:textId="09285EFF" w:rsidR="0058632F" w:rsidRPr="0058632F" w:rsidRDefault="0058632F" w:rsidP="00CB582E">
      <w:pPr>
        <w:pStyle w:val="NormalWeb"/>
      </w:pPr>
      <w:r>
        <w:t>Se incluirán documentos adicionales que respalden la información descrita en este plan.</w:t>
      </w:r>
    </w:p>
    <w:sectPr w:rsidR="0058632F" w:rsidRPr="0058632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8EC90A" w14:textId="77777777" w:rsidR="00231A89" w:rsidRDefault="00231A89">
      <w:pPr>
        <w:spacing w:line="240" w:lineRule="auto"/>
      </w:pPr>
      <w:r>
        <w:separator/>
      </w:r>
    </w:p>
  </w:endnote>
  <w:endnote w:type="continuationSeparator" w:id="0">
    <w:p w14:paraId="7A8A3CEA" w14:textId="77777777" w:rsidR="00231A89" w:rsidRDefault="00231A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9CDC3" w14:textId="77777777" w:rsidR="00F36885" w:rsidRDefault="00F3688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E78769" w14:textId="77777777" w:rsidR="00F36885" w:rsidRDefault="00F3688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36885" w14:paraId="7C2BB1E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A5007D" w14:textId="77777777" w:rsidR="00F36885" w:rsidRDefault="00F3688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107B79" w14:textId="01EC68DF" w:rsidR="00F36885" w:rsidRDefault="00F36885">
          <w:pPr>
            <w:jc w:val="center"/>
          </w:pPr>
          <w:r>
            <w:sym w:font="Symbol" w:char="F0D3"/>
          </w:r>
          <w:r w:rsidR="000A3CE4">
            <w:t>Delisioud Food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B582E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5DB669" w14:textId="77777777" w:rsidR="00F36885" w:rsidRDefault="00F3688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74FFA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E74FFA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</w:tbl>
  <w:p w14:paraId="33541FD7" w14:textId="77777777" w:rsidR="00F36885" w:rsidRDefault="00F3688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FF453" w14:textId="77777777" w:rsidR="00F36885" w:rsidRDefault="00F368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3A14B1" w14:textId="77777777" w:rsidR="00231A89" w:rsidRDefault="00231A89">
      <w:pPr>
        <w:spacing w:line="240" w:lineRule="auto"/>
      </w:pPr>
      <w:r>
        <w:separator/>
      </w:r>
    </w:p>
  </w:footnote>
  <w:footnote w:type="continuationSeparator" w:id="0">
    <w:p w14:paraId="445C7AF9" w14:textId="77777777" w:rsidR="00231A89" w:rsidRDefault="00231A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BA109" w14:textId="77777777" w:rsidR="00F36885" w:rsidRDefault="00F36885">
    <w:pPr>
      <w:rPr>
        <w:sz w:val="24"/>
      </w:rPr>
    </w:pPr>
  </w:p>
  <w:p w14:paraId="092DD3C7" w14:textId="77777777" w:rsidR="00F36885" w:rsidRDefault="00F36885">
    <w:pPr>
      <w:pBdr>
        <w:top w:val="single" w:sz="6" w:space="1" w:color="auto"/>
      </w:pBdr>
      <w:rPr>
        <w:sz w:val="24"/>
      </w:rPr>
    </w:pPr>
  </w:p>
  <w:p w14:paraId="3E22365C" w14:textId="373F168A" w:rsidR="00F36885" w:rsidRDefault="003A3D6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Proyect Innovation</w:t>
    </w:r>
  </w:p>
  <w:p w14:paraId="418C42AF" w14:textId="77777777" w:rsidR="00F36885" w:rsidRDefault="00F36885">
    <w:pPr>
      <w:pBdr>
        <w:bottom w:val="single" w:sz="6" w:space="1" w:color="auto"/>
      </w:pBdr>
      <w:jc w:val="right"/>
      <w:rPr>
        <w:sz w:val="24"/>
      </w:rPr>
    </w:pPr>
  </w:p>
  <w:p w14:paraId="3CE7168E" w14:textId="77777777" w:rsidR="00F36885" w:rsidRDefault="00F3688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3D6E" w14:paraId="49FDC841" w14:textId="77777777" w:rsidTr="000A099F">
      <w:tc>
        <w:tcPr>
          <w:tcW w:w="6379" w:type="dxa"/>
        </w:tcPr>
        <w:p w14:paraId="7EEA9999" w14:textId="77777777" w:rsidR="003A3D6E" w:rsidRDefault="003A3D6E" w:rsidP="003A3D6E">
          <w:r>
            <w:t>Delicious food</w:t>
          </w:r>
        </w:p>
      </w:tc>
      <w:tc>
        <w:tcPr>
          <w:tcW w:w="3179" w:type="dxa"/>
        </w:tcPr>
        <w:p w14:paraId="091371B4" w14:textId="3D4629AE" w:rsidR="003A3D6E" w:rsidRDefault="003A3D6E" w:rsidP="003A3D6E">
          <w:pPr>
            <w:tabs>
              <w:tab w:val="left" w:pos="1135"/>
            </w:tabs>
            <w:spacing w:before="40"/>
            <w:ind w:right="68"/>
          </w:pPr>
          <w:r>
            <w:t xml:space="preserve">  Versión: 1.</w:t>
          </w:r>
          <w:r w:rsidR="00CB582E">
            <w:t>1</w:t>
          </w:r>
        </w:p>
      </w:tc>
    </w:tr>
    <w:tr w:rsidR="003A3D6E" w14:paraId="148D73DF" w14:textId="77777777" w:rsidTr="000A099F">
      <w:tc>
        <w:tcPr>
          <w:tcW w:w="6379" w:type="dxa"/>
        </w:tcPr>
        <w:p w14:paraId="27F8327E" w14:textId="77777777" w:rsidR="003A3D6E" w:rsidRDefault="003A3D6E" w:rsidP="003A3D6E">
          <w:r>
            <w:t>Business Case</w:t>
          </w:r>
        </w:p>
      </w:tc>
      <w:tc>
        <w:tcPr>
          <w:tcW w:w="3179" w:type="dxa"/>
        </w:tcPr>
        <w:p w14:paraId="77B5CD2F" w14:textId="0325FDBB" w:rsidR="003A3D6E" w:rsidRDefault="003A3D6E" w:rsidP="003A3D6E">
          <w:r>
            <w:t xml:space="preserve">  Fecha: </w:t>
          </w:r>
          <w:r w:rsidR="00CB582E">
            <w:t>15</w:t>
          </w:r>
          <w:r>
            <w:t>/0</w:t>
          </w:r>
          <w:r w:rsidR="00CB582E">
            <w:t>2</w:t>
          </w:r>
          <w:r>
            <w:t>/2025</w:t>
          </w:r>
        </w:p>
      </w:tc>
    </w:tr>
    <w:tr w:rsidR="003A3D6E" w14:paraId="31563D91" w14:textId="77777777" w:rsidTr="000A099F">
      <w:tc>
        <w:tcPr>
          <w:tcW w:w="9558" w:type="dxa"/>
          <w:gridSpan w:val="2"/>
        </w:tcPr>
        <w:p w14:paraId="11A2E5CA" w14:textId="6383B032" w:rsidR="003A3D6E" w:rsidRDefault="003A3D6E" w:rsidP="003A3D6E"/>
      </w:tc>
    </w:tr>
  </w:tbl>
  <w:p w14:paraId="688DF0EA" w14:textId="77777777" w:rsidR="00F36885" w:rsidRDefault="00F3688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59996" w14:textId="77777777" w:rsidR="00F36885" w:rsidRDefault="00F368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854431"/>
    <w:multiLevelType w:val="multilevel"/>
    <w:tmpl w:val="A3EE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F3576DD"/>
    <w:multiLevelType w:val="multilevel"/>
    <w:tmpl w:val="8C82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68152CE"/>
    <w:multiLevelType w:val="multilevel"/>
    <w:tmpl w:val="FB08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322CC2"/>
    <w:multiLevelType w:val="multilevel"/>
    <w:tmpl w:val="B856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8D86353"/>
    <w:multiLevelType w:val="multilevel"/>
    <w:tmpl w:val="59E6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DE494C"/>
    <w:multiLevelType w:val="multilevel"/>
    <w:tmpl w:val="5B98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155DB5"/>
    <w:multiLevelType w:val="multilevel"/>
    <w:tmpl w:val="52B6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51D3148"/>
    <w:multiLevelType w:val="multilevel"/>
    <w:tmpl w:val="BDBA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3A93CE0"/>
    <w:multiLevelType w:val="multilevel"/>
    <w:tmpl w:val="476A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B25CFB"/>
    <w:multiLevelType w:val="multilevel"/>
    <w:tmpl w:val="8A0A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F323D46"/>
    <w:multiLevelType w:val="multilevel"/>
    <w:tmpl w:val="CA56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3547A0"/>
    <w:multiLevelType w:val="hybridMultilevel"/>
    <w:tmpl w:val="F17E3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8578D"/>
    <w:multiLevelType w:val="multilevel"/>
    <w:tmpl w:val="EA2E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73A6711"/>
    <w:multiLevelType w:val="multilevel"/>
    <w:tmpl w:val="9AA8BB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0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F077FD7"/>
    <w:multiLevelType w:val="multilevel"/>
    <w:tmpl w:val="781C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397277">
    <w:abstractNumId w:val="0"/>
  </w:num>
  <w:num w:numId="2" w16cid:durableId="204690230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370031059">
    <w:abstractNumId w:val="40"/>
  </w:num>
  <w:num w:numId="4" w16cid:durableId="1694459731">
    <w:abstractNumId w:val="4"/>
  </w:num>
  <w:num w:numId="5" w16cid:durableId="391734091">
    <w:abstractNumId w:val="8"/>
  </w:num>
  <w:num w:numId="6" w16cid:durableId="1981492310">
    <w:abstractNumId w:val="29"/>
  </w:num>
  <w:num w:numId="7" w16cid:durableId="755790363">
    <w:abstractNumId w:val="39"/>
  </w:num>
  <w:num w:numId="8" w16cid:durableId="1260874715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 w16cid:durableId="241991376">
    <w:abstractNumId w:val="36"/>
  </w:num>
  <w:num w:numId="10" w16cid:durableId="1299455531">
    <w:abstractNumId w:val="32"/>
  </w:num>
  <w:num w:numId="11" w16cid:durableId="190605783">
    <w:abstractNumId w:val="3"/>
  </w:num>
  <w:num w:numId="12" w16cid:durableId="615522731">
    <w:abstractNumId w:val="19"/>
  </w:num>
  <w:num w:numId="13" w16cid:durableId="1135953638">
    <w:abstractNumId w:val="44"/>
  </w:num>
  <w:num w:numId="14" w16cid:durableId="643972226">
    <w:abstractNumId w:val="28"/>
  </w:num>
  <w:num w:numId="15" w16cid:durableId="321129886">
    <w:abstractNumId w:val="27"/>
  </w:num>
  <w:num w:numId="16" w16cid:durableId="365911212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 w16cid:durableId="32735172">
    <w:abstractNumId w:val="2"/>
  </w:num>
  <w:num w:numId="18" w16cid:durableId="1461345062">
    <w:abstractNumId w:val="43"/>
  </w:num>
  <w:num w:numId="19" w16cid:durableId="4677789">
    <w:abstractNumId w:val="5"/>
  </w:num>
  <w:num w:numId="20" w16cid:durableId="1024860777">
    <w:abstractNumId w:val="20"/>
  </w:num>
  <w:num w:numId="21" w16cid:durableId="1330135941">
    <w:abstractNumId w:val="18"/>
  </w:num>
  <w:num w:numId="22" w16cid:durableId="224268452">
    <w:abstractNumId w:val="42"/>
  </w:num>
  <w:num w:numId="23" w16cid:durableId="165097147">
    <w:abstractNumId w:val="17"/>
  </w:num>
  <w:num w:numId="24" w16cid:durableId="1855462477">
    <w:abstractNumId w:val="11"/>
  </w:num>
  <w:num w:numId="25" w16cid:durableId="2010134681">
    <w:abstractNumId w:val="41"/>
  </w:num>
  <w:num w:numId="26" w16cid:durableId="120848388">
    <w:abstractNumId w:val="26"/>
  </w:num>
  <w:num w:numId="27" w16cid:durableId="1496609626">
    <w:abstractNumId w:val="13"/>
  </w:num>
  <w:num w:numId="28" w16cid:durableId="471022132">
    <w:abstractNumId w:val="24"/>
  </w:num>
  <w:num w:numId="29" w16cid:durableId="624389137">
    <w:abstractNumId w:val="16"/>
  </w:num>
  <w:num w:numId="30" w16cid:durableId="431627175">
    <w:abstractNumId w:val="38"/>
  </w:num>
  <w:num w:numId="31" w16cid:durableId="2122647060">
    <w:abstractNumId w:val="10"/>
  </w:num>
  <w:num w:numId="32" w16cid:durableId="1428768539">
    <w:abstractNumId w:val="7"/>
  </w:num>
  <w:num w:numId="33" w16cid:durableId="131755524">
    <w:abstractNumId w:val="6"/>
  </w:num>
  <w:num w:numId="34" w16cid:durableId="1862284516">
    <w:abstractNumId w:val="45"/>
  </w:num>
  <w:num w:numId="35" w16cid:durableId="1119766404">
    <w:abstractNumId w:val="12"/>
  </w:num>
  <w:num w:numId="36" w16cid:durableId="1181358482">
    <w:abstractNumId w:val="31"/>
  </w:num>
  <w:num w:numId="37" w16cid:durableId="235551322">
    <w:abstractNumId w:val="33"/>
  </w:num>
  <w:num w:numId="38" w16cid:durableId="1263535316">
    <w:abstractNumId w:val="22"/>
  </w:num>
  <w:num w:numId="39" w16cid:durableId="368576925">
    <w:abstractNumId w:val="14"/>
  </w:num>
  <w:num w:numId="40" w16cid:durableId="114100422">
    <w:abstractNumId w:val="30"/>
  </w:num>
  <w:num w:numId="41" w16cid:durableId="2142065119">
    <w:abstractNumId w:val="23"/>
  </w:num>
  <w:num w:numId="42" w16cid:durableId="527255795">
    <w:abstractNumId w:val="9"/>
  </w:num>
  <w:num w:numId="43" w16cid:durableId="2015451964">
    <w:abstractNumId w:val="25"/>
  </w:num>
  <w:num w:numId="44" w16cid:durableId="1766925015">
    <w:abstractNumId w:val="15"/>
  </w:num>
  <w:num w:numId="45" w16cid:durableId="1314333971">
    <w:abstractNumId w:val="35"/>
  </w:num>
  <w:num w:numId="46" w16cid:durableId="1108692673">
    <w:abstractNumId w:val="21"/>
  </w:num>
  <w:num w:numId="47" w16cid:durableId="169876597">
    <w:abstractNumId w:val="34"/>
  </w:num>
  <w:num w:numId="48" w16cid:durableId="210352285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6E"/>
    <w:rsid w:val="000A3CE4"/>
    <w:rsid w:val="00206293"/>
    <w:rsid w:val="00231A89"/>
    <w:rsid w:val="003A3D6E"/>
    <w:rsid w:val="0058632F"/>
    <w:rsid w:val="006D60CB"/>
    <w:rsid w:val="00703FCF"/>
    <w:rsid w:val="00767BA3"/>
    <w:rsid w:val="009334D2"/>
    <w:rsid w:val="00970E29"/>
    <w:rsid w:val="00B32C20"/>
    <w:rsid w:val="00CB582E"/>
    <w:rsid w:val="00E74FFA"/>
    <w:rsid w:val="00F3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24609F"/>
  <w15:chartTrackingRefBased/>
  <w15:docId w15:val="{4E6B40FF-C8E4-493F-9F65-68530995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4F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74FFA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3A3D6E"/>
    <w:pPr>
      <w:widowControl/>
      <w:spacing w:before="100" w:beforeAutospacing="1" w:after="100" w:afterAutospacing="1" w:line="240" w:lineRule="auto"/>
    </w:pPr>
    <w:rPr>
      <w:sz w:val="24"/>
      <w:szCs w:val="24"/>
      <w:lang w:val="es-MX" w:eastAsia="es-MX"/>
    </w:rPr>
  </w:style>
  <w:style w:type="character" w:styleId="Textoennegrita">
    <w:name w:val="Strong"/>
    <w:uiPriority w:val="22"/>
    <w:qFormat/>
    <w:rsid w:val="003A3D6E"/>
    <w:rPr>
      <w:b/>
      <w:bCs/>
    </w:rPr>
  </w:style>
  <w:style w:type="table" w:styleId="Listavistosa-nfasis4">
    <w:name w:val="Colorful List Accent 4"/>
    <w:basedOn w:val="Tablanormal"/>
    <w:uiPriority w:val="72"/>
    <w:rsid w:val="006D60CB"/>
    <w:rPr>
      <w:color w:val="000000" w:themeColor="text1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avistosa-nfasis3">
    <w:name w:val="Colorful List Accent 3"/>
    <w:basedOn w:val="Tablanormal"/>
    <w:uiPriority w:val="72"/>
    <w:rsid w:val="009334D2"/>
    <w:rPr>
      <w:color w:val="000000" w:themeColor="text1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avistosa">
    <w:name w:val="Colorful List"/>
    <w:basedOn w:val="Tablanormal"/>
    <w:uiPriority w:val="72"/>
    <w:rsid w:val="009334D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0A3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iago\Downloads\rup_sdpln_iti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rup_sdpln_itic</Template>
  <TotalTime>81</TotalTime>
  <Pages>8</Pages>
  <Words>1320</Words>
  <Characters>7262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</vt:lpstr>
    </vt:vector>
  </TitlesOfParts>
  <Company>&lt;Company Name&gt;</Company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Santiago</dc:creator>
  <cp:keywords/>
  <cp:lastModifiedBy>omarssp23@gmail.com</cp:lastModifiedBy>
  <cp:revision>3</cp:revision>
  <cp:lastPrinted>1900-01-01T06:00:00Z</cp:lastPrinted>
  <dcterms:created xsi:type="dcterms:W3CDTF">2025-02-04T02:03:00Z</dcterms:created>
  <dcterms:modified xsi:type="dcterms:W3CDTF">2025-02-16T01:22:00Z</dcterms:modified>
</cp:coreProperties>
</file>