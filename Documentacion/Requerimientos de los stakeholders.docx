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F6802" w14:textId="5C38B0DF" w:rsidR="00DD02B3" w:rsidRDefault="00627952">
      <w:pPr>
        <w:pStyle w:val="Ttulo"/>
        <w:jc w:val="right"/>
      </w:pPr>
      <w:r>
        <w:t>Delicious food</w:t>
      </w:r>
    </w:p>
    <w:p w14:paraId="647EC0F0" w14:textId="1F2EAEE5" w:rsidR="00DD02B3" w:rsidRDefault="002245CF">
      <w:pPr>
        <w:pStyle w:val="Ttulo"/>
        <w:jc w:val="right"/>
      </w:pPr>
      <w:r w:rsidRPr="002245CF">
        <w:t>Requerimientos de los stakeholders</w:t>
      </w:r>
    </w:p>
    <w:p w14:paraId="6DBCB6A3" w14:textId="2EDECB28" w:rsidR="00DD02B3" w:rsidRDefault="00DD02B3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14:paraId="7BB78A4A" w14:textId="77777777" w:rsidR="00DD02B3" w:rsidRDefault="00DD02B3">
      <w:pPr>
        <w:pStyle w:val="Ttulo"/>
        <w:rPr>
          <w:sz w:val="28"/>
        </w:rPr>
      </w:pPr>
    </w:p>
    <w:p w14:paraId="4B413B7C" w14:textId="77777777" w:rsidR="00DD02B3" w:rsidRDefault="00DD02B3"/>
    <w:p w14:paraId="6169B984" w14:textId="120CDB64" w:rsidR="00DD02B3" w:rsidRDefault="00DD02B3">
      <w:pPr>
        <w:pStyle w:val="InfoBlue"/>
      </w:pPr>
      <w:r>
        <w:t xml:space="preserve"> </w:t>
      </w:r>
    </w:p>
    <w:p w14:paraId="2FFEF969" w14:textId="77777777" w:rsidR="00DD02B3" w:rsidRDefault="00DD02B3">
      <w:pPr>
        <w:sectPr w:rsidR="00DD02B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B2FFAB" w14:textId="77777777" w:rsidR="00DD02B3" w:rsidRDefault="00DD02B3">
      <w:pPr>
        <w:pStyle w:val="Ttulo"/>
      </w:pPr>
      <w: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2B3" w14:paraId="6524B96D" w14:textId="77777777">
        <w:tc>
          <w:tcPr>
            <w:tcW w:w="2304" w:type="dxa"/>
          </w:tcPr>
          <w:p w14:paraId="65072ABF" w14:textId="77777777" w:rsidR="00DD02B3" w:rsidRDefault="00DD02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5EFFC33E" w14:textId="77777777" w:rsidR="00DD02B3" w:rsidRDefault="00DD02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14F203E8" w14:textId="77777777" w:rsidR="00DD02B3" w:rsidRDefault="00DD02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238CA1B7" w14:textId="77777777" w:rsidR="00DD02B3" w:rsidRDefault="00DD02B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D02B3" w14:paraId="3ED68045" w14:textId="77777777">
        <w:tc>
          <w:tcPr>
            <w:tcW w:w="2304" w:type="dxa"/>
          </w:tcPr>
          <w:p w14:paraId="4CEA8388" w14:textId="5AC0014D" w:rsidR="00DD02B3" w:rsidRDefault="000A0178">
            <w:pPr>
              <w:pStyle w:val="Tabletext"/>
            </w:pPr>
            <w:r>
              <w:t>22/01/2025</w:t>
            </w:r>
          </w:p>
        </w:tc>
        <w:tc>
          <w:tcPr>
            <w:tcW w:w="1152" w:type="dxa"/>
          </w:tcPr>
          <w:p w14:paraId="5BC4D8B0" w14:textId="4D868E52" w:rsidR="00DD02B3" w:rsidRDefault="000A017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9B9C170" w14:textId="5AE1A32C" w:rsidR="00DD02B3" w:rsidRDefault="002245CF">
            <w:pPr>
              <w:pStyle w:val="Tabletext"/>
            </w:pPr>
            <w:r>
              <w:t>Presentar las historias de usuario a manejar en el proyecto</w:t>
            </w:r>
          </w:p>
        </w:tc>
        <w:tc>
          <w:tcPr>
            <w:tcW w:w="2304" w:type="dxa"/>
          </w:tcPr>
          <w:p w14:paraId="563EB5EF" w14:textId="223823D0" w:rsidR="00DD02B3" w:rsidRDefault="00EE63EF">
            <w:pPr>
              <w:pStyle w:val="Tabletext"/>
            </w:pPr>
            <w:r>
              <w:t>Todo el equipo</w:t>
            </w:r>
          </w:p>
        </w:tc>
      </w:tr>
      <w:tr w:rsidR="00DD02B3" w14:paraId="1E5458A9" w14:textId="77777777">
        <w:tc>
          <w:tcPr>
            <w:tcW w:w="2304" w:type="dxa"/>
          </w:tcPr>
          <w:p w14:paraId="4603A6DD" w14:textId="77777777" w:rsidR="00DD02B3" w:rsidRDefault="00DD02B3">
            <w:pPr>
              <w:pStyle w:val="Tabletext"/>
            </w:pPr>
          </w:p>
        </w:tc>
        <w:tc>
          <w:tcPr>
            <w:tcW w:w="1152" w:type="dxa"/>
          </w:tcPr>
          <w:p w14:paraId="15255749" w14:textId="77777777" w:rsidR="00DD02B3" w:rsidRDefault="00DD02B3">
            <w:pPr>
              <w:pStyle w:val="Tabletext"/>
            </w:pPr>
          </w:p>
        </w:tc>
        <w:tc>
          <w:tcPr>
            <w:tcW w:w="3744" w:type="dxa"/>
          </w:tcPr>
          <w:p w14:paraId="54924DAE" w14:textId="77777777" w:rsidR="00DD02B3" w:rsidRDefault="00DD02B3">
            <w:pPr>
              <w:pStyle w:val="Tabletext"/>
            </w:pPr>
          </w:p>
        </w:tc>
        <w:tc>
          <w:tcPr>
            <w:tcW w:w="2304" w:type="dxa"/>
          </w:tcPr>
          <w:p w14:paraId="0BBAF4F7" w14:textId="77777777" w:rsidR="00DD02B3" w:rsidRDefault="00DD02B3">
            <w:pPr>
              <w:pStyle w:val="Tabletext"/>
            </w:pPr>
          </w:p>
        </w:tc>
      </w:tr>
      <w:tr w:rsidR="00DD02B3" w14:paraId="39E06E41" w14:textId="77777777">
        <w:tc>
          <w:tcPr>
            <w:tcW w:w="2304" w:type="dxa"/>
          </w:tcPr>
          <w:p w14:paraId="24DA1653" w14:textId="77777777" w:rsidR="00DD02B3" w:rsidRDefault="00DD02B3">
            <w:pPr>
              <w:pStyle w:val="Tabletext"/>
            </w:pPr>
          </w:p>
        </w:tc>
        <w:tc>
          <w:tcPr>
            <w:tcW w:w="1152" w:type="dxa"/>
          </w:tcPr>
          <w:p w14:paraId="5D973A34" w14:textId="77777777" w:rsidR="00DD02B3" w:rsidRDefault="00DD02B3">
            <w:pPr>
              <w:pStyle w:val="Tabletext"/>
            </w:pPr>
          </w:p>
        </w:tc>
        <w:tc>
          <w:tcPr>
            <w:tcW w:w="3744" w:type="dxa"/>
          </w:tcPr>
          <w:p w14:paraId="0DA0C4BF" w14:textId="77777777" w:rsidR="00DD02B3" w:rsidRDefault="00DD02B3">
            <w:pPr>
              <w:pStyle w:val="Tabletext"/>
            </w:pPr>
          </w:p>
        </w:tc>
        <w:tc>
          <w:tcPr>
            <w:tcW w:w="2304" w:type="dxa"/>
          </w:tcPr>
          <w:p w14:paraId="6BA87D6B" w14:textId="77777777" w:rsidR="00DD02B3" w:rsidRDefault="00DD02B3">
            <w:pPr>
              <w:pStyle w:val="Tabletext"/>
            </w:pPr>
          </w:p>
        </w:tc>
      </w:tr>
      <w:tr w:rsidR="00DD02B3" w14:paraId="1205E405" w14:textId="77777777">
        <w:tc>
          <w:tcPr>
            <w:tcW w:w="2304" w:type="dxa"/>
          </w:tcPr>
          <w:p w14:paraId="71F27B2B" w14:textId="77777777" w:rsidR="00DD02B3" w:rsidRDefault="00DD02B3">
            <w:pPr>
              <w:pStyle w:val="Tabletext"/>
            </w:pPr>
          </w:p>
        </w:tc>
        <w:tc>
          <w:tcPr>
            <w:tcW w:w="1152" w:type="dxa"/>
          </w:tcPr>
          <w:p w14:paraId="7E6C0C5D" w14:textId="77777777" w:rsidR="00DD02B3" w:rsidRDefault="00DD02B3">
            <w:pPr>
              <w:pStyle w:val="Tabletext"/>
            </w:pPr>
          </w:p>
        </w:tc>
        <w:tc>
          <w:tcPr>
            <w:tcW w:w="3744" w:type="dxa"/>
          </w:tcPr>
          <w:p w14:paraId="122353C8" w14:textId="77777777" w:rsidR="00DD02B3" w:rsidRDefault="00DD02B3">
            <w:pPr>
              <w:pStyle w:val="Tabletext"/>
            </w:pPr>
          </w:p>
        </w:tc>
        <w:tc>
          <w:tcPr>
            <w:tcW w:w="2304" w:type="dxa"/>
          </w:tcPr>
          <w:p w14:paraId="7051ED34" w14:textId="77777777" w:rsidR="00DD02B3" w:rsidRDefault="00DD02B3">
            <w:pPr>
              <w:pStyle w:val="Tabletext"/>
            </w:pPr>
          </w:p>
        </w:tc>
      </w:tr>
    </w:tbl>
    <w:p w14:paraId="07095EAC" w14:textId="77777777" w:rsidR="00DD02B3" w:rsidRDefault="00DD02B3"/>
    <w:p w14:paraId="0D81B192" w14:textId="77777777" w:rsidR="00DD02B3" w:rsidRDefault="00DD02B3">
      <w:pPr>
        <w:pStyle w:val="Ttulo"/>
      </w:pPr>
      <w:r>
        <w:br w:type="page"/>
      </w:r>
      <w:r>
        <w:lastRenderedPageBreak/>
        <w:t>Tabla de contenidos</w:t>
      </w:r>
    </w:p>
    <w:p w14:paraId="7EE80FBB" w14:textId="175EC469" w:rsidR="002245CF" w:rsidRDefault="00DD02B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245CF">
        <w:rPr>
          <w:noProof/>
        </w:rPr>
        <w:t>1.</w:t>
      </w:r>
      <w:r w:rsidR="002245CF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 w:rsidR="002245CF">
        <w:rPr>
          <w:noProof/>
        </w:rPr>
        <w:t>Introducción</w:t>
      </w:r>
      <w:r w:rsidR="002245CF">
        <w:rPr>
          <w:noProof/>
        </w:rPr>
        <w:tab/>
      </w:r>
      <w:r w:rsidR="002245CF">
        <w:rPr>
          <w:noProof/>
        </w:rPr>
        <w:fldChar w:fldCharType="begin"/>
      </w:r>
      <w:r w:rsidR="002245CF">
        <w:rPr>
          <w:noProof/>
        </w:rPr>
        <w:instrText xml:space="preserve"> PAGEREF _Toc189305344 \h </w:instrText>
      </w:r>
      <w:r w:rsidR="002245CF">
        <w:rPr>
          <w:noProof/>
        </w:rPr>
      </w:r>
      <w:r w:rsidR="002245CF">
        <w:rPr>
          <w:noProof/>
        </w:rPr>
        <w:fldChar w:fldCharType="separate"/>
      </w:r>
      <w:r w:rsidR="002245CF">
        <w:rPr>
          <w:noProof/>
        </w:rPr>
        <w:t>4</w:t>
      </w:r>
      <w:r w:rsidR="002245CF">
        <w:rPr>
          <w:noProof/>
        </w:rPr>
        <w:fldChar w:fldCharType="end"/>
      </w:r>
    </w:p>
    <w:p w14:paraId="27B06C53" w14:textId="2F473DC9" w:rsidR="002245CF" w:rsidRDefault="002245C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Historias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_Toc189305345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387B81" w14:textId="12BE0FDD" w:rsidR="002245CF" w:rsidRDefault="002245C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Detalles de las Historias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_Toc189305346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E6C50D" w14:textId="3D8B0A44" w:rsidR="002245CF" w:rsidRDefault="002245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HU-01: Reserva de Mesas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_Toc189305347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225E9C" w14:textId="08B3E6AA" w:rsidR="002245CF" w:rsidRDefault="002245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HU-02: Consulta del Menú Digital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_Toc189305348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46D2D" w14:textId="63CAC99A" w:rsidR="002245CF" w:rsidRDefault="002245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HU-03: Consulta de Horarios de Atención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_Toc189305349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2D1D69" w14:textId="1F725D4D" w:rsidR="002245CF" w:rsidRDefault="002245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HU-04: Acceso a Redes Sociales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_Toc189305350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CDF241" w14:textId="2C0BB888" w:rsidR="002245CF" w:rsidRDefault="002245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HU-05: Notificaciones sobre Promociones y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_Toc189305351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D3686E" w14:textId="6308CB3E" w:rsidR="002245CF" w:rsidRDefault="002245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HU-06: Facilidad y Rapidez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_Toc189305352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59FC01" w14:textId="4C4947C1" w:rsidR="002245CF" w:rsidRDefault="002245C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HU-07: Contacto Directo con el Restaurante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_Toc189305353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25AD79" w14:textId="166A7284" w:rsidR="002245CF" w:rsidRDefault="002245C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MX" w:eastAsia="es-MX"/>
          <w14:ligatures w14:val="standardContextual"/>
        </w:rPr>
        <w:tab/>
      </w:r>
      <w:r>
        <w:rPr>
          <w:noProof/>
        </w:rPr>
        <w:t>Conclución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_Toc189305354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55EA24" w14:textId="697CBF24" w:rsidR="00DD02B3" w:rsidRDefault="00DD02B3">
      <w:pPr>
        <w:pStyle w:val="Ttulo"/>
      </w:pPr>
      <w:r>
        <w:fldChar w:fldCharType="end"/>
      </w:r>
      <w:r>
        <w:br w:type="page"/>
      </w:r>
      <w:r w:rsidR="002245CF" w:rsidRPr="002245CF">
        <w:lastRenderedPageBreak/>
        <w:t>Requerimientos de los stakeholders</w:t>
      </w:r>
    </w:p>
    <w:p w14:paraId="2D045D77" w14:textId="77777777" w:rsidR="00DD02B3" w:rsidRDefault="00DD02B3">
      <w:pPr>
        <w:pStyle w:val="Ttulo1"/>
      </w:pPr>
      <w:bookmarkStart w:id="0" w:name="_Toc456598586"/>
      <w:bookmarkStart w:id="1" w:name="_Toc456600917"/>
      <w:bookmarkStart w:id="2" w:name="_Toc189305344"/>
      <w:r>
        <w:t>Introducción</w:t>
      </w:r>
      <w:bookmarkEnd w:id="0"/>
      <w:bookmarkEnd w:id="1"/>
      <w:bookmarkEnd w:id="2"/>
    </w:p>
    <w:p w14:paraId="5EC33E7F" w14:textId="77777777" w:rsidR="002245CF" w:rsidRPr="002245CF" w:rsidRDefault="002245CF" w:rsidP="002245CF">
      <w:pPr>
        <w:rPr>
          <w:rFonts w:ascii="Arial" w:hAnsi="Arial" w:cs="Arial"/>
          <w:sz w:val="24"/>
          <w:szCs w:val="24"/>
        </w:rPr>
      </w:pPr>
      <w:r w:rsidRPr="002245CF">
        <w:rPr>
          <w:rFonts w:ascii="Arial" w:hAnsi="Arial" w:cs="Arial"/>
          <w:sz w:val="24"/>
          <w:szCs w:val="24"/>
        </w:rPr>
        <w:t>Este documento presenta las historias de usuario para la aplicación Delicious Food, una herramienta diseñada para mejorar la experiencia de los clientes y optimizar la gestión del restaurante. Las historias de usuario permiten definir de manera clara y sencilla lo que cada usuario necesita de la aplicación, ayudando al equipo de desarrollo a entender cómo debe funcionar cada una de las características que se van a implementar.</w:t>
      </w:r>
    </w:p>
    <w:p w14:paraId="3F0B7D12" w14:textId="034189D9" w:rsidR="00627952" w:rsidRPr="00627952" w:rsidRDefault="002245CF" w:rsidP="002245CF">
      <w:r w:rsidRPr="002245CF">
        <w:rPr>
          <w:rFonts w:ascii="Arial" w:hAnsi="Arial" w:cs="Arial"/>
          <w:sz w:val="24"/>
          <w:szCs w:val="24"/>
        </w:rPr>
        <w:t>Las historias se presentan en un formato que incluye una breve descripción de lo que el usuario espera lograr, los criterios de aceptación que indican cuándo la funcionalidad está lista y la prioridad con la que deben ser desarrolladas.</w:t>
      </w:r>
    </w:p>
    <w:p w14:paraId="043461F2" w14:textId="77777777" w:rsidR="00627952" w:rsidRPr="00627952" w:rsidRDefault="00627952" w:rsidP="00627952"/>
    <w:p w14:paraId="72E1ADD0" w14:textId="561AF678" w:rsidR="00627952" w:rsidRDefault="002245CF" w:rsidP="002245CF">
      <w:pPr>
        <w:pStyle w:val="Ttulo1"/>
      </w:pPr>
      <w:bookmarkStart w:id="3" w:name="_Toc189305345"/>
      <w:r>
        <w:t>Historias de Usuario</w:t>
      </w:r>
      <w:bookmarkEnd w:id="3"/>
    </w:p>
    <w:p w14:paraId="5F423A62" w14:textId="77777777" w:rsidR="002245CF" w:rsidRPr="002245CF" w:rsidRDefault="002245CF" w:rsidP="002245CF"/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993"/>
        <w:gridCol w:w="4220"/>
        <w:gridCol w:w="2925"/>
        <w:gridCol w:w="1222"/>
      </w:tblGrid>
      <w:tr w:rsidR="002245CF" w:rsidRPr="008A0053" w14:paraId="483649A9" w14:textId="77777777" w:rsidTr="00224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  <w:hideMark/>
          </w:tcPr>
          <w:p w14:paraId="2E034635" w14:textId="77777777" w:rsidR="002245CF" w:rsidRPr="008A0053" w:rsidRDefault="002245CF" w:rsidP="00997418">
            <w:pPr>
              <w:spacing w:after="160" w:line="259" w:lineRule="auto"/>
              <w:jc w:val="left"/>
              <w:rPr>
                <w:b/>
                <w:bCs/>
              </w:rPr>
            </w:pPr>
            <w:r w:rsidRPr="008A0053">
              <w:rPr>
                <w:b/>
                <w:bCs/>
              </w:rPr>
              <w:t>ID</w:t>
            </w:r>
          </w:p>
        </w:tc>
        <w:tc>
          <w:tcPr>
            <w:tcW w:w="4220" w:type="dxa"/>
            <w:hideMark/>
          </w:tcPr>
          <w:p w14:paraId="4EA93366" w14:textId="77777777" w:rsidR="002245CF" w:rsidRPr="008A0053" w:rsidRDefault="002245CF" w:rsidP="0099741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A0053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hideMark/>
          </w:tcPr>
          <w:p w14:paraId="4C25A938" w14:textId="77777777" w:rsidR="002245CF" w:rsidRPr="008A0053" w:rsidRDefault="002245CF" w:rsidP="0099741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A0053">
              <w:rPr>
                <w:b/>
                <w:bCs/>
              </w:rPr>
              <w:t>Criterios de Aceptación</w:t>
            </w:r>
          </w:p>
        </w:tc>
        <w:tc>
          <w:tcPr>
            <w:tcW w:w="0" w:type="auto"/>
            <w:hideMark/>
          </w:tcPr>
          <w:p w14:paraId="5BD9A907" w14:textId="77777777" w:rsidR="002245CF" w:rsidRPr="008A0053" w:rsidRDefault="002245CF" w:rsidP="0099741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A0053">
              <w:rPr>
                <w:b/>
                <w:bCs/>
              </w:rPr>
              <w:t>Prioridad</w:t>
            </w:r>
          </w:p>
        </w:tc>
      </w:tr>
      <w:tr w:rsidR="002245CF" w:rsidRPr="008A0053" w14:paraId="3467B3E2" w14:textId="77777777" w:rsidTr="0022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65B4A33F" w14:textId="77777777" w:rsidR="002245CF" w:rsidRPr="008A0053" w:rsidRDefault="002245CF" w:rsidP="00997418">
            <w:pPr>
              <w:spacing w:after="160" w:line="259" w:lineRule="auto"/>
            </w:pPr>
            <w:r w:rsidRPr="008A0053">
              <w:t>HU-01</w:t>
            </w:r>
          </w:p>
        </w:tc>
        <w:tc>
          <w:tcPr>
            <w:tcW w:w="4220" w:type="dxa"/>
            <w:hideMark/>
          </w:tcPr>
          <w:p w14:paraId="5DE79355" w14:textId="77777777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rPr>
                <w:b/>
                <w:bCs/>
              </w:rPr>
              <w:t>Como</w:t>
            </w:r>
            <w:r w:rsidRPr="008A0053">
              <w:t xml:space="preserve"> cliente del restaurante, </w:t>
            </w:r>
            <w:r w:rsidRPr="008A0053">
              <w:rPr>
                <w:b/>
                <w:bCs/>
              </w:rPr>
              <w:t>quiero</w:t>
            </w:r>
            <w:r w:rsidRPr="008A0053">
              <w:t xml:space="preserve"> poder reservar una mesa desde la aplicación, </w:t>
            </w:r>
            <w:r w:rsidRPr="008A0053">
              <w:rPr>
                <w:b/>
                <w:bCs/>
              </w:rPr>
              <w:t>para</w:t>
            </w:r>
            <w:r w:rsidRPr="008A0053">
              <w:t xml:space="preserve"> asegurar mi lugar sin tener que llamar por teléfono.</w:t>
            </w:r>
          </w:p>
        </w:tc>
        <w:tc>
          <w:tcPr>
            <w:tcW w:w="0" w:type="auto"/>
            <w:hideMark/>
          </w:tcPr>
          <w:p w14:paraId="6D8A960D" w14:textId="260B2963" w:rsidR="002245CF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 xml:space="preserve">El usuario puede seleccionar fecha, hora y número de comensales. </w:t>
            </w:r>
          </w:p>
          <w:p w14:paraId="092ACB8D" w14:textId="505D4ACB" w:rsidR="002245CF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>Se genera una confirmaci</w:t>
            </w:r>
            <w:r w:rsidRPr="008A0053">
              <w:rPr>
                <w:rFonts w:ascii="Aptos" w:hAnsi="Aptos" w:cs="Aptos"/>
              </w:rPr>
              <w:t>ó</w:t>
            </w:r>
            <w:r w:rsidRPr="008A0053">
              <w:t xml:space="preserve">n de reserva. </w:t>
            </w:r>
          </w:p>
          <w:p w14:paraId="180C0FDA" w14:textId="5B4F382C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>No se pueden reservar horarios que ya est</w:t>
            </w:r>
            <w:r w:rsidRPr="008A0053">
              <w:rPr>
                <w:rFonts w:ascii="Aptos" w:hAnsi="Aptos" w:cs="Aptos"/>
              </w:rPr>
              <w:t>é</w:t>
            </w:r>
            <w:r w:rsidRPr="008A0053">
              <w:t>n ocupados.</w:t>
            </w:r>
          </w:p>
        </w:tc>
        <w:tc>
          <w:tcPr>
            <w:tcW w:w="0" w:type="auto"/>
            <w:hideMark/>
          </w:tcPr>
          <w:p w14:paraId="21C8EE39" w14:textId="77777777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>Alta</w:t>
            </w:r>
          </w:p>
        </w:tc>
      </w:tr>
      <w:tr w:rsidR="002245CF" w:rsidRPr="008A0053" w14:paraId="4F093CE4" w14:textId="77777777" w:rsidTr="00224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096CC144" w14:textId="77777777" w:rsidR="002245CF" w:rsidRPr="008A0053" w:rsidRDefault="002245CF" w:rsidP="00997418">
            <w:pPr>
              <w:spacing w:after="160" w:line="259" w:lineRule="auto"/>
            </w:pPr>
            <w:r w:rsidRPr="008A0053">
              <w:t>HU-02</w:t>
            </w:r>
          </w:p>
        </w:tc>
        <w:tc>
          <w:tcPr>
            <w:tcW w:w="4220" w:type="dxa"/>
            <w:hideMark/>
          </w:tcPr>
          <w:p w14:paraId="2C3F1137" w14:textId="77777777" w:rsidR="002245CF" w:rsidRPr="008A0053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53">
              <w:rPr>
                <w:b/>
                <w:bCs/>
              </w:rPr>
              <w:t>Como</w:t>
            </w:r>
            <w:r w:rsidRPr="008A0053">
              <w:t xml:space="preserve"> cliente, </w:t>
            </w:r>
            <w:r w:rsidRPr="008A0053">
              <w:rPr>
                <w:b/>
                <w:bCs/>
              </w:rPr>
              <w:t>quiero</w:t>
            </w:r>
            <w:r w:rsidRPr="008A0053">
              <w:t xml:space="preserve"> ver el menú digital con imágenes y descripciones, </w:t>
            </w:r>
            <w:r w:rsidRPr="008A0053">
              <w:rPr>
                <w:b/>
                <w:bCs/>
              </w:rPr>
              <w:t>para</w:t>
            </w:r>
            <w:r w:rsidRPr="008A0053">
              <w:t xml:space="preserve"> decidir qué pedir antes de llegar al restaurante.</w:t>
            </w:r>
          </w:p>
        </w:tc>
        <w:tc>
          <w:tcPr>
            <w:tcW w:w="0" w:type="auto"/>
            <w:hideMark/>
          </w:tcPr>
          <w:p w14:paraId="6487D840" w14:textId="77777777" w:rsidR="002245CF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53">
              <w:t xml:space="preserve">Se muestran fotos, descripciones y precios de los platillos. </w:t>
            </w:r>
          </w:p>
          <w:p w14:paraId="0A8437B6" w14:textId="7B92F8BC" w:rsidR="002245CF" w:rsidRPr="008A0053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8A0053">
              <w:t>El men</w:t>
            </w:r>
            <w:r w:rsidRPr="008A0053">
              <w:rPr>
                <w:rFonts w:ascii="Aptos" w:hAnsi="Aptos" w:cs="Aptos"/>
              </w:rPr>
              <w:t>ú</w:t>
            </w:r>
            <w:r w:rsidRPr="008A0053">
              <w:t xml:space="preserve"> se actualiza autom</w:t>
            </w:r>
            <w:r w:rsidRPr="008A0053">
              <w:rPr>
                <w:rFonts w:ascii="Aptos" w:hAnsi="Aptos" w:cs="Aptos"/>
              </w:rPr>
              <w:t>á</w:t>
            </w:r>
            <w:r w:rsidRPr="008A0053">
              <w:t>ticamente si hay cambios.</w:t>
            </w:r>
          </w:p>
        </w:tc>
        <w:tc>
          <w:tcPr>
            <w:tcW w:w="0" w:type="auto"/>
            <w:hideMark/>
          </w:tcPr>
          <w:p w14:paraId="0D59F499" w14:textId="77777777" w:rsidR="002245CF" w:rsidRPr="008A0053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53">
              <w:t>Media</w:t>
            </w:r>
          </w:p>
        </w:tc>
      </w:tr>
      <w:tr w:rsidR="002245CF" w:rsidRPr="008A0053" w14:paraId="434F6B17" w14:textId="77777777" w:rsidTr="0022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3071D038" w14:textId="77777777" w:rsidR="002245CF" w:rsidRPr="008A0053" w:rsidRDefault="002245CF" w:rsidP="00997418">
            <w:pPr>
              <w:spacing w:after="160" w:line="259" w:lineRule="auto"/>
            </w:pPr>
            <w:r w:rsidRPr="008A0053">
              <w:t>HU-03</w:t>
            </w:r>
          </w:p>
        </w:tc>
        <w:tc>
          <w:tcPr>
            <w:tcW w:w="4220" w:type="dxa"/>
            <w:hideMark/>
          </w:tcPr>
          <w:p w14:paraId="194DC292" w14:textId="77777777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rPr>
                <w:b/>
                <w:bCs/>
              </w:rPr>
              <w:t>Como</w:t>
            </w:r>
            <w:r w:rsidRPr="008A0053">
              <w:t xml:space="preserve"> usuario, </w:t>
            </w:r>
            <w:r w:rsidRPr="008A0053">
              <w:rPr>
                <w:b/>
                <w:bCs/>
              </w:rPr>
              <w:t>quiero</w:t>
            </w:r>
            <w:r w:rsidRPr="008A0053">
              <w:t xml:space="preserve"> consultar los horarios de atención del restaurante, </w:t>
            </w:r>
            <w:r w:rsidRPr="008A0053">
              <w:rPr>
                <w:b/>
                <w:bCs/>
              </w:rPr>
              <w:t>para</w:t>
            </w:r>
            <w:r w:rsidRPr="008A0053">
              <w:t xml:space="preserve"> saber cuándo está abierto y evitar inconvenientes.</w:t>
            </w:r>
          </w:p>
        </w:tc>
        <w:tc>
          <w:tcPr>
            <w:tcW w:w="0" w:type="auto"/>
            <w:hideMark/>
          </w:tcPr>
          <w:p w14:paraId="3DFDCC82" w14:textId="77777777" w:rsidR="002245CF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 xml:space="preserve"> La aplicación muestra los horarios actualizados. </w:t>
            </w:r>
          </w:p>
          <w:p w14:paraId="572E26CA" w14:textId="2482838F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>Se avisa si hay cambios por d</w:t>
            </w:r>
            <w:r w:rsidRPr="008A0053">
              <w:rPr>
                <w:rFonts w:ascii="Aptos" w:hAnsi="Aptos" w:cs="Aptos"/>
              </w:rPr>
              <w:t>í</w:t>
            </w:r>
            <w:r w:rsidRPr="008A0053">
              <w:t>as festivos o eventos especiales.</w:t>
            </w:r>
          </w:p>
        </w:tc>
        <w:tc>
          <w:tcPr>
            <w:tcW w:w="0" w:type="auto"/>
            <w:hideMark/>
          </w:tcPr>
          <w:p w14:paraId="209305BA" w14:textId="77777777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>Baja</w:t>
            </w:r>
          </w:p>
        </w:tc>
      </w:tr>
      <w:tr w:rsidR="002245CF" w:rsidRPr="008A0053" w14:paraId="1D08F552" w14:textId="77777777" w:rsidTr="00224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58CC25E0" w14:textId="77777777" w:rsidR="002245CF" w:rsidRPr="008A0053" w:rsidRDefault="002245CF" w:rsidP="00997418">
            <w:pPr>
              <w:spacing w:after="160" w:line="259" w:lineRule="auto"/>
            </w:pPr>
            <w:r w:rsidRPr="008A0053">
              <w:t>HU-04</w:t>
            </w:r>
          </w:p>
        </w:tc>
        <w:tc>
          <w:tcPr>
            <w:tcW w:w="4220" w:type="dxa"/>
            <w:hideMark/>
          </w:tcPr>
          <w:p w14:paraId="2AD5D805" w14:textId="77777777" w:rsidR="002245CF" w:rsidRPr="008A0053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53">
              <w:rPr>
                <w:b/>
                <w:bCs/>
              </w:rPr>
              <w:t>Como</w:t>
            </w:r>
            <w:r w:rsidRPr="008A0053">
              <w:t xml:space="preserve"> cliente, </w:t>
            </w:r>
            <w:r w:rsidRPr="008A0053">
              <w:rPr>
                <w:b/>
                <w:bCs/>
              </w:rPr>
              <w:t>quiero</w:t>
            </w:r>
            <w:r w:rsidRPr="008A0053">
              <w:t xml:space="preserve"> poder acceder a las redes sociales del restaurante desde la aplicación, </w:t>
            </w:r>
            <w:r w:rsidRPr="008A0053">
              <w:rPr>
                <w:b/>
                <w:bCs/>
              </w:rPr>
              <w:t>para</w:t>
            </w:r>
            <w:r w:rsidRPr="008A0053">
              <w:t xml:space="preserve"> estar informado sobre </w:t>
            </w:r>
            <w:r w:rsidRPr="008A0053">
              <w:lastRenderedPageBreak/>
              <w:t>promociones y novedades.</w:t>
            </w:r>
          </w:p>
        </w:tc>
        <w:tc>
          <w:tcPr>
            <w:tcW w:w="0" w:type="auto"/>
            <w:hideMark/>
          </w:tcPr>
          <w:p w14:paraId="66D3C8D7" w14:textId="77777777" w:rsidR="002245CF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53">
              <w:lastRenderedPageBreak/>
              <w:t xml:space="preserve">Se incluyen enlaces directos a redes sociales. </w:t>
            </w:r>
          </w:p>
          <w:p w14:paraId="68CD02E4" w14:textId="65CCC448" w:rsidR="002245CF" w:rsidRPr="008A0053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53">
              <w:t xml:space="preserve">Las publicaciones recientes </w:t>
            </w:r>
            <w:r w:rsidRPr="008A0053">
              <w:lastRenderedPageBreak/>
              <w:t>se pueden ver dentro de la aplicaci</w:t>
            </w:r>
            <w:r w:rsidRPr="008A0053">
              <w:rPr>
                <w:rFonts w:ascii="Aptos" w:hAnsi="Aptos" w:cs="Aptos"/>
              </w:rPr>
              <w:t>ó</w:t>
            </w:r>
            <w:r w:rsidRPr="008A0053">
              <w:t>n.</w:t>
            </w:r>
          </w:p>
        </w:tc>
        <w:tc>
          <w:tcPr>
            <w:tcW w:w="0" w:type="auto"/>
            <w:hideMark/>
          </w:tcPr>
          <w:p w14:paraId="1BF4E52F" w14:textId="77777777" w:rsidR="002245CF" w:rsidRPr="008A0053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53">
              <w:lastRenderedPageBreak/>
              <w:t>Baja</w:t>
            </w:r>
          </w:p>
        </w:tc>
      </w:tr>
      <w:tr w:rsidR="002245CF" w:rsidRPr="008A0053" w14:paraId="10B23A45" w14:textId="77777777" w:rsidTr="0022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BB81BEF" w14:textId="77777777" w:rsidR="002245CF" w:rsidRPr="008A0053" w:rsidRDefault="002245CF" w:rsidP="00997418">
            <w:pPr>
              <w:spacing w:after="160" w:line="259" w:lineRule="auto"/>
            </w:pPr>
            <w:r w:rsidRPr="008A0053">
              <w:t>HU-05</w:t>
            </w:r>
          </w:p>
        </w:tc>
        <w:tc>
          <w:tcPr>
            <w:tcW w:w="4220" w:type="dxa"/>
            <w:hideMark/>
          </w:tcPr>
          <w:p w14:paraId="61149529" w14:textId="77777777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rPr>
                <w:b/>
                <w:bCs/>
              </w:rPr>
              <w:t>Como</w:t>
            </w:r>
            <w:r w:rsidRPr="008A0053">
              <w:t xml:space="preserve"> usuario frecuente, </w:t>
            </w:r>
            <w:r w:rsidRPr="008A0053">
              <w:rPr>
                <w:b/>
                <w:bCs/>
              </w:rPr>
              <w:t>quiero</w:t>
            </w:r>
            <w:r w:rsidRPr="008A0053">
              <w:t xml:space="preserve"> recibir notificaciones sobre promociones y eventos especiales, </w:t>
            </w:r>
            <w:r w:rsidRPr="008A0053">
              <w:rPr>
                <w:b/>
                <w:bCs/>
              </w:rPr>
              <w:t>para</w:t>
            </w:r>
            <w:r w:rsidRPr="008A0053">
              <w:t xml:space="preserve"> aprovechar descuentos y nuevas experiencias.</w:t>
            </w:r>
          </w:p>
        </w:tc>
        <w:tc>
          <w:tcPr>
            <w:tcW w:w="0" w:type="auto"/>
            <w:hideMark/>
          </w:tcPr>
          <w:p w14:paraId="15F3C99B" w14:textId="77777777" w:rsidR="002245CF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 xml:space="preserve">Se envían notificaciones personalizadas. </w:t>
            </w:r>
          </w:p>
          <w:p w14:paraId="6DAB311D" w14:textId="0E4C08A1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>Se puede activar o desactivar esta opci</w:t>
            </w:r>
            <w:r w:rsidRPr="008A0053">
              <w:rPr>
                <w:rFonts w:ascii="Aptos" w:hAnsi="Aptos" w:cs="Aptos"/>
              </w:rPr>
              <w:t>ó</w:t>
            </w:r>
            <w:r w:rsidRPr="008A0053">
              <w:t>n en la configuraci</w:t>
            </w:r>
            <w:r w:rsidRPr="008A0053">
              <w:rPr>
                <w:rFonts w:ascii="Aptos" w:hAnsi="Aptos" w:cs="Aptos"/>
              </w:rPr>
              <w:t>ó</w:t>
            </w:r>
            <w:r w:rsidRPr="008A0053">
              <w:t>n.</w:t>
            </w:r>
          </w:p>
        </w:tc>
        <w:tc>
          <w:tcPr>
            <w:tcW w:w="0" w:type="auto"/>
            <w:hideMark/>
          </w:tcPr>
          <w:p w14:paraId="5B8822F7" w14:textId="77777777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>Media</w:t>
            </w:r>
          </w:p>
        </w:tc>
      </w:tr>
      <w:tr w:rsidR="002245CF" w:rsidRPr="008A0053" w14:paraId="38C607CD" w14:textId="77777777" w:rsidTr="00224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072290F" w14:textId="77777777" w:rsidR="002245CF" w:rsidRPr="008A0053" w:rsidRDefault="002245CF" w:rsidP="00997418">
            <w:pPr>
              <w:spacing w:after="160" w:line="259" w:lineRule="auto"/>
            </w:pPr>
            <w:r w:rsidRPr="008A0053">
              <w:t>HU-06</w:t>
            </w:r>
          </w:p>
        </w:tc>
        <w:tc>
          <w:tcPr>
            <w:tcW w:w="4220" w:type="dxa"/>
            <w:hideMark/>
          </w:tcPr>
          <w:p w14:paraId="569DDC92" w14:textId="77777777" w:rsidR="002245CF" w:rsidRPr="008A0053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53">
              <w:rPr>
                <w:b/>
                <w:bCs/>
              </w:rPr>
              <w:t>Como</w:t>
            </w:r>
            <w:r w:rsidRPr="008A0053">
              <w:t xml:space="preserve"> usuario, </w:t>
            </w:r>
            <w:r w:rsidRPr="008A0053">
              <w:rPr>
                <w:b/>
                <w:bCs/>
              </w:rPr>
              <w:t>quiero</w:t>
            </w:r>
            <w:r w:rsidRPr="008A0053">
              <w:t xml:space="preserve"> que la aplicación sea fácil de usar y rápida, </w:t>
            </w:r>
            <w:r w:rsidRPr="008A0053">
              <w:rPr>
                <w:b/>
                <w:bCs/>
              </w:rPr>
              <w:t>para</w:t>
            </w:r>
            <w:r w:rsidRPr="008A0053">
              <w:t xml:space="preserve"> encontrar la información sin complicaciones.</w:t>
            </w:r>
          </w:p>
        </w:tc>
        <w:tc>
          <w:tcPr>
            <w:tcW w:w="0" w:type="auto"/>
            <w:hideMark/>
          </w:tcPr>
          <w:p w14:paraId="1FA5AD63" w14:textId="77777777" w:rsidR="002245CF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53">
              <w:t xml:space="preserve">La interfaz es intuitiva y sencilla. </w:t>
            </w:r>
          </w:p>
          <w:p w14:paraId="0123A8C1" w14:textId="75AA41A7" w:rsidR="002245CF" w:rsidRPr="008A0053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53">
              <w:t xml:space="preserve"> La aplicaci</w:t>
            </w:r>
            <w:r w:rsidRPr="008A0053">
              <w:rPr>
                <w:rFonts w:ascii="Aptos" w:hAnsi="Aptos" w:cs="Aptos"/>
              </w:rPr>
              <w:t>ó</w:t>
            </w:r>
            <w:r w:rsidRPr="008A0053">
              <w:t>n carga en pocos segundos.</w:t>
            </w:r>
          </w:p>
        </w:tc>
        <w:tc>
          <w:tcPr>
            <w:tcW w:w="0" w:type="auto"/>
            <w:hideMark/>
          </w:tcPr>
          <w:p w14:paraId="500DB42D" w14:textId="77777777" w:rsidR="002245CF" w:rsidRPr="008A0053" w:rsidRDefault="002245CF" w:rsidP="009974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53">
              <w:t>Alta</w:t>
            </w:r>
          </w:p>
        </w:tc>
      </w:tr>
      <w:tr w:rsidR="002245CF" w:rsidRPr="008A0053" w14:paraId="3684E766" w14:textId="77777777" w:rsidTr="00224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0262688" w14:textId="77777777" w:rsidR="002245CF" w:rsidRPr="008A0053" w:rsidRDefault="002245CF" w:rsidP="00997418">
            <w:pPr>
              <w:spacing w:after="160" w:line="259" w:lineRule="auto"/>
            </w:pPr>
            <w:r w:rsidRPr="008A0053">
              <w:t>HU-07</w:t>
            </w:r>
          </w:p>
        </w:tc>
        <w:tc>
          <w:tcPr>
            <w:tcW w:w="4220" w:type="dxa"/>
            <w:hideMark/>
          </w:tcPr>
          <w:p w14:paraId="72A0E7D3" w14:textId="77777777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rPr>
                <w:b/>
                <w:bCs/>
              </w:rPr>
              <w:t>Como</w:t>
            </w:r>
            <w:r w:rsidRPr="008A0053">
              <w:t xml:space="preserve"> cliente, </w:t>
            </w:r>
            <w:r w:rsidRPr="008A0053">
              <w:rPr>
                <w:b/>
                <w:bCs/>
              </w:rPr>
              <w:t>quiero</w:t>
            </w:r>
            <w:r w:rsidRPr="008A0053">
              <w:t xml:space="preserve"> poder enviar mensajes o consultas al restaurante desde la aplicación, </w:t>
            </w:r>
            <w:r w:rsidRPr="008A0053">
              <w:rPr>
                <w:b/>
                <w:bCs/>
              </w:rPr>
              <w:t>para</w:t>
            </w:r>
            <w:r w:rsidRPr="008A0053">
              <w:t xml:space="preserve"> resolver dudas sobre el menú, reservas o eventos.</w:t>
            </w:r>
          </w:p>
        </w:tc>
        <w:tc>
          <w:tcPr>
            <w:tcW w:w="0" w:type="auto"/>
            <w:hideMark/>
          </w:tcPr>
          <w:p w14:paraId="1AD5E009" w14:textId="77777777" w:rsidR="002245CF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 xml:space="preserve">Se incluye un formulario de contacto fácil de usar. </w:t>
            </w:r>
          </w:p>
          <w:p w14:paraId="21EA813D" w14:textId="1A0072D1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>Los mensajes se env</w:t>
            </w:r>
            <w:r w:rsidRPr="008A0053">
              <w:rPr>
                <w:rFonts w:ascii="Aptos" w:hAnsi="Aptos" w:cs="Aptos"/>
              </w:rPr>
              <w:t>í</w:t>
            </w:r>
            <w:r w:rsidRPr="008A0053">
              <w:t>an directamente al restaurante.</w:t>
            </w:r>
          </w:p>
        </w:tc>
        <w:tc>
          <w:tcPr>
            <w:tcW w:w="0" w:type="auto"/>
            <w:hideMark/>
          </w:tcPr>
          <w:p w14:paraId="3C6CD71A" w14:textId="77777777" w:rsidR="002245CF" w:rsidRPr="008A0053" w:rsidRDefault="002245CF" w:rsidP="009974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053">
              <w:t>Media</w:t>
            </w:r>
          </w:p>
        </w:tc>
      </w:tr>
    </w:tbl>
    <w:p w14:paraId="090DBB43" w14:textId="6890455E" w:rsidR="00DD02B3" w:rsidRDefault="00DD02B3" w:rsidP="002245CF">
      <w:pPr>
        <w:spacing w:after="160" w:line="259" w:lineRule="auto"/>
        <w:rPr>
          <w:b/>
          <w:bCs/>
        </w:rPr>
      </w:pPr>
    </w:p>
    <w:p w14:paraId="0D11BAAB" w14:textId="7C4F6AC0" w:rsidR="002245CF" w:rsidRDefault="002245CF" w:rsidP="002245CF">
      <w:pPr>
        <w:pStyle w:val="Ttulo1"/>
      </w:pPr>
      <w:bookmarkStart w:id="4" w:name="_Toc189305346"/>
      <w:r>
        <w:t>Detalles de las Historias de Usuario</w:t>
      </w:r>
      <w:bookmarkEnd w:id="4"/>
    </w:p>
    <w:p w14:paraId="3B06C4BF" w14:textId="77777777" w:rsidR="002245CF" w:rsidRPr="002245CF" w:rsidRDefault="002245CF" w:rsidP="002245CF"/>
    <w:p w14:paraId="2EA2FC1D" w14:textId="77777777" w:rsidR="002245CF" w:rsidRPr="002245CF" w:rsidRDefault="002245CF" w:rsidP="002245CF">
      <w:pPr>
        <w:pStyle w:val="Ttulo2"/>
        <w:rPr>
          <w:sz w:val="22"/>
          <w:szCs w:val="22"/>
        </w:rPr>
      </w:pPr>
      <w:bookmarkStart w:id="5" w:name="_Toc189305347"/>
      <w:r w:rsidRPr="002245CF">
        <w:rPr>
          <w:sz w:val="22"/>
          <w:szCs w:val="22"/>
        </w:rPr>
        <w:t>HU-01: Reserva de Mesas</w:t>
      </w:r>
      <w:bookmarkEnd w:id="5"/>
    </w:p>
    <w:p w14:paraId="4F540F1D" w14:textId="6F1BECD7" w:rsidR="002245CF" w:rsidRPr="002245CF" w:rsidRDefault="002245CF" w:rsidP="002245CF">
      <w:pPr>
        <w:pStyle w:val="Prrafodelista"/>
        <w:numPr>
          <w:ilvl w:val="0"/>
          <w:numId w:val="41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Descripción:</w:t>
      </w:r>
      <w:r w:rsidRPr="002245CF">
        <w:rPr>
          <w:rFonts w:ascii="Arial" w:hAnsi="Arial" w:cs="Arial"/>
          <w:sz w:val="22"/>
          <w:szCs w:val="22"/>
        </w:rPr>
        <w:t xml:space="preserve"> Los clientes podrán reservar una mesa desde la aplicación sin necesidad de llamar al restaurante. Esto les permitirá asegurar su lugar con anticipación y evitar esperas innecesarias. </w:t>
      </w:r>
    </w:p>
    <w:p w14:paraId="627D5D76" w14:textId="24F36078" w:rsidR="002245CF" w:rsidRPr="002245CF" w:rsidRDefault="002245CF" w:rsidP="002245CF">
      <w:pPr>
        <w:pStyle w:val="Prrafodelista"/>
        <w:numPr>
          <w:ilvl w:val="0"/>
          <w:numId w:val="41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Beneficio:</w:t>
      </w:r>
      <w:r w:rsidRPr="002245CF">
        <w:rPr>
          <w:rFonts w:ascii="Arial" w:hAnsi="Arial" w:cs="Arial"/>
          <w:sz w:val="22"/>
          <w:szCs w:val="22"/>
        </w:rPr>
        <w:t xml:space="preserve"> Facilita la gestión de reservas tanto para los clientes como para el personal del restaurante, evitando confusiones y mejorando la organización. </w:t>
      </w:r>
    </w:p>
    <w:p w14:paraId="09D2E347" w14:textId="2EF0AF2F" w:rsidR="002245CF" w:rsidRPr="002245CF" w:rsidRDefault="002245CF" w:rsidP="002245CF">
      <w:pPr>
        <w:pStyle w:val="Prrafodelista"/>
        <w:numPr>
          <w:ilvl w:val="0"/>
          <w:numId w:val="40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sz w:val="22"/>
          <w:szCs w:val="22"/>
        </w:rPr>
        <w:t>•</w:t>
      </w:r>
      <w:r w:rsidRPr="002245CF">
        <w:rPr>
          <w:rFonts w:ascii="Arial" w:hAnsi="Arial" w:cs="Arial"/>
          <w:b/>
          <w:bCs/>
          <w:sz w:val="22"/>
          <w:szCs w:val="22"/>
        </w:rPr>
        <w:t>Requisitos:</w:t>
      </w:r>
      <w:r w:rsidRPr="002245CF">
        <w:rPr>
          <w:rFonts w:ascii="Arial" w:hAnsi="Arial" w:cs="Arial"/>
          <w:sz w:val="22"/>
          <w:szCs w:val="22"/>
        </w:rPr>
        <w:t xml:space="preserve"> La aplicación debe mostrar la disponibilidad en tiempo real y enviar una confirmación inmediata al usuario. </w:t>
      </w:r>
    </w:p>
    <w:p w14:paraId="3DAEA6D9" w14:textId="5D12C2BF" w:rsidR="002245CF" w:rsidRPr="002245CF" w:rsidRDefault="002245CF" w:rsidP="002245CF">
      <w:pPr>
        <w:pStyle w:val="Prrafodelista"/>
        <w:numPr>
          <w:ilvl w:val="0"/>
          <w:numId w:val="40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Consideraciones:</w:t>
      </w:r>
      <w:r w:rsidRPr="002245CF">
        <w:rPr>
          <w:rFonts w:ascii="Arial" w:hAnsi="Arial" w:cs="Arial"/>
          <w:sz w:val="22"/>
          <w:szCs w:val="22"/>
        </w:rPr>
        <w:t xml:space="preserve"> La interfaz debe ser clara y sencilla, permitiendo a los usuarios realizar su reserva en pocos pasos.</w:t>
      </w:r>
    </w:p>
    <w:p w14:paraId="7043BA28" w14:textId="77777777" w:rsidR="002245CF" w:rsidRPr="002245CF" w:rsidRDefault="002245CF" w:rsidP="002245CF">
      <w:pPr>
        <w:pStyle w:val="Ttulo2"/>
        <w:rPr>
          <w:sz w:val="22"/>
          <w:szCs w:val="22"/>
        </w:rPr>
      </w:pPr>
      <w:bookmarkStart w:id="6" w:name="_Toc189305348"/>
      <w:r w:rsidRPr="002245CF">
        <w:rPr>
          <w:sz w:val="22"/>
          <w:szCs w:val="22"/>
        </w:rPr>
        <w:t>HU-02: Consulta del Menú Digital</w:t>
      </w:r>
      <w:bookmarkEnd w:id="6"/>
    </w:p>
    <w:p w14:paraId="31A67C36" w14:textId="5D400DCF" w:rsidR="002245CF" w:rsidRPr="002245CF" w:rsidRDefault="002245CF" w:rsidP="002245CF">
      <w:pPr>
        <w:pStyle w:val="Prrafodelista"/>
        <w:numPr>
          <w:ilvl w:val="0"/>
          <w:numId w:val="39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Descripción:</w:t>
      </w:r>
      <w:r w:rsidRPr="002245CF">
        <w:rPr>
          <w:rFonts w:ascii="Arial" w:hAnsi="Arial" w:cs="Arial"/>
          <w:sz w:val="22"/>
          <w:szCs w:val="22"/>
        </w:rPr>
        <w:t xml:space="preserve"> Los clientes podrán revisar el menú desde la aplicación con imágenes y descripciones de cada platillo, ayudándolos a elegir con anticipación. </w:t>
      </w:r>
    </w:p>
    <w:p w14:paraId="72C9B0F4" w14:textId="03556FF5" w:rsidR="002245CF" w:rsidRPr="002245CF" w:rsidRDefault="002245CF" w:rsidP="002245CF">
      <w:pPr>
        <w:pStyle w:val="Prrafodelista"/>
        <w:numPr>
          <w:ilvl w:val="0"/>
          <w:numId w:val="39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Beneficio:</w:t>
      </w:r>
      <w:r w:rsidRPr="002245CF">
        <w:rPr>
          <w:rFonts w:ascii="Arial" w:hAnsi="Arial" w:cs="Arial"/>
          <w:sz w:val="22"/>
          <w:szCs w:val="22"/>
        </w:rPr>
        <w:t xml:space="preserve"> Ofrece información detallada para mejorar la experiencia del usuario y </w:t>
      </w:r>
      <w:r w:rsidRPr="002245CF">
        <w:rPr>
          <w:rFonts w:ascii="Arial" w:hAnsi="Arial" w:cs="Arial"/>
          <w:sz w:val="22"/>
          <w:szCs w:val="22"/>
        </w:rPr>
        <w:lastRenderedPageBreak/>
        <w:t xml:space="preserve">agilizar la toma de decisiones al llegar al restaurante. </w:t>
      </w:r>
    </w:p>
    <w:p w14:paraId="421BFA28" w14:textId="4F8B1FDE" w:rsidR="002245CF" w:rsidRPr="002245CF" w:rsidRDefault="002245CF" w:rsidP="002245CF">
      <w:pPr>
        <w:pStyle w:val="Prrafodelista"/>
        <w:numPr>
          <w:ilvl w:val="0"/>
          <w:numId w:val="39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Requisitos:</w:t>
      </w:r>
      <w:r w:rsidRPr="002245CF">
        <w:rPr>
          <w:rFonts w:ascii="Arial" w:hAnsi="Arial" w:cs="Arial"/>
          <w:sz w:val="22"/>
          <w:szCs w:val="22"/>
        </w:rPr>
        <w:t xml:space="preserve"> El menú debe estar siempre actualizado con cambios en precios, disponibilidad y nuevos platillos. </w:t>
      </w:r>
    </w:p>
    <w:p w14:paraId="71497CE0" w14:textId="7F71983B" w:rsidR="002245CF" w:rsidRPr="002245CF" w:rsidRDefault="002245CF" w:rsidP="002245CF">
      <w:pPr>
        <w:pStyle w:val="Prrafodelista"/>
        <w:numPr>
          <w:ilvl w:val="0"/>
          <w:numId w:val="39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Consideraciones:</w:t>
      </w:r>
      <w:r w:rsidRPr="002245CF">
        <w:rPr>
          <w:rFonts w:ascii="Arial" w:hAnsi="Arial" w:cs="Arial"/>
          <w:sz w:val="22"/>
          <w:szCs w:val="22"/>
        </w:rPr>
        <w:t xml:space="preserve"> Las imágenes deben ser de buena calidad y la información debe ser clara para facilitar la navegación.</w:t>
      </w:r>
    </w:p>
    <w:p w14:paraId="2B489064" w14:textId="77777777" w:rsidR="002245CF" w:rsidRPr="002245CF" w:rsidRDefault="002245CF" w:rsidP="002245CF">
      <w:pPr>
        <w:pStyle w:val="Ttulo2"/>
        <w:rPr>
          <w:sz w:val="22"/>
          <w:szCs w:val="22"/>
        </w:rPr>
      </w:pPr>
      <w:bookmarkStart w:id="7" w:name="_Toc189305349"/>
      <w:r w:rsidRPr="002245CF">
        <w:rPr>
          <w:sz w:val="22"/>
          <w:szCs w:val="22"/>
        </w:rPr>
        <w:t>HU-03: Consulta de Horarios de Atención</w:t>
      </w:r>
      <w:bookmarkEnd w:id="7"/>
    </w:p>
    <w:p w14:paraId="188B525A" w14:textId="29466190" w:rsidR="002245CF" w:rsidRPr="002245CF" w:rsidRDefault="002245CF" w:rsidP="002245CF">
      <w:pPr>
        <w:pStyle w:val="Prrafodelista"/>
        <w:numPr>
          <w:ilvl w:val="0"/>
          <w:numId w:val="37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Descripción:</w:t>
      </w:r>
      <w:r w:rsidRPr="002245CF">
        <w:rPr>
          <w:rFonts w:ascii="Arial" w:hAnsi="Arial" w:cs="Arial"/>
          <w:sz w:val="22"/>
          <w:szCs w:val="22"/>
        </w:rPr>
        <w:t xml:space="preserve"> La aplicación mostrará los horarios de apertura y cierre del restaurante, incluyendo cambios por días festivos o eventos especiales. </w:t>
      </w:r>
    </w:p>
    <w:p w14:paraId="29810F2B" w14:textId="7EFDF614" w:rsidR="002245CF" w:rsidRPr="002245CF" w:rsidRDefault="002245CF" w:rsidP="002245CF">
      <w:pPr>
        <w:pStyle w:val="Prrafodelista"/>
        <w:numPr>
          <w:ilvl w:val="0"/>
          <w:numId w:val="37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Beneficio:</w:t>
      </w:r>
      <w:r w:rsidRPr="002245CF">
        <w:rPr>
          <w:rFonts w:ascii="Arial" w:hAnsi="Arial" w:cs="Arial"/>
          <w:sz w:val="22"/>
          <w:szCs w:val="22"/>
        </w:rPr>
        <w:t xml:space="preserve"> Evita que los clientes lleguen en un horario en el que el restaurante esté cerrado, reduciendo inconvenientes. </w:t>
      </w:r>
    </w:p>
    <w:p w14:paraId="5DDE4436" w14:textId="6D8A9C94" w:rsidR="002245CF" w:rsidRPr="002245CF" w:rsidRDefault="002245CF" w:rsidP="002245CF">
      <w:pPr>
        <w:pStyle w:val="Prrafodelista"/>
        <w:numPr>
          <w:ilvl w:val="0"/>
          <w:numId w:val="37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Requisitos:</w:t>
      </w:r>
      <w:r w:rsidRPr="002245CF">
        <w:rPr>
          <w:rFonts w:ascii="Arial" w:hAnsi="Arial" w:cs="Arial"/>
          <w:sz w:val="22"/>
          <w:szCs w:val="22"/>
        </w:rPr>
        <w:t xml:space="preserve"> La información debe ser fácilmente accesible y actualizable por el administrador del restaurante. </w:t>
      </w:r>
    </w:p>
    <w:p w14:paraId="19D81F47" w14:textId="7C295E7B" w:rsidR="002245CF" w:rsidRPr="002245CF" w:rsidRDefault="002245CF" w:rsidP="002245CF">
      <w:pPr>
        <w:pStyle w:val="Prrafodelista"/>
        <w:numPr>
          <w:ilvl w:val="0"/>
          <w:numId w:val="37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Consideraciones:</w:t>
      </w:r>
      <w:r w:rsidRPr="002245CF">
        <w:rPr>
          <w:rFonts w:ascii="Arial" w:hAnsi="Arial" w:cs="Arial"/>
          <w:sz w:val="22"/>
          <w:szCs w:val="22"/>
        </w:rPr>
        <w:t xml:space="preserve"> Se puede incluir un sistema de alertas para avisar sobre cambios de horario.</w:t>
      </w:r>
    </w:p>
    <w:p w14:paraId="13349D32" w14:textId="77777777" w:rsidR="002245CF" w:rsidRPr="002245CF" w:rsidRDefault="002245CF" w:rsidP="002245CF">
      <w:pPr>
        <w:pStyle w:val="Ttulo2"/>
        <w:rPr>
          <w:sz w:val="22"/>
          <w:szCs w:val="22"/>
        </w:rPr>
      </w:pPr>
      <w:bookmarkStart w:id="8" w:name="_Toc189305350"/>
      <w:r w:rsidRPr="002245CF">
        <w:rPr>
          <w:sz w:val="22"/>
          <w:szCs w:val="22"/>
        </w:rPr>
        <w:t>HU-04: Acceso a Redes Sociales</w:t>
      </w:r>
      <w:bookmarkEnd w:id="8"/>
    </w:p>
    <w:p w14:paraId="29821AC1" w14:textId="46577BF1" w:rsidR="002245CF" w:rsidRPr="002245CF" w:rsidRDefault="002245CF" w:rsidP="002245CF">
      <w:pPr>
        <w:pStyle w:val="Prrafodelista"/>
        <w:numPr>
          <w:ilvl w:val="0"/>
          <w:numId w:val="35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Descripción:</w:t>
      </w:r>
      <w:r w:rsidRPr="002245CF">
        <w:rPr>
          <w:rFonts w:ascii="Arial" w:hAnsi="Arial" w:cs="Arial"/>
          <w:sz w:val="22"/>
          <w:szCs w:val="22"/>
        </w:rPr>
        <w:t xml:space="preserve"> Los clientes podrán acceder directamente a las redes sociales del restaurante para conocer promociones y novedades. </w:t>
      </w:r>
    </w:p>
    <w:p w14:paraId="35F768B2" w14:textId="717DE0AF" w:rsidR="002245CF" w:rsidRPr="002245CF" w:rsidRDefault="002245CF" w:rsidP="002245CF">
      <w:pPr>
        <w:pStyle w:val="Prrafodelista"/>
        <w:numPr>
          <w:ilvl w:val="0"/>
          <w:numId w:val="35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Beneficio:</w:t>
      </w:r>
      <w:r w:rsidRPr="002245CF">
        <w:rPr>
          <w:rFonts w:ascii="Arial" w:hAnsi="Arial" w:cs="Arial"/>
          <w:sz w:val="22"/>
          <w:szCs w:val="22"/>
        </w:rPr>
        <w:t xml:space="preserve"> Facilita la interacción con el restaurante y mantiene a los clientes informados sobre eventos y ofertas especiales. </w:t>
      </w:r>
    </w:p>
    <w:p w14:paraId="72382143" w14:textId="49A76227" w:rsidR="002245CF" w:rsidRPr="002245CF" w:rsidRDefault="002245CF" w:rsidP="002245CF">
      <w:pPr>
        <w:pStyle w:val="Prrafodelista"/>
        <w:numPr>
          <w:ilvl w:val="0"/>
          <w:numId w:val="35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Requisitos:</w:t>
      </w:r>
      <w:r w:rsidRPr="002245CF">
        <w:rPr>
          <w:rFonts w:ascii="Arial" w:hAnsi="Arial" w:cs="Arial"/>
          <w:sz w:val="22"/>
          <w:szCs w:val="22"/>
        </w:rPr>
        <w:t xml:space="preserve"> La aplicación debe incluir enlaces directos a redes como Facebook e Instagram. </w:t>
      </w:r>
    </w:p>
    <w:p w14:paraId="647F35B1" w14:textId="73356B25" w:rsidR="002245CF" w:rsidRPr="002245CF" w:rsidRDefault="002245CF" w:rsidP="002245CF">
      <w:pPr>
        <w:pStyle w:val="Prrafodelista"/>
        <w:numPr>
          <w:ilvl w:val="0"/>
          <w:numId w:val="35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Consideraciones:</w:t>
      </w:r>
      <w:r w:rsidRPr="002245CF">
        <w:rPr>
          <w:rFonts w:ascii="Arial" w:hAnsi="Arial" w:cs="Arial"/>
          <w:sz w:val="22"/>
          <w:szCs w:val="22"/>
        </w:rPr>
        <w:t xml:space="preserve"> Se puede incluir una vista previa de las publicaciones más recientes dentro de la app.</w:t>
      </w:r>
    </w:p>
    <w:p w14:paraId="7F3BBFC8" w14:textId="77777777" w:rsidR="002245CF" w:rsidRPr="002245CF" w:rsidRDefault="002245CF" w:rsidP="002245CF">
      <w:pPr>
        <w:pStyle w:val="Ttulo2"/>
        <w:rPr>
          <w:sz w:val="22"/>
          <w:szCs w:val="22"/>
        </w:rPr>
      </w:pPr>
      <w:bookmarkStart w:id="9" w:name="_Toc189305351"/>
      <w:r w:rsidRPr="002245CF">
        <w:rPr>
          <w:sz w:val="22"/>
          <w:szCs w:val="22"/>
        </w:rPr>
        <w:t>HU-05: Notificaciones sobre Promociones y Eventos</w:t>
      </w:r>
      <w:bookmarkEnd w:id="9"/>
    </w:p>
    <w:p w14:paraId="5E108330" w14:textId="1C09063E" w:rsidR="002245CF" w:rsidRPr="002245CF" w:rsidRDefault="002245CF" w:rsidP="002245CF">
      <w:pPr>
        <w:pStyle w:val="Prrafodelista"/>
        <w:numPr>
          <w:ilvl w:val="0"/>
          <w:numId w:val="33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Descripción:</w:t>
      </w:r>
      <w:r w:rsidRPr="002245CF">
        <w:rPr>
          <w:rFonts w:ascii="Arial" w:hAnsi="Arial" w:cs="Arial"/>
          <w:sz w:val="22"/>
          <w:szCs w:val="22"/>
        </w:rPr>
        <w:t xml:space="preserve"> Los clientes recibirán alertas sobre descuentos, promociones y eventos exclusivos.</w:t>
      </w:r>
    </w:p>
    <w:p w14:paraId="35CC101A" w14:textId="151FB0EA" w:rsidR="002245CF" w:rsidRPr="002245CF" w:rsidRDefault="002245CF" w:rsidP="002245CF">
      <w:pPr>
        <w:pStyle w:val="Prrafodelista"/>
        <w:numPr>
          <w:ilvl w:val="0"/>
          <w:numId w:val="33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Beneficio:</w:t>
      </w:r>
      <w:r w:rsidRPr="002245CF">
        <w:rPr>
          <w:rFonts w:ascii="Arial" w:hAnsi="Arial" w:cs="Arial"/>
          <w:sz w:val="22"/>
          <w:szCs w:val="22"/>
        </w:rPr>
        <w:t xml:space="preserve"> Aumenta la participación en promociones y mejora la fidelización de los clientes. </w:t>
      </w:r>
    </w:p>
    <w:p w14:paraId="3DBB814B" w14:textId="67B744CF" w:rsidR="002245CF" w:rsidRPr="002245CF" w:rsidRDefault="002245CF" w:rsidP="002245CF">
      <w:pPr>
        <w:pStyle w:val="Prrafodelista"/>
        <w:numPr>
          <w:ilvl w:val="0"/>
          <w:numId w:val="33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Requisitos:</w:t>
      </w:r>
      <w:r w:rsidRPr="002245CF">
        <w:rPr>
          <w:rFonts w:ascii="Arial" w:hAnsi="Arial" w:cs="Arial"/>
          <w:sz w:val="22"/>
          <w:szCs w:val="22"/>
        </w:rPr>
        <w:t xml:space="preserve"> Los usuarios deben poder activar o desactivar las notificaciones según sus preferencias. </w:t>
      </w:r>
    </w:p>
    <w:p w14:paraId="32395EDB" w14:textId="49F83529" w:rsidR="002245CF" w:rsidRPr="002245CF" w:rsidRDefault="002245CF" w:rsidP="002245CF">
      <w:pPr>
        <w:pStyle w:val="Prrafodelista"/>
        <w:numPr>
          <w:ilvl w:val="0"/>
          <w:numId w:val="33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lastRenderedPageBreak/>
        <w:t>Consideraciones:</w:t>
      </w:r>
      <w:r w:rsidRPr="002245CF">
        <w:rPr>
          <w:rFonts w:ascii="Arial" w:hAnsi="Arial" w:cs="Arial"/>
          <w:sz w:val="22"/>
          <w:szCs w:val="22"/>
        </w:rPr>
        <w:t xml:space="preserve"> Las notificaciones deben enviarse en horarios adecuados para no molestar a los clientes.</w:t>
      </w:r>
    </w:p>
    <w:p w14:paraId="5DF8D37E" w14:textId="77777777" w:rsidR="002245CF" w:rsidRPr="002245CF" w:rsidRDefault="002245CF" w:rsidP="002245CF">
      <w:pPr>
        <w:pStyle w:val="Ttulo2"/>
        <w:rPr>
          <w:sz w:val="22"/>
          <w:szCs w:val="22"/>
        </w:rPr>
      </w:pPr>
      <w:bookmarkStart w:id="10" w:name="_Toc189305352"/>
      <w:r w:rsidRPr="002245CF">
        <w:rPr>
          <w:sz w:val="22"/>
          <w:szCs w:val="22"/>
        </w:rPr>
        <w:t>HU-06: Facilidad y Rapidez de Uso</w:t>
      </w:r>
      <w:bookmarkEnd w:id="10"/>
    </w:p>
    <w:p w14:paraId="0480F3F3" w14:textId="79DE641F" w:rsidR="002245CF" w:rsidRPr="002245CF" w:rsidRDefault="002245CF" w:rsidP="002245CF">
      <w:pPr>
        <w:pStyle w:val="Prrafodelista"/>
        <w:numPr>
          <w:ilvl w:val="0"/>
          <w:numId w:val="31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Descripción:</w:t>
      </w:r>
      <w:r w:rsidRPr="002245CF">
        <w:rPr>
          <w:rFonts w:ascii="Arial" w:hAnsi="Arial" w:cs="Arial"/>
          <w:sz w:val="22"/>
          <w:szCs w:val="22"/>
        </w:rPr>
        <w:t xml:space="preserve"> La aplicación debe ser intuitiva y cargar rápidamente para garantizar una experiencia fluida. </w:t>
      </w:r>
    </w:p>
    <w:p w14:paraId="507F0B94" w14:textId="108ABBAB" w:rsidR="002245CF" w:rsidRPr="002245CF" w:rsidRDefault="002245CF" w:rsidP="002245CF">
      <w:pPr>
        <w:pStyle w:val="Prrafodelista"/>
        <w:numPr>
          <w:ilvl w:val="0"/>
          <w:numId w:val="31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Beneficio:</w:t>
      </w:r>
      <w:r w:rsidRPr="002245CF">
        <w:rPr>
          <w:rFonts w:ascii="Arial" w:hAnsi="Arial" w:cs="Arial"/>
          <w:sz w:val="22"/>
          <w:szCs w:val="22"/>
        </w:rPr>
        <w:t xml:space="preserve"> Permite que cualquier usuario, sin importar su nivel de experiencia con tecnología, pueda utilizarla sin complicaciones. </w:t>
      </w:r>
    </w:p>
    <w:p w14:paraId="5CCF051A" w14:textId="1FC9DF4D" w:rsidR="002245CF" w:rsidRPr="002245CF" w:rsidRDefault="002245CF" w:rsidP="002245CF">
      <w:pPr>
        <w:pStyle w:val="Prrafodelista"/>
        <w:numPr>
          <w:ilvl w:val="0"/>
          <w:numId w:val="31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Requisitos:</w:t>
      </w:r>
      <w:r w:rsidRPr="002245CF">
        <w:rPr>
          <w:rFonts w:ascii="Arial" w:hAnsi="Arial" w:cs="Arial"/>
          <w:sz w:val="22"/>
          <w:szCs w:val="22"/>
        </w:rPr>
        <w:t xml:space="preserve"> La app debe ser liviana y optimizada para diferentes dispositivos. </w:t>
      </w:r>
    </w:p>
    <w:p w14:paraId="2DD6841B" w14:textId="432E5615" w:rsidR="002245CF" w:rsidRPr="002245CF" w:rsidRDefault="002245CF" w:rsidP="002245CF">
      <w:pPr>
        <w:pStyle w:val="Prrafodelista"/>
        <w:numPr>
          <w:ilvl w:val="0"/>
          <w:numId w:val="31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Consideraciones:</w:t>
      </w:r>
      <w:r w:rsidRPr="002245CF">
        <w:rPr>
          <w:rFonts w:ascii="Arial" w:hAnsi="Arial" w:cs="Arial"/>
          <w:sz w:val="22"/>
          <w:szCs w:val="22"/>
        </w:rPr>
        <w:t xml:space="preserve"> Se recomienda realizar pruebas de usabilidad para garantizar una navegación sencilla.</w:t>
      </w:r>
    </w:p>
    <w:p w14:paraId="1996D8E7" w14:textId="77777777" w:rsidR="002245CF" w:rsidRPr="002245CF" w:rsidRDefault="002245CF" w:rsidP="002245CF">
      <w:pPr>
        <w:pStyle w:val="Ttulo2"/>
        <w:rPr>
          <w:sz w:val="22"/>
          <w:szCs w:val="22"/>
        </w:rPr>
      </w:pPr>
      <w:bookmarkStart w:id="11" w:name="_Toc189305353"/>
      <w:r w:rsidRPr="002245CF">
        <w:rPr>
          <w:sz w:val="22"/>
          <w:szCs w:val="22"/>
        </w:rPr>
        <w:t>HU-07: Contacto Directo con el Restaurante</w:t>
      </w:r>
      <w:bookmarkEnd w:id="11"/>
    </w:p>
    <w:p w14:paraId="2618823F" w14:textId="43AD2D16" w:rsidR="002245CF" w:rsidRPr="002245CF" w:rsidRDefault="002245CF" w:rsidP="002245CF">
      <w:pPr>
        <w:pStyle w:val="Prrafodelista"/>
        <w:numPr>
          <w:ilvl w:val="0"/>
          <w:numId w:val="29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Descripción:</w:t>
      </w:r>
      <w:r w:rsidRPr="002245CF">
        <w:rPr>
          <w:rFonts w:ascii="Arial" w:hAnsi="Arial" w:cs="Arial"/>
          <w:sz w:val="22"/>
          <w:szCs w:val="22"/>
        </w:rPr>
        <w:t xml:space="preserve"> Los clientes podrán enviar consultas o dudas directamente desde la aplicación. </w:t>
      </w:r>
    </w:p>
    <w:p w14:paraId="3C879282" w14:textId="56E577E2" w:rsidR="002245CF" w:rsidRPr="002245CF" w:rsidRDefault="002245CF" w:rsidP="002245CF">
      <w:pPr>
        <w:pStyle w:val="Prrafodelista"/>
        <w:numPr>
          <w:ilvl w:val="0"/>
          <w:numId w:val="29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Beneficio:</w:t>
      </w:r>
      <w:r w:rsidRPr="002245CF">
        <w:rPr>
          <w:rFonts w:ascii="Arial" w:hAnsi="Arial" w:cs="Arial"/>
          <w:sz w:val="22"/>
          <w:szCs w:val="22"/>
        </w:rPr>
        <w:t xml:space="preserve"> Facilita la comunicación con el restaurante sin necesidad de llamadas telefónicas. </w:t>
      </w:r>
    </w:p>
    <w:p w14:paraId="4B467C44" w14:textId="7DE934AF" w:rsidR="002245CF" w:rsidRPr="002245CF" w:rsidRDefault="002245CF" w:rsidP="002245CF">
      <w:pPr>
        <w:pStyle w:val="Prrafodelista"/>
        <w:numPr>
          <w:ilvl w:val="0"/>
          <w:numId w:val="29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Requisitos:</w:t>
      </w:r>
      <w:r w:rsidRPr="002245CF">
        <w:rPr>
          <w:rFonts w:ascii="Arial" w:hAnsi="Arial" w:cs="Arial"/>
          <w:sz w:val="22"/>
          <w:szCs w:val="22"/>
        </w:rPr>
        <w:t xml:space="preserve"> La aplicación debe incluir un formulario de contacto simple y funcional. </w:t>
      </w:r>
    </w:p>
    <w:p w14:paraId="4B0BC845" w14:textId="3F921BFE" w:rsidR="002245CF" w:rsidRPr="002245CF" w:rsidRDefault="002245CF" w:rsidP="002245CF">
      <w:pPr>
        <w:pStyle w:val="Prrafodelista"/>
        <w:numPr>
          <w:ilvl w:val="0"/>
          <w:numId w:val="29"/>
        </w:numPr>
        <w:spacing w:after="160" w:line="360" w:lineRule="auto"/>
        <w:rPr>
          <w:rFonts w:ascii="Arial" w:hAnsi="Arial" w:cs="Arial"/>
          <w:sz w:val="22"/>
          <w:szCs w:val="22"/>
        </w:rPr>
      </w:pPr>
      <w:r w:rsidRPr="002245CF">
        <w:rPr>
          <w:rFonts w:ascii="Arial" w:hAnsi="Arial" w:cs="Arial"/>
          <w:b/>
          <w:bCs/>
          <w:sz w:val="22"/>
          <w:szCs w:val="22"/>
        </w:rPr>
        <w:t>Consideraciones:</w:t>
      </w:r>
      <w:r w:rsidRPr="002245CF">
        <w:rPr>
          <w:rFonts w:ascii="Arial" w:hAnsi="Arial" w:cs="Arial"/>
          <w:sz w:val="22"/>
          <w:szCs w:val="22"/>
        </w:rPr>
        <w:t xml:space="preserve"> Se puede integrar un sistema de respuestas automáticas para consultas frecuentes.</w:t>
      </w:r>
    </w:p>
    <w:p w14:paraId="15B827DC" w14:textId="00979693" w:rsidR="002245CF" w:rsidRDefault="002245CF" w:rsidP="002245CF">
      <w:pPr>
        <w:pStyle w:val="Ttulo1"/>
      </w:pPr>
      <w:bookmarkStart w:id="12" w:name="_Toc189305354"/>
      <w:r>
        <w:t>Conclución</w:t>
      </w:r>
      <w:bookmarkEnd w:id="12"/>
    </w:p>
    <w:p w14:paraId="68BAC674" w14:textId="05601D75" w:rsidR="002245CF" w:rsidRPr="002245CF" w:rsidRDefault="002245CF" w:rsidP="002245CF">
      <w:pPr>
        <w:rPr>
          <w:rFonts w:ascii="Arial" w:hAnsi="Arial" w:cs="Arial"/>
          <w:sz w:val="24"/>
          <w:szCs w:val="24"/>
        </w:rPr>
      </w:pPr>
      <w:r w:rsidRPr="002245CF">
        <w:rPr>
          <w:rFonts w:ascii="Arial" w:hAnsi="Arial" w:cs="Arial"/>
          <w:sz w:val="24"/>
          <w:szCs w:val="24"/>
        </w:rPr>
        <w:t>Estas historias de usuario ayudan a definir claramente lo que se espera de la aplicación y cómo debe funcionar. Con esta información, el equipo de desarrollo podrá enfocarse en crear una herramienta útil, accesible y que realmente aporte valor a los clientes y al restaurante. A medida que avance el desarrollo, estas historias pueden ajustarse según las necesidades y comentarios de los usuarios.</w:t>
      </w:r>
    </w:p>
    <w:p w14:paraId="0FCB809D" w14:textId="77777777" w:rsidR="002245CF" w:rsidRPr="002245CF" w:rsidRDefault="002245CF" w:rsidP="002245CF">
      <w:pPr>
        <w:spacing w:after="160" w:line="259" w:lineRule="auto"/>
        <w:rPr>
          <w:b/>
          <w:bCs/>
        </w:rPr>
      </w:pPr>
    </w:p>
    <w:sectPr w:rsidR="002245CF" w:rsidRPr="002245C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3D747" w14:textId="77777777" w:rsidR="00AD7702" w:rsidRDefault="00AD7702">
      <w:pPr>
        <w:spacing w:line="240" w:lineRule="auto"/>
      </w:pPr>
      <w:r>
        <w:separator/>
      </w:r>
    </w:p>
  </w:endnote>
  <w:endnote w:type="continuationSeparator" w:id="0">
    <w:p w14:paraId="24A16A72" w14:textId="77777777" w:rsidR="00AD7702" w:rsidRDefault="00AD7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D492A" w14:textId="77777777" w:rsidR="00DD02B3" w:rsidRDefault="00DD02B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7CC200" w14:textId="77777777" w:rsidR="00DD02B3" w:rsidRDefault="00DD02B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2B3" w14:paraId="7D3BE17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AD977" w14:textId="77777777" w:rsidR="00DD02B3" w:rsidRDefault="00DD02B3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57349" w14:textId="1019D5A9" w:rsidR="00DD02B3" w:rsidRDefault="00DD02B3">
          <w:pPr>
            <w:jc w:val="center"/>
          </w:pPr>
          <w:r>
            <w:sym w:font="Symbol" w:char="F0D3"/>
          </w:r>
          <w:r w:rsidR="00627952">
            <w:t>Delicious food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E63EF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E4952F" w14:textId="77777777" w:rsidR="00DD02B3" w:rsidRDefault="00DD02B3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F6AC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F6AC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7D46B287" w14:textId="77777777" w:rsidR="00DD02B3" w:rsidRDefault="00DD02B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4ABFF" w14:textId="77777777" w:rsidR="00DD02B3" w:rsidRDefault="00DD0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3583B" w14:textId="77777777" w:rsidR="00AD7702" w:rsidRDefault="00AD7702">
      <w:pPr>
        <w:spacing w:line="240" w:lineRule="auto"/>
      </w:pPr>
      <w:r>
        <w:separator/>
      </w:r>
    </w:p>
  </w:footnote>
  <w:footnote w:type="continuationSeparator" w:id="0">
    <w:p w14:paraId="6CEACD0B" w14:textId="77777777" w:rsidR="00AD7702" w:rsidRDefault="00AD7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A8067" w14:textId="77777777" w:rsidR="00DD02B3" w:rsidRDefault="00DD02B3">
    <w:pPr>
      <w:rPr>
        <w:sz w:val="24"/>
      </w:rPr>
    </w:pPr>
  </w:p>
  <w:p w14:paraId="216CA392" w14:textId="77777777" w:rsidR="00DD02B3" w:rsidRDefault="00DD02B3">
    <w:pPr>
      <w:pBdr>
        <w:top w:val="single" w:sz="6" w:space="1" w:color="auto"/>
      </w:pBdr>
      <w:rPr>
        <w:sz w:val="24"/>
      </w:rPr>
    </w:pPr>
  </w:p>
  <w:p w14:paraId="4E84883F" w14:textId="4D6BB366" w:rsidR="00627952" w:rsidRDefault="00627952" w:rsidP="0062795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Proyect Innovation</w:t>
    </w:r>
  </w:p>
  <w:p w14:paraId="2AB83CB1" w14:textId="77777777" w:rsidR="00DD02B3" w:rsidRDefault="00DD02B3">
    <w:pPr>
      <w:pBdr>
        <w:bottom w:val="single" w:sz="6" w:space="1" w:color="auto"/>
      </w:pBdr>
      <w:jc w:val="right"/>
      <w:rPr>
        <w:sz w:val="24"/>
      </w:rPr>
    </w:pPr>
  </w:p>
  <w:p w14:paraId="78FD23E5" w14:textId="77777777" w:rsidR="00DD02B3" w:rsidRDefault="00DD02B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2B3" w14:paraId="03303B3A" w14:textId="77777777">
      <w:tc>
        <w:tcPr>
          <w:tcW w:w="6379" w:type="dxa"/>
        </w:tcPr>
        <w:p w14:paraId="54B5425D" w14:textId="5E6E67B2" w:rsidR="00DD02B3" w:rsidRDefault="00627952">
          <w:r>
            <w:t>Delicious food</w:t>
          </w:r>
        </w:p>
      </w:tc>
      <w:tc>
        <w:tcPr>
          <w:tcW w:w="3179" w:type="dxa"/>
        </w:tcPr>
        <w:p w14:paraId="48BFDA8D" w14:textId="56253304" w:rsidR="00DD02B3" w:rsidRDefault="00DD02B3">
          <w:pPr>
            <w:tabs>
              <w:tab w:val="left" w:pos="1135"/>
            </w:tabs>
            <w:spacing w:before="40"/>
            <w:ind w:right="68"/>
          </w:pPr>
          <w:r>
            <w:t xml:space="preserve">  Versión: 1.0</w:t>
          </w:r>
        </w:p>
      </w:tc>
    </w:tr>
    <w:tr w:rsidR="00DD02B3" w14:paraId="5CD9EA50" w14:textId="77777777">
      <w:tc>
        <w:tcPr>
          <w:tcW w:w="6379" w:type="dxa"/>
        </w:tcPr>
        <w:p w14:paraId="6C5CD80A" w14:textId="74BC0510" w:rsidR="00DD02B3" w:rsidRDefault="00627952">
          <w:r>
            <w:t>Business Case</w:t>
          </w:r>
        </w:p>
      </w:tc>
      <w:tc>
        <w:tcPr>
          <w:tcW w:w="3179" w:type="dxa"/>
        </w:tcPr>
        <w:p w14:paraId="40D8EBC6" w14:textId="1A51B09D" w:rsidR="00DD02B3" w:rsidRDefault="00DD02B3">
          <w:r>
            <w:t xml:space="preserve">  </w:t>
          </w:r>
          <w:r w:rsidR="00627952">
            <w:t xml:space="preserve">Fecha: </w:t>
          </w:r>
          <w:r w:rsidR="002245CF">
            <w:t>01</w:t>
          </w:r>
          <w:r w:rsidR="00627952">
            <w:t>/0</w:t>
          </w:r>
          <w:r w:rsidR="002245CF">
            <w:t>2</w:t>
          </w:r>
          <w:r w:rsidR="00627952">
            <w:t>/2025</w:t>
          </w:r>
        </w:p>
      </w:tc>
    </w:tr>
    <w:tr w:rsidR="00DD02B3" w14:paraId="03243876" w14:textId="77777777">
      <w:tc>
        <w:tcPr>
          <w:tcW w:w="9558" w:type="dxa"/>
          <w:gridSpan w:val="2"/>
        </w:tcPr>
        <w:p w14:paraId="2EFEE1AB" w14:textId="500946CA" w:rsidR="00DD02B3" w:rsidRDefault="002245CF">
          <w:r>
            <w:t>2723</w:t>
          </w:r>
        </w:p>
      </w:tc>
    </w:tr>
  </w:tbl>
  <w:p w14:paraId="1F96CA74" w14:textId="77777777" w:rsidR="00DD02B3" w:rsidRDefault="00DD02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5E6B3" w14:textId="77777777" w:rsidR="00DD02B3" w:rsidRDefault="00DD02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D46CAD"/>
    <w:multiLevelType w:val="hybridMultilevel"/>
    <w:tmpl w:val="DD243EB6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5724AC"/>
    <w:multiLevelType w:val="hybridMultilevel"/>
    <w:tmpl w:val="0A1052D4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134703"/>
    <w:multiLevelType w:val="hybridMultilevel"/>
    <w:tmpl w:val="01927E72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8289C"/>
    <w:multiLevelType w:val="multilevel"/>
    <w:tmpl w:val="430A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5D651E"/>
    <w:multiLevelType w:val="hybridMultilevel"/>
    <w:tmpl w:val="A3ACA9DC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3259E3"/>
    <w:multiLevelType w:val="hybridMultilevel"/>
    <w:tmpl w:val="518CEE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8926E8"/>
    <w:multiLevelType w:val="multilevel"/>
    <w:tmpl w:val="A08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040B1"/>
    <w:multiLevelType w:val="hybridMultilevel"/>
    <w:tmpl w:val="C324E6BA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B223D8E"/>
    <w:multiLevelType w:val="multilevel"/>
    <w:tmpl w:val="77DE06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E214937"/>
    <w:multiLevelType w:val="hybridMultilevel"/>
    <w:tmpl w:val="02BE8194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F903E4"/>
    <w:multiLevelType w:val="hybridMultilevel"/>
    <w:tmpl w:val="87CC2626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A773D"/>
    <w:multiLevelType w:val="multilevel"/>
    <w:tmpl w:val="812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FE66A48"/>
    <w:multiLevelType w:val="multilevel"/>
    <w:tmpl w:val="25D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8DE0EB6"/>
    <w:multiLevelType w:val="hybridMultilevel"/>
    <w:tmpl w:val="0132375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C9F059E"/>
    <w:multiLevelType w:val="hybridMultilevel"/>
    <w:tmpl w:val="49B055FE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DB3C76"/>
    <w:multiLevelType w:val="hybridMultilevel"/>
    <w:tmpl w:val="6526CA00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C65694"/>
    <w:multiLevelType w:val="hybridMultilevel"/>
    <w:tmpl w:val="B0E8228A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329C2"/>
    <w:multiLevelType w:val="hybridMultilevel"/>
    <w:tmpl w:val="1D3AA37E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3088E"/>
    <w:multiLevelType w:val="hybridMultilevel"/>
    <w:tmpl w:val="DA3AA4B6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C6327EF"/>
    <w:multiLevelType w:val="hybridMultilevel"/>
    <w:tmpl w:val="65C23AFE"/>
    <w:lvl w:ilvl="0" w:tplc="2BCEE6F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666737">
    <w:abstractNumId w:val="0"/>
  </w:num>
  <w:num w:numId="2" w16cid:durableId="14469964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44476947">
    <w:abstractNumId w:val="15"/>
  </w:num>
  <w:num w:numId="4" w16cid:durableId="1383676123">
    <w:abstractNumId w:val="38"/>
  </w:num>
  <w:num w:numId="5" w16cid:durableId="2026133716">
    <w:abstractNumId w:val="27"/>
  </w:num>
  <w:num w:numId="6" w16cid:durableId="342367918">
    <w:abstractNumId w:val="25"/>
  </w:num>
  <w:num w:numId="7" w16cid:durableId="68124752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03055504">
    <w:abstractNumId w:val="2"/>
  </w:num>
  <w:num w:numId="9" w16cid:durableId="1701322256">
    <w:abstractNumId w:val="34"/>
  </w:num>
  <w:num w:numId="10" w16cid:durableId="1971352594">
    <w:abstractNumId w:val="5"/>
  </w:num>
  <w:num w:numId="11" w16cid:durableId="604729699">
    <w:abstractNumId w:val="18"/>
  </w:num>
  <w:num w:numId="12" w16cid:durableId="1178158182">
    <w:abstractNumId w:val="14"/>
  </w:num>
  <w:num w:numId="13" w16cid:durableId="1065032855">
    <w:abstractNumId w:val="33"/>
  </w:num>
  <w:num w:numId="14" w16cid:durableId="2098405316">
    <w:abstractNumId w:val="13"/>
  </w:num>
  <w:num w:numId="15" w16cid:durableId="1229262847">
    <w:abstractNumId w:val="8"/>
  </w:num>
  <w:num w:numId="16" w16cid:durableId="1687711086">
    <w:abstractNumId w:val="32"/>
  </w:num>
  <w:num w:numId="17" w16cid:durableId="1739474795">
    <w:abstractNumId w:val="24"/>
  </w:num>
  <w:num w:numId="18" w16cid:durableId="599795251">
    <w:abstractNumId w:val="10"/>
  </w:num>
  <w:num w:numId="19" w16cid:durableId="697196055">
    <w:abstractNumId w:val="21"/>
  </w:num>
  <w:num w:numId="20" w16cid:durableId="1441101090">
    <w:abstractNumId w:val="11"/>
  </w:num>
  <w:num w:numId="21" w16cid:durableId="1928346848">
    <w:abstractNumId w:val="30"/>
  </w:num>
  <w:num w:numId="22" w16cid:durableId="1411973904">
    <w:abstractNumId w:val="19"/>
  </w:num>
  <w:num w:numId="23" w16cid:durableId="1329140162">
    <w:abstractNumId w:val="7"/>
  </w:num>
  <w:num w:numId="24" w16cid:durableId="882601455">
    <w:abstractNumId w:val="16"/>
  </w:num>
  <w:num w:numId="25" w16cid:durableId="773524247">
    <w:abstractNumId w:val="23"/>
  </w:num>
  <w:num w:numId="26" w16cid:durableId="813060120">
    <w:abstractNumId w:val="26"/>
  </w:num>
  <w:num w:numId="27" w16cid:durableId="346174662">
    <w:abstractNumId w:val="28"/>
  </w:num>
  <w:num w:numId="28" w16cid:durableId="529683859">
    <w:abstractNumId w:val="12"/>
  </w:num>
  <w:num w:numId="29" w16cid:durableId="2074304298">
    <w:abstractNumId w:val="22"/>
  </w:num>
  <w:num w:numId="30" w16cid:durableId="1965845186">
    <w:abstractNumId w:val="29"/>
  </w:num>
  <w:num w:numId="31" w16cid:durableId="617031102">
    <w:abstractNumId w:val="39"/>
  </w:num>
  <w:num w:numId="32" w16cid:durableId="1443380562">
    <w:abstractNumId w:val="20"/>
  </w:num>
  <w:num w:numId="33" w16cid:durableId="55977441">
    <w:abstractNumId w:val="35"/>
  </w:num>
  <w:num w:numId="34" w16cid:durableId="518542557">
    <w:abstractNumId w:val="37"/>
  </w:num>
  <w:num w:numId="35" w16cid:durableId="817692960">
    <w:abstractNumId w:val="17"/>
  </w:num>
  <w:num w:numId="36" w16cid:durableId="1845821799">
    <w:abstractNumId w:val="6"/>
  </w:num>
  <w:num w:numId="37" w16cid:durableId="1859931838">
    <w:abstractNumId w:val="4"/>
  </w:num>
  <w:num w:numId="38" w16cid:durableId="1054086725">
    <w:abstractNumId w:val="3"/>
  </w:num>
  <w:num w:numId="39" w16cid:durableId="1207991479">
    <w:abstractNumId w:val="9"/>
  </w:num>
  <w:num w:numId="40" w16cid:durableId="1616016674">
    <w:abstractNumId w:val="31"/>
  </w:num>
  <w:num w:numId="41" w16cid:durableId="3285143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8"/>
    <w:rsid w:val="00017718"/>
    <w:rsid w:val="000A0178"/>
    <w:rsid w:val="001734E4"/>
    <w:rsid w:val="002245CF"/>
    <w:rsid w:val="00627952"/>
    <w:rsid w:val="00833AB2"/>
    <w:rsid w:val="008829D6"/>
    <w:rsid w:val="00AD7702"/>
    <w:rsid w:val="00DD02B3"/>
    <w:rsid w:val="00E62F13"/>
    <w:rsid w:val="00EE63EF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389C0"/>
  <w15:chartTrackingRefBased/>
  <w15:docId w15:val="{D20983B6-E7DD-4B38-9B73-9E881618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245CF"/>
    <w:pPr>
      <w:numPr>
        <w:ilvl w:val="1"/>
      </w:numPr>
      <w:spacing w:line="360" w:lineRule="auto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27952"/>
    <w:rPr>
      <w:color w:val="666666"/>
    </w:rPr>
  </w:style>
  <w:style w:type="character" w:styleId="Textoennegrita">
    <w:name w:val="Strong"/>
    <w:uiPriority w:val="22"/>
    <w:qFormat/>
    <w:rsid w:val="00627952"/>
    <w:rPr>
      <w:b/>
      <w:bCs/>
    </w:rPr>
  </w:style>
  <w:style w:type="table" w:styleId="Tabladelista7concolores-nfasis3">
    <w:name w:val="List Table 7 Colorful Accent 3"/>
    <w:basedOn w:val="Tablanormal"/>
    <w:uiPriority w:val="52"/>
    <w:rsid w:val="002245CF"/>
    <w:rPr>
      <w:rFonts w:asciiTheme="minorHAnsi" w:eastAsiaTheme="minorHAnsi" w:hAnsiTheme="minorHAnsi" w:cstheme="minorBidi"/>
      <w:color w:val="124F1A" w:themeColor="accent3" w:themeShade="BF"/>
      <w:kern w:val="2"/>
      <w:sz w:val="22"/>
      <w:szCs w:val="22"/>
      <w:lang w:val="es-MX" w:eastAsia="en-US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22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uze\Downloads\rup_bus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806FB-677E-494F-83CC-0163E57C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rup_buscs</Template>
  <TotalTime>1</TotalTime>
  <Pages>7</Pages>
  <Words>1164</Words>
  <Characters>6408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negocio</vt:lpstr>
      <vt:lpstr>Business Case</vt:lpstr>
    </vt:vector>
  </TitlesOfParts>
  <Company>&lt;Company Name&gt;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negocio</dc:title>
  <dc:subject>&lt;Nombre del proyecto&gt;</dc:subject>
  <dc:creator>Evelin Torres Cruz</dc:creator>
  <cp:keywords/>
  <dc:description/>
  <cp:lastModifiedBy>omarssp23@gmail.com</cp:lastModifiedBy>
  <cp:revision>3</cp:revision>
  <cp:lastPrinted>1900-01-01T06:00:00Z</cp:lastPrinted>
  <dcterms:created xsi:type="dcterms:W3CDTF">2025-02-01T18:29:00Z</dcterms:created>
  <dcterms:modified xsi:type="dcterms:W3CDTF">2025-02-16T01:25:00Z</dcterms:modified>
</cp:coreProperties>
</file>