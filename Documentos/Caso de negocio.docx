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F6802" w14:textId="5C38B0DF" w:rsidR="00DD02B3" w:rsidRPr="00EB6031" w:rsidRDefault="00627952">
      <w:pPr>
        <w:pStyle w:val="Ttulo"/>
        <w:jc w:val="right"/>
        <w:rPr>
          <w:lang w:val="en-US"/>
        </w:rPr>
      </w:pPr>
      <w:r w:rsidRPr="00EB6031">
        <w:rPr>
          <w:lang w:val="en-US"/>
        </w:rPr>
        <w:t>Delicious food</w:t>
      </w:r>
    </w:p>
    <w:p w14:paraId="4395CA4D" w14:textId="06F288F0" w:rsidR="00DD02B3" w:rsidRPr="00EB6031" w:rsidRDefault="00627952">
      <w:pPr>
        <w:pStyle w:val="Ttulo"/>
        <w:jc w:val="right"/>
        <w:rPr>
          <w:lang w:val="en-US"/>
        </w:rPr>
      </w:pPr>
      <w:r w:rsidRPr="00EB6031">
        <w:rPr>
          <w:lang w:val="en-US"/>
        </w:rPr>
        <w:t>Business Case</w:t>
      </w:r>
    </w:p>
    <w:p w14:paraId="647EC0F0" w14:textId="77777777" w:rsidR="00DD02B3" w:rsidRPr="00EB6031" w:rsidRDefault="00DD02B3">
      <w:pPr>
        <w:pStyle w:val="Ttulo"/>
        <w:jc w:val="right"/>
        <w:rPr>
          <w:lang w:val="en-US"/>
        </w:rPr>
      </w:pPr>
    </w:p>
    <w:p w14:paraId="6DBCB6A3" w14:textId="2EDECB28" w:rsidR="00DD02B3" w:rsidRPr="00EB6031" w:rsidRDefault="00DD02B3">
      <w:pPr>
        <w:pStyle w:val="Ttulo"/>
        <w:jc w:val="right"/>
        <w:rPr>
          <w:sz w:val="28"/>
          <w:lang w:val="en-US"/>
        </w:rPr>
      </w:pPr>
      <w:proofErr w:type="spellStart"/>
      <w:r w:rsidRPr="00EB6031">
        <w:rPr>
          <w:sz w:val="28"/>
          <w:lang w:val="en-US"/>
        </w:rPr>
        <w:t>Versión</w:t>
      </w:r>
      <w:proofErr w:type="spellEnd"/>
      <w:r w:rsidRPr="00EB6031">
        <w:rPr>
          <w:sz w:val="28"/>
          <w:lang w:val="en-US"/>
        </w:rPr>
        <w:t xml:space="preserve"> 1.0</w:t>
      </w:r>
    </w:p>
    <w:p w14:paraId="7BB78A4A" w14:textId="77777777" w:rsidR="00DD02B3" w:rsidRPr="00EB6031" w:rsidRDefault="00DD02B3">
      <w:pPr>
        <w:pStyle w:val="Ttulo"/>
        <w:rPr>
          <w:sz w:val="28"/>
          <w:lang w:val="en-US"/>
        </w:rPr>
      </w:pPr>
    </w:p>
    <w:p w14:paraId="4B413B7C" w14:textId="77777777" w:rsidR="00DD02B3" w:rsidRPr="00EB6031" w:rsidRDefault="00DD02B3">
      <w:pPr>
        <w:rPr>
          <w:lang w:val="en-US"/>
        </w:rPr>
      </w:pPr>
    </w:p>
    <w:p w14:paraId="6169B984" w14:textId="120CDB64" w:rsidR="00DD02B3" w:rsidRPr="00EB6031" w:rsidRDefault="00DD02B3">
      <w:pPr>
        <w:pStyle w:val="InfoBlue"/>
        <w:rPr>
          <w:lang w:val="en-US"/>
        </w:rPr>
      </w:pPr>
      <w:r w:rsidRPr="00EB6031">
        <w:rPr>
          <w:lang w:val="en-US"/>
        </w:rPr>
        <w:t xml:space="preserve"> </w:t>
      </w:r>
    </w:p>
    <w:p w14:paraId="2FFEF969" w14:textId="77777777" w:rsidR="00DD02B3" w:rsidRPr="00EB6031" w:rsidRDefault="00DD02B3">
      <w:pPr>
        <w:rPr>
          <w:lang w:val="en-US"/>
        </w:rPr>
        <w:sectPr w:rsidR="00DD02B3" w:rsidRPr="00EB6031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3B2FFAB" w14:textId="77777777" w:rsidR="00DD02B3" w:rsidRPr="00131FDB" w:rsidRDefault="00DD02B3">
      <w:pPr>
        <w:pStyle w:val="Ttulo"/>
      </w:pPr>
      <w:r w:rsidRPr="00131FDB">
        <w:lastRenderedPageBreak/>
        <w:t>Historial de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D02B3" w:rsidRPr="00131FDB" w14:paraId="6524B96D" w14:textId="77777777">
        <w:tc>
          <w:tcPr>
            <w:tcW w:w="2304" w:type="dxa"/>
          </w:tcPr>
          <w:p w14:paraId="65072ABF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Fecha</w:t>
            </w:r>
          </w:p>
        </w:tc>
        <w:tc>
          <w:tcPr>
            <w:tcW w:w="1152" w:type="dxa"/>
          </w:tcPr>
          <w:p w14:paraId="5EFFC33E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Versión</w:t>
            </w:r>
          </w:p>
        </w:tc>
        <w:tc>
          <w:tcPr>
            <w:tcW w:w="3744" w:type="dxa"/>
          </w:tcPr>
          <w:p w14:paraId="14F203E8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Descripción</w:t>
            </w:r>
          </w:p>
        </w:tc>
        <w:tc>
          <w:tcPr>
            <w:tcW w:w="2304" w:type="dxa"/>
          </w:tcPr>
          <w:p w14:paraId="238CA1B7" w14:textId="77777777" w:rsidR="00DD02B3" w:rsidRPr="00131FDB" w:rsidRDefault="00DD02B3">
            <w:pPr>
              <w:pStyle w:val="Tabletext"/>
              <w:jc w:val="center"/>
              <w:rPr>
                <w:b/>
              </w:rPr>
            </w:pPr>
            <w:r w:rsidRPr="00131FDB">
              <w:rPr>
                <w:b/>
              </w:rPr>
              <w:t>Autor</w:t>
            </w:r>
          </w:p>
        </w:tc>
      </w:tr>
      <w:tr w:rsidR="00DD02B3" w:rsidRPr="00131FDB" w14:paraId="3ED68045" w14:textId="77777777">
        <w:tc>
          <w:tcPr>
            <w:tcW w:w="2304" w:type="dxa"/>
          </w:tcPr>
          <w:p w14:paraId="4CEA8388" w14:textId="5AC0014D" w:rsidR="00DD02B3" w:rsidRPr="00131FDB" w:rsidRDefault="000A0178">
            <w:pPr>
              <w:pStyle w:val="Tabletext"/>
            </w:pPr>
            <w:r w:rsidRPr="00131FDB">
              <w:t>22/01/2025</w:t>
            </w:r>
          </w:p>
        </w:tc>
        <w:tc>
          <w:tcPr>
            <w:tcW w:w="1152" w:type="dxa"/>
          </w:tcPr>
          <w:p w14:paraId="5BC4D8B0" w14:textId="4D868E52" w:rsidR="00DD02B3" w:rsidRPr="00131FDB" w:rsidRDefault="000A0178">
            <w:pPr>
              <w:pStyle w:val="Tabletext"/>
            </w:pPr>
            <w:r w:rsidRPr="00131FDB">
              <w:t>1.0</w:t>
            </w:r>
          </w:p>
        </w:tc>
        <w:tc>
          <w:tcPr>
            <w:tcW w:w="3744" w:type="dxa"/>
          </w:tcPr>
          <w:p w14:paraId="29B9C170" w14:textId="25294746" w:rsidR="00DD02B3" w:rsidRPr="00131FDB" w:rsidRDefault="000A0178">
            <w:pPr>
              <w:pStyle w:val="Tabletext"/>
            </w:pPr>
            <w:r w:rsidRPr="00131FDB">
              <w:t xml:space="preserve">Proporcionar información relevante </w:t>
            </w:r>
            <w:r w:rsidR="00627952" w:rsidRPr="00131FDB">
              <w:t>del Proyecto.</w:t>
            </w:r>
          </w:p>
        </w:tc>
        <w:tc>
          <w:tcPr>
            <w:tcW w:w="2304" w:type="dxa"/>
          </w:tcPr>
          <w:p w14:paraId="563EB5EF" w14:textId="3D3E4D33" w:rsidR="00DD02B3" w:rsidRPr="00131FDB" w:rsidRDefault="00627952">
            <w:pPr>
              <w:pStyle w:val="Tabletext"/>
            </w:pPr>
            <w:r w:rsidRPr="00131FDB">
              <w:t xml:space="preserve">Equipo </w:t>
            </w:r>
            <w:proofErr w:type="spellStart"/>
            <w:r w:rsidRPr="00131FDB">
              <w:t>proyect</w:t>
            </w:r>
            <w:proofErr w:type="spellEnd"/>
            <w:r w:rsidRPr="00131FDB">
              <w:t xml:space="preserve"> </w:t>
            </w:r>
            <w:proofErr w:type="spellStart"/>
            <w:r w:rsidRPr="00131FDB">
              <w:t>innovation</w:t>
            </w:r>
            <w:proofErr w:type="spellEnd"/>
          </w:p>
        </w:tc>
      </w:tr>
      <w:tr w:rsidR="00DD02B3" w:rsidRPr="00131FDB" w14:paraId="1E5458A9" w14:textId="77777777">
        <w:tc>
          <w:tcPr>
            <w:tcW w:w="2304" w:type="dxa"/>
          </w:tcPr>
          <w:p w14:paraId="4603A6DD" w14:textId="25D4DFEF" w:rsidR="00DD02B3" w:rsidRPr="00131FDB" w:rsidRDefault="00131FDB">
            <w:pPr>
              <w:pStyle w:val="Tabletext"/>
            </w:pPr>
            <w:r>
              <w:t>15/02/2025</w:t>
            </w:r>
          </w:p>
        </w:tc>
        <w:tc>
          <w:tcPr>
            <w:tcW w:w="1152" w:type="dxa"/>
          </w:tcPr>
          <w:p w14:paraId="15255749" w14:textId="7F5BB525" w:rsidR="00DD02B3" w:rsidRPr="00131FDB" w:rsidRDefault="00131FDB">
            <w:pPr>
              <w:pStyle w:val="Tabletext"/>
            </w:pPr>
            <w:r>
              <w:t>1.1</w:t>
            </w:r>
          </w:p>
        </w:tc>
        <w:tc>
          <w:tcPr>
            <w:tcW w:w="3744" w:type="dxa"/>
          </w:tcPr>
          <w:p w14:paraId="54924DAE" w14:textId="5DAC9884" w:rsidR="00DD02B3" w:rsidRPr="00131FDB" w:rsidRDefault="00131FDB">
            <w:pPr>
              <w:pStyle w:val="Tabletext"/>
            </w:pPr>
            <w:r>
              <w:t xml:space="preserve">Corrección de la </w:t>
            </w:r>
            <w:r w:rsidRPr="00131FDB">
              <w:t>información relevante del Proyecto.</w:t>
            </w:r>
          </w:p>
        </w:tc>
        <w:tc>
          <w:tcPr>
            <w:tcW w:w="2304" w:type="dxa"/>
          </w:tcPr>
          <w:p w14:paraId="0BBAF4F7" w14:textId="74628655" w:rsidR="00DD02B3" w:rsidRPr="00131FDB" w:rsidRDefault="00131FDB">
            <w:pPr>
              <w:pStyle w:val="Tabletext"/>
            </w:pPr>
            <w:r w:rsidRPr="00131FDB">
              <w:t xml:space="preserve">Equipo </w:t>
            </w:r>
            <w:proofErr w:type="spellStart"/>
            <w:r w:rsidRPr="00131FDB">
              <w:t>proyect</w:t>
            </w:r>
            <w:proofErr w:type="spellEnd"/>
            <w:r w:rsidRPr="00131FDB">
              <w:t xml:space="preserve"> </w:t>
            </w:r>
            <w:proofErr w:type="spellStart"/>
            <w:r w:rsidRPr="00131FDB">
              <w:t>innovation</w:t>
            </w:r>
            <w:proofErr w:type="spellEnd"/>
          </w:p>
        </w:tc>
      </w:tr>
      <w:tr w:rsidR="00DD02B3" w:rsidRPr="00131FDB" w14:paraId="39E06E41" w14:textId="77777777">
        <w:tc>
          <w:tcPr>
            <w:tcW w:w="2304" w:type="dxa"/>
          </w:tcPr>
          <w:p w14:paraId="24DA1653" w14:textId="0E3B8B36" w:rsidR="00DD02B3" w:rsidRPr="00131FDB" w:rsidRDefault="00513A58">
            <w:pPr>
              <w:pStyle w:val="Tabletext"/>
            </w:pPr>
            <w:r>
              <w:t>01/03//2025</w:t>
            </w:r>
          </w:p>
        </w:tc>
        <w:tc>
          <w:tcPr>
            <w:tcW w:w="1152" w:type="dxa"/>
          </w:tcPr>
          <w:p w14:paraId="5D973A34" w14:textId="0391DCBB" w:rsidR="00DD02B3" w:rsidRPr="00131FDB" w:rsidRDefault="00513A58">
            <w:pPr>
              <w:pStyle w:val="Tabletext"/>
            </w:pPr>
            <w:r>
              <w:t>1.2</w:t>
            </w:r>
          </w:p>
        </w:tc>
        <w:tc>
          <w:tcPr>
            <w:tcW w:w="3744" w:type="dxa"/>
          </w:tcPr>
          <w:p w14:paraId="0DA0C4BF" w14:textId="7FDC8B14" w:rsidR="00DD02B3" w:rsidRPr="00131FDB" w:rsidRDefault="00513A58">
            <w:pPr>
              <w:pStyle w:val="Tabletext"/>
            </w:pPr>
            <w:r>
              <w:t xml:space="preserve">Corrección de la </w:t>
            </w:r>
            <w:r w:rsidRPr="00131FDB">
              <w:t>información relevante del Proyecto.</w:t>
            </w:r>
          </w:p>
        </w:tc>
        <w:tc>
          <w:tcPr>
            <w:tcW w:w="2304" w:type="dxa"/>
          </w:tcPr>
          <w:p w14:paraId="6BA87D6B" w14:textId="5F63D033" w:rsidR="00DD02B3" w:rsidRPr="00131FDB" w:rsidRDefault="00513A58">
            <w:pPr>
              <w:pStyle w:val="Tabletext"/>
            </w:pPr>
            <w:r w:rsidRPr="00131FDB">
              <w:t xml:space="preserve">Equipo </w:t>
            </w:r>
            <w:proofErr w:type="spellStart"/>
            <w:r w:rsidRPr="00131FDB">
              <w:t>proyect</w:t>
            </w:r>
            <w:proofErr w:type="spellEnd"/>
            <w:r w:rsidRPr="00131FDB">
              <w:t xml:space="preserve"> </w:t>
            </w:r>
            <w:proofErr w:type="spellStart"/>
            <w:r w:rsidRPr="00131FDB">
              <w:t>innovation</w:t>
            </w:r>
            <w:proofErr w:type="spellEnd"/>
          </w:p>
        </w:tc>
      </w:tr>
      <w:tr w:rsidR="00DD02B3" w:rsidRPr="00131FDB" w14:paraId="1205E405" w14:textId="77777777">
        <w:tc>
          <w:tcPr>
            <w:tcW w:w="2304" w:type="dxa"/>
          </w:tcPr>
          <w:p w14:paraId="71F27B2B" w14:textId="77777777" w:rsidR="00DD02B3" w:rsidRPr="00131FDB" w:rsidRDefault="00DD02B3">
            <w:pPr>
              <w:pStyle w:val="Tabletext"/>
            </w:pPr>
          </w:p>
        </w:tc>
        <w:tc>
          <w:tcPr>
            <w:tcW w:w="1152" w:type="dxa"/>
          </w:tcPr>
          <w:p w14:paraId="7E6C0C5D" w14:textId="77777777" w:rsidR="00DD02B3" w:rsidRPr="00131FDB" w:rsidRDefault="00DD02B3">
            <w:pPr>
              <w:pStyle w:val="Tabletext"/>
            </w:pPr>
          </w:p>
        </w:tc>
        <w:tc>
          <w:tcPr>
            <w:tcW w:w="3744" w:type="dxa"/>
          </w:tcPr>
          <w:p w14:paraId="122353C8" w14:textId="77777777" w:rsidR="00DD02B3" w:rsidRPr="00131FDB" w:rsidRDefault="00DD02B3">
            <w:pPr>
              <w:pStyle w:val="Tabletext"/>
            </w:pPr>
          </w:p>
        </w:tc>
        <w:tc>
          <w:tcPr>
            <w:tcW w:w="2304" w:type="dxa"/>
          </w:tcPr>
          <w:p w14:paraId="7051ED34" w14:textId="77777777" w:rsidR="00DD02B3" w:rsidRPr="00131FDB" w:rsidRDefault="00DD02B3">
            <w:pPr>
              <w:pStyle w:val="Tabletext"/>
            </w:pPr>
          </w:p>
        </w:tc>
      </w:tr>
    </w:tbl>
    <w:p w14:paraId="07095EAC" w14:textId="77777777" w:rsidR="00DD02B3" w:rsidRPr="00131FDB" w:rsidRDefault="00DD02B3"/>
    <w:p w14:paraId="0D81B192" w14:textId="77777777" w:rsidR="00DD02B3" w:rsidRPr="00131FDB" w:rsidRDefault="00DD02B3">
      <w:pPr>
        <w:pStyle w:val="Ttulo"/>
      </w:pPr>
      <w:r w:rsidRPr="00131FDB">
        <w:br w:type="page"/>
      </w:r>
      <w:r w:rsidRPr="00131FDB">
        <w:lastRenderedPageBreak/>
        <w:t>Tabla de contenidos</w:t>
      </w:r>
    </w:p>
    <w:p w14:paraId="4385F3A6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fldChar w:fldCharType="begin"/>
      </w:r>
      <w:r w:rsidRPr="00131FDB">
        <w:instrText xml:space="preserve"> TOC \o "1-3" </w:instrText>
      </w:r>
      <w:r w:rsidRPr="00131FDB">
        <w:fldChar w:fldCharType="separate"/>
      </w:r>
      <w:r w:rsidRPr="00131FDB">
        <w:rPr>
          <w:szCs w:val="24"/>
        </w:rPr>
        <w:t>1.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Introducción</w:t>
      </w:r>
      <w:r w:rsidRPr="00131FDB">
        <w:tab/>
      </w:r>
      <w:r w:rsidRPr="00131FDB">
        <w:fldChar w:fldCharType="begin"/>
      </w:r>
      <w:r w:rsidRPr="00131FDB">
        <w:instrText xml:space="preserve"> PAGEREF _Toc492784351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04E0F755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1.1</w:t>
      </w:r>
      <w:r w:rsidRPr="00131FDB">
        <w:rPr>
          <w:sz w:val="24"/>
          <w:szCs w:val="24"/>
        </w:rPr>
        <w:tab/>
      </w:r>
      <w:r w:rsidRPr="00131FDB">
        <w:t>Propósito</w:t>
      </w:r>
      <w:r w:rsidRPr="00131FDB">
        <w:tab/>
      </w:r>
      <w:r w:rsidRPr="00131FDB">
        <w:fldChar w:fldCharType="begin"/>
      </w:r>
      <w:r w:rsidRPr="00131FDB">
        <w:instrText xml:space="preserve"> PAGEREF _Toc492784352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457D2B0E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1.2</w:t>
      </w:r>
      <w:r w:rsidRPr="00131FDB">
        <w:rPr>
          <w:sz w:val="24"/>
          <w:szCs w:val="24"/>
        </w:rPr>
        <w:tab/>
      </w:r>
      <w:r w:rsidRPr="00131FDB">
        <w:t>Alcance</w:t>
      </w:r>
      <w:r w:rsidRPr="00131FDB">
        <w:tab/>
      </w:r>
      <w:r w:rsidRPr="00131FDB">
        <w:fldChar w:fldCharType="begin"/>
      </w:r>
      <w:r w:rsidRPr="00131FDB">
        <w:instrText xml:space="preserve"> PAGEREF _Toc492784353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6DE9943F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1.3</w:t>
      </w:r>
      <w:r w:rsidRPr="00131FDB">
        <w:rPr>
          <w:sz w:val="24"/>
          <w:szCs w:val="24"/>
        </w:rPr>
        <w:tab/>
      </w:r>
      <w:r w:rsidRPr="00131FDB">
        <w:t>Definiciones, acrónimos y abreviaturas</w:t>
      </w:r>
      <w:r w:rsidRPr="00131FDB">
        <w:tab/>
      </w:r>
      <w:r w:rsidRPr="00131FDB">
        <w:fldChar w:fldCharType="begin"/>
      </w:r>
      <w:r w:rsidRPr="00131FDB">
        <w:instrText xml:space="preserve"> PAGEREF _Toc492784354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34E91EC3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1.4</w:t>
      </w:r>
      <w:r w:rsidRPr="00131FDB">
        <w:rPr>
          <w:sz w:val="24"/>
          <w:szCs w:val="24"/>
        </w:rPr>
        <w:tab/>
      </w:r>
      <w:r w:rsidRPr="00131FDB">
        <w:t>Referencias</w:t>
      </w:r>
      <w:r w:rsidRPr="00131FDB">
        <w:tab/>
      </w:r>
      <w:r w:rsidRPr="00131FDB">
        <w:fldChar w:fldCharType="begin"/>
      </w:r>
      <w:r w:rsidRPr="00131FDB">
        <w:instrText xml:space="preserve"> PAGEREF _Toc492784355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6E4DEBA4" w14:textId="77777777" w:rsidR="00DD02B3" w:rsidRPr="00131FDB" w:rsidRDefault="00DD02B3">
      <w:pPr>
        <w:pStyle w:val="TDC2"/>
        <w:tabs>
          <w:tab w:val="left" w:pos="1000"/>
        </w:tabs>
        <w:rPr>
          <w:sz w:val="24"/>
          <w:szCs w:val="24"/>
        </w:rPr>
      </w:pPr>
      <w:r w:rsidRPr="00131FDB">
        <w:t>1.5</w:t>
      </w:r>
      <w:r w:rsidRPr="00131FDB">
        <w:rPr>
          <w:sz w:val="24"/>
          <w:szCs w:val="24"/>
        </w:rPr>
        <w:tab/>
      </w:r>
      <w:r w:rsidRPr="00131FDB">
        <w:t>Visión general</w:t>
      </w:r>
      <w:r w:rsidRPr="00131FDB">
        <w:tab/>
      </w:r>
      <w:r w:rsidRPr="00131FDB">
        <w:fldChar w:fldCharType="begin"/>
      </w:r>
      <w:r w:rsidRPr="00131FDB">
        <w:instrText xml:space="preserve"> PAGEREF _Toc492784356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3E55D363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2.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Descripción del producto</w:t>
      </w:r>
      <w:r w:rsidRPr="00131FDB">
        <w:tab/>
      </w:r>
      <w:r w:rsidRPr="00131FDB">
        <w:fldChar w:fldCharType="begin"/>
      </w:r>
      <w:r w:rsidRPr="00131FDB">
        <w:instrText xml:space="preserve"> PAGEREF _Toc492784357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7D9B4A83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3.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Contexto empresarial</w:t>
      </w:r>
      <w:r w:rsidRPr="00131FDB">
        <w:tab/>
      </w:r>
      <w:r w:rsidRPr="00131FDB">
        <w:fldChar w:fldCharType="begin"/>
      </w:r>
      <w:r w:rsidRPr="00131FDB">
        <w:instrText xml:space="preserve"> PAGEREF _Toc492784358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498683B8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4.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Objetivos del producto</w:t>
      </w:r>
      <w:r w:rsidRPr="00131FDB">
        <w:tab/>
      </w:r>
      <w:r w:rsidRPr="00131FDB">
        <w:fldChar w:fldCharType="begin"/>
      </w:r>
      <w:r w:rsidRPr="00131FDB">
        <w:instrText xml:space="preserve"> PAGEREF _Toc492784359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4877F4B2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5.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Pronóstico Financiero</w:t>
      </w:r>
      <w:r w:rsidRPr="00131FDB">
        <w:tab/>
      </w:r>
      <w:r w:rsidRPr="00131FDB">
        <w:fldChar w:fldCharType="begin"/>
      </w:r>
      <w:r w:rsidRPr="00131FDB">
        <w:instrText xml:space="preserve"> PAGEREF _Toc492784360 \h </w:instrText>
      </w:r>
      <w:r w:rsidRPr="00131FDB">
        <w:fldChar w:fldCharType="separate"/>
      </w:r>
      <w:r w:rsidRPr="00131FDB">
        <w:t>4</w:t>
      </w:r>
      <w:r w:rsidRPr="00131FDB">
        <w:fldChar w:fldCharType="end"/>
      </w:r>
    </w:p>
    <w:p w14:paraId="3CF33C1D" w14:textId="77777777" w:rsidR="00DD02B3" w:rsidRPr="00131FDB" w:rsidRDefault="00DD02B3">
      <w:pPr>
        <w:pStyle w:val="TDC1"/>
        <w:tabs>
          <w:tab w:val="left" w:pos="432"/>
        </w:tabs>
        <w:rPr>
          <w:sz w:val="24"/>
          <w:szCs w:val="24"/>
        </w:rPr>
      </w:pPr>
      <w:r w:rsidRPr="00131FDB">
        <w:rPr>
          <w:szCs w:val="24"/>
        </w:rPr>
        <w:t>6.</w:t>
      </w:r>
      <w:r w:rsidRPr="00131FDB">
        <w:rPr>
          <w:sz w:val="24"/>
          <w:szCs w:val="24"/>
        </w:rPr>
        <w:tab/>
      </w:r>
      <w:r w:rsidRPr="00131FDB">
        <w:rPr>
          <w:szCs w:val="24"/>
        </w:rPr>
        <w:t>Restricciones</w:t>
      </w:r>
      <w:r w:rsidRPr="00131FDB">
        <w:tab/>
      </w:r>
      <w:r w:rsidRPr="00131FDB">
        <w:fldChar w:fldCharType="begin"/>
      </w:r>
      <w:r w:rsidRPr="00131FDB">
        <w:instrText xml:space="preserve"> PAGEREF _Toc492784361 \h </w:instrText>
      </w:r>
      <w:r w:rsidRPr="00131FDB">
        <w:fldChar w:fldCharType="separate"/>
      </w:r>
      <w:r w:rsidRPr="00131FDB">
        <w:t>5</w:t>
      </w:r>
      <w:r w:rsidRPr="00131FDB">
        <w:fldChar w:fldCharType="end"/>
      </w:r>
    </w:p>
    <w:p w14:paraId="5A55EA24" w14:textId="03D9B602" w:rsidR="00DD02B3" w:rsidRPr="00131FDB" w:rsidRDefault="00DD02B3">
      <w:pPr>
        <w:pStyle w:val="Ttulo"/>
      </w:pPr>
      <w:r w:rsidRPr="00131FDB">
        <w:fldChar w:fldCharType="end"/>
      </w:r>
      <w:r w:rsidRPr="00131FDB">
        <w:br w:type="page"/>
      </w:r>
      <w:r w:rsidR="00627952" w:rsidRPr="00131FDB">
        <w:lastRenderedPageBreak/>
        <w:t xml:space="preserve">Business Case </w:t>
      </w:r>
    </w:p>
    <w:p w14:paraId="2D045D77" w14:textId="77777777" w:rsidR="00DD02B3" w:rsidRPr="00131FDB" w:rsidRDefault="00DD02B3">
      <w:pPr>
        <w:pStyle w:val="Ttulo1"/>
      </w:pPr>
      <w:bookmarkStart w:id="0" w:name="_Toc456598586"/>
      <w:bookmarkStart w:id="1" w:name="_Toc456600917"/>
      <w:bookmarkStart w:id="2" w:name="_Toc492784351"/>
      <w:r w:rsidRPr="00131FDB">
        <w:t>Introducción</w:t>
      </w:r>
      <w:bookmarkEnd w:id="0"/>
      <w:bookmarkEnd w:id="1"/>
      <w:bookmarkEnd w:id="2"/>
    </w:p>
    <w:p w14:paraId="1144529A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 xml:space="preserve">En este documento, presentamos nuestra propuesta para desarrollar una aplicación móvil que resuelva los problemas actuales del restaurante Delicious </w:t>
      </w:r>
      <w:proofErr w:type="spellStart"/>
      <w:r w:rsidRPr="00131FDB">
        <w:rPr>
          <w:rFonts w:ascii="Arial" w:hAnsi="Arial" w:cs="Arial"/>
        </w:rPr>
        <w:t>Food</w:t>
      </w:r>
      <w:proofErr w:type="spellEnd"/>
      <w:r w:rsidRPr="00131FDB">
        <w:rPr>
          <w:rFonts w:ascii="Arial" w:hAnsi="Arial" w:cs="Arial"/>
        </w:rPr>
        <w:t>. Incluimos información clave sobre el propósito, el alcance y los beneficios de esta iniciativa, junto con detalles sobre los recursos necesarios para llevarla a cabo.</w:t>
      </w:r>
    </w:p>
    <w:p w14:paraId="3F0B7D12" w14:textId="77777777" w:rsidR="00627952" w:rsidRPr="00131FDB" w:rsidRDefault="00627952" w:rsidP="00627952"/>
    <w:p w14:paraId="77399CBA" w14:textId="77777777" w:rsidR="00DD02B3" w:rsidRPr="00131FDB" w:rsidRDefault="00DD02B3">
      <w:pPr>
        <w:pStyle w:val="Ttulo2"/>
        <w:rPr>
          <w:sz w:val="24"/>
          <w:szCs w:val="24"/>
        </w:rPr>
      </w:pPr>
      <w:bookmarkStart w:id="3" w:name="_Toc456598587"/>
      <w:bookmarkStart w:id="4" w:name="_Toc456600918"/>
      <w:bookmarkStart w:id="5" w:name="_Toc492784352"/>
      <w:r w:rsidRPr="00131FDB">
        <w:rPr>
          <w:sz w:val="24"/>
          <w:szCs w:val="24"/>
        </w:rPr>
        <w:t>Propósito</w:t>
      </w:r>
      <w:bookmarkEnd w:id="3"/>
      <w:bookmarkEnd w:id="4"/>
      <w:bookmarkEnd w:id="5"/>
    </w:p>
    <w:p w14:paraId="5C005960" w14:textId="2DEC94FF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>Desarrollar una aplicación móvil que aborde las principales necesidades de nuestros clientes y optimice la gestión interna del restaurante. Queremos solucionar problemas como las largas esperas, la falta de información sobre horarios y la ausencia de un menú digital accesible.</w:t>
      </w:r>
    </w:p>
    <w:p w14:paraId="043461F2" w14:textId="77777777" w:rsidR="00627952" w:rsidRPr="00131FDB" w:rsidRDefault="00627952" w:rsidP="00627952"/>
    <w:p w14:paraId="72E1ADD0" w14:textId="77777777" w:rsidR="00627952" w:rsidRPr="00131FDB" w:rsidRDefault="00DD02B3" w:rsidP="00FB686E">
      <w:pPr>
        <w:pStyle w:val="Ttulo2"/>
        <w:numPr>
          <w:ilvl w:val="0"/>
          <w:numId w:val="0"/>
        </w:numPr>
        <w:rPr>
          <w:sz w:val="24"/>
          <w:szCs w:val="24"/>
        </w:rPr>
      </w:pPr>
      <w:bookmarkStart w:id="6" w:name="_Toc456598588"/>
      <w:bookmarkStart w:id="7" w:name="_Toc456600919"/>
      <w:bookmarkStart w:id="8" w:name="_Toc492784353"/>
      <w:r w:rsidRPr="00131FDB">
        <w:rPr>
          <w:sz w:val="24"/>
          <w:szCs w:val="24"/>
        </w:rPr>
        <w:t>Alcance</w:t>
      </w:r>
      <w:bookmarkEnd w:id="6"/>
      <w:bookmarkEnd w:id="7"/>
      <w:bookmarkEnd w:id="8"/>
    </w:p>
    <w:p w14:paraId="2D83AA68" w14:textId="74D141E4" w:rsidR="00627952" w:rsidRPr="00131FDB" w:rsidRDefault="00627952" w:rsidP="00627952">
      <w:pPr>
        <w:pStyle w:val="Ttulo2"/>
        <w:numPr>
          <w:ilvl w:val="0"/>
          <w:numId w:val="0"/>
        </w:numPr>
      </w:pPr>
      <w:r w:rsidRPr="00131FDB">
        <w:rPr>
          <w:b w:val="0"/>
          <w:bCs/>
          <w:sz w:val="24"/>
          <w:szCs w:val="24"/>
        </w:rPr>
        <w:t xml:space="preserve">El proyecto abarca el diseño, desarrollo e implementación de una aplicación móvil completa que transformará la experiencia del cliente en Delicious </w:t>
      </w:r>
      <w:proofErr w:type="spellStart"/>
      <w:r w:rsidRPr="00131FDB">
        <w:rPr>
          <w:b w:val="0"/>
          <w:bCs/>
          <w:sz w:val="24"/>
          <w:szCs w:val="24"/>
        </w:rPr>
        <w:t>Food</w:t>
      </w:r>
      <w:proofErr w:type="spellEnd"/>
      <w:r w:rsidRPr="00131FDB">
        <w:rPr>
          <w:b w:val="0"/>
          <w:bCs/>
          <w:sz w:val="24"/>
          <w:szCs w:val="24"/>
        </w:rPr>
        <w:t xml:space="preserve">. Esta aplicación incluirá un sistema de reservas en línea que permitirá a los usuarios elegir fecha, hora y cantidad de comensales desde sus dispositivos móviles, un menú digital detallado con descripciones de los platillos, ingredientes y precios para que los clientes puedan tomar decisiones informadas antes de su visita, y una sección con horarios de atención actualizados que evite confusiones sobre días y horarios de operación. Además, la aplicación integrará enlaces directos a nuestras redes sociales y un formulario de contacto que facilitará la comunicación entre los clientes y el restaurante. La aplicación será responsiva, asegurando una experiencia óptima en diferentes dispositivos y sistemas operativos, y estará diseñada para facilitar la navegación con una interfaz intuitiva. Con este proyecto buscamos no solo mejorar la satisfacción del cliente, sino también optimizar nuestros procesos internos y fortalecer la presencia digital de Delicious </w:t>
      </w:r>
      <w:proofErr w:type="spellStart"/>
      <w:r w:rsidRPr="00131FDB">
        <w:rPr>
          <w:b w:val="0"/>
          <w:bCs/>
          <w:sz w:val="24"/>
          <w:szCs w:val="24"/>
        </w:rPr>
        <w:t>Food</w:t>
      </w:r>
      <w:proofErr w:type="spellEnd"/>
      <w:r w:rsidRPr="00131FDB">
        <w:rPr>
          <w:b w:val="0"/>
          <w:bCs/>
          <w:sz w:val="24"/>
          <w:szCs w:val="24"/>
        </w:rPr>
        <w:t>.</w:t>
      </w:r>
    </w:p>
    <w:p w14:paraId="203E93CE" w14:textId="77777777" w:rsidR="00DD02B3" w:rsidRPr="00131FDB" w:rsidRDefault="00DD02B3">
      <w:pPr>
        <w:pStyle w:val="Ttulo2"/>
        <w:rPr>
          <w:sz w:val="24"/>
          <w:szCs w:val="24"/>
        </w:rPr>
      </w:pPr>
      <w:bookmarkStart w:id="9" w:name="_Toc456598589"/>
      <w:bookmarkStart w:id="10" w:name="_Toc456600920"/>
      <w:bookmarkStart w:id="11" w:name="_Toc492784354"/>
      <w:r w:rsidRPr="00131FDB">
        <w:rPr>
          <w:sz w:val="24"/>
          <w:szCs w:val="24"/>
        </w:rPr>
        <w:t>Definiciones, acrónimos y abreviaturas</w:t>
      </w:r>
      <w:bookmarkEnd w:id="9"/>
      <w:bookmarkEnd w:id="10"/>
      <w:bookmarkEnd w:id="11"/>
    </w:p>
    <w:p w14:paraId="4C66773B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  <w:lang w:eastAsia="es-ES"/>
        </w:rPr>
      </w:pPr>
      <w:r w:rsidRPr="00131FDB">
        <w:rPr>
          <w:rStyle w:val="Textoennegrita"/>
          <w:rFonts w:ascii="Arial" w:hAnsi="Arial" w:cs="Arial"/>
        </w:rPr>
        <w:t>Aplicación móvil responsiva</w:t>
      </w:r>
      <w:r w:rsidRPr="00131FDB">
        <w:rPr>
          <w:rFonts w:ascii="Arial" w:hAnsi="Arial" w:cs="Arial"/>
        </w:rPr>
        <w:t>: Aplicación adaptable a dispositivos móviles.</w:t>
      </w:r>
    </w:p>
    <w:p w14:paraId="11F8EE73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131FDB">
        <w:rPr>
          <w:rStyle w:val="Textoennegrita"/>
          <w:rFonts w:ascii="Arial" w:hAnsi="Arial" w:cs="Arial"/>
        </w:rPr>
        <w:t>Sistema de reservas</w:t>
      </w:r>
      <w:r w:rsidRPr="00131FDB">
        <w:rPr>
          <w:rFonts w:ascii="Arial" w:hAnsi="Arial" w:cs="Arial"/>
        </w:rPr>
        <w:t>: Plataforma para reservar mesas en línea.</w:t>
      </w:r>
    </w:p>
    <w:p w14:paraId="15E0675B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131FDB">
        <w:rPr>
          <w:rStyle w:val="Textoennegrita"/>
          <w:rFonts w:ascii="Arial" w:hAnsi="Arial" w:cs="Arial"/>
        </w:rPr>
        <w:t>Menú digital</w:t>
      </w:r>
      <w:r w:rsidRPr="00131FDB">
        <w:rPr>
          <w:rFonts w:ascii="Arial" w:hAnsi="Arial" w:cs="Arial"/>
        </w:rPr>
        <w:t>: Versión en línea del menú con detalles de los platillos.</w:t>
      </w:r>
    </w:p>
    <w:p w14:paraId="5CE9BCAA" w14:textId="77777777" w:rsidR="00627952" w:rsidRPr="00131FDB" w:rsidRDefault="00627952" w:rsidP="00627952">
      <w:pPr>
        <w:pStyle w:val="NormalWeb"/>
        <w:numPr>
          <w:ilvl w:val="0"/>
          <w:numId w:val="24"/>
        </w:numPr>
        <w:rPr>
          <w:rFonts w:ascii="Arial" w:hAnsi="Arial" w:cs="Arial"/>
        </w:rPr>
      </w:pPr>
      <w:r w:rsidRPr="00131FDB">
        <w:rPr>
          <w:rStyle w:val="Textoennegrita"/>
          <w:rFonts w:ascii="Arial" w:hAnsi="Arial" w:cs="Arial"/>
        </w:rPr>
        <w:t>UI/UX</w:t>
      </w:r>
      <w:r w:rsidRPr="00131FDB">
        <w:rPr>
          <w:rFonts w:ascii="Arial" w:hAnsi="Arial" w:cs="Arial"/>
        </w:rPr>
        <w:t>: Diseño de la interfaz y experiencia del usuario.</w:t>
      </w:r>
    </w:p>
    <w:p w14:paraId="66BFC62D" w14:textId="77777777" w:rsidR="00627952" w:rsidRPr="00131FDB" w:rsidRDefault="00627952" w:rsidP="00627952">
      <w:pPr>
        <w:rPr>
          <w:rFonts w:ascii="Arial" w:hAnsi="Arial" w:cs="Arial"/>
        </w:rPr>
      </w:pPr>
    </w:p>
    <w:p w14:paraId="276008C3" w14:textId="77777777" w:rsidR="00DD02B3" w:rsidRPr="00131FDB" w:rsidRDefault="00DD02B3">
      <w:pPr>
        <w:pStyle w:val="Ttulo2"/>
        <w:rPr>
          <w:sz w:val="24"/>
          <w:szCs w:val="24"/>
        </w:rPr>
      </w:pPr>
      <w:bookmarkStart w:id="12" w:name="_Toc456598590"/>
      <w:bookmarkStart w:id="13" w:name="_Toc456600921"/>
      <w:bookmarkStart w:id="14" w:name="_Toc492784355"/>
      <w:r w:rsidRPr="00131FDB">
        <w:rPr>
          <w:sz w:val="24"/>
          <w:szCs w:val="24"/>
        </w:rPr>
        <w:lastRenderedPageBreak/>
        <w:t>Referencias</w:t>
      </w:r>
      <w:bookmarkEnd w:id="12"/>
      <w:bookmarkEnd w:id="13"/>
      <w:bookmarkEnd w:id="14"/>
    </w:p>
    <w:p w14:paraId="29C43D0B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>Nos basamos en informes y ejemplos de digitalización en restaurantes, así como en estudios de mercado sobre la relevancia de las herramientas digitales en el sector gastronómico.</w:t>
      </w:r>
    </w:p>
    <w:p w14:paraId="7D62FEC1" w14:textId="77777777" w:rsidR="00627952" w:rsidRPr="00131FDB" w:rsidRDefault="00627952" w:rsidP="00627952"/>
    <w:p w14:paraId="006F76A1" w14:textId="77777777" w:rsidR="00DD02B3" w:rsidRPr="00131FDB" w:rsidRDefault="00DD02B3">
      <w:pPr>
        <w:pStyle w:val="Ttulo2"/>
        <w:rPr>
          <w:sz w:val="24"/>
          <w:szCs w:val="24"/>
        </w:rPr>
      </w:pPr>
      <w:bookmarkStart w:id="15" w:name="_Toc456598591"/>
      <w:bookmarkStart w:id="16" w:name="_Toc456600922"/>
      <w:bookmarkStart w:id="17" w:name="_Toc492784356"/>
      <w:r w:rsidRPr="00131FDB">
        <w:rPr>
          <w:sz w:val="24"/>
          <w:szCs w:val="24"/>
        </w:rPr>
        <w:t>Visión general</w:t>
      </w:r>
      <w:bookmarkEnd w:id="15"/>
      <w:bookmarkEnd w:id="16"/>
      <w:bookmarkEnd w:id="17"/>
    </w:p>
    <w:p w14:paraId="5E64B12D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 xml:space="preserve">Este documento detalla nuestra propuesta para desarrollar una aplicación móvil que mejore la experiencia de los clientes de Delicious </w:t>
      </w:r>
      <w:proofErr w:type="spellStart"/>
      <w:r w:rsidRPr="00131FDB">
        <w:rPr>
          <w:rFonts w:ascii="Arial" w:hAnsi="Arial" w:cs="Arial"/>
        </w:rPr>
        <w:t>Food</w:t>
      </w:r>
      <w:proofErr w:type="spellEnd"/>
      <w:r w:rsidRPr="00131FDB">
        <w:rPr>
          <w:rFonts w:ascii="Arial" w:hAnsi="Arial" w:cs="Arial"/>
        </w:rPr>
        <w:t xml:space="preserve"> y optimice las operaciones del restaurante. Organizamos el contenido en secciones clave para asegurar claridad y precisión.</w:t>
      </w:r>
    </w:p>
    <w:p w14:paraId="7C6ED9BB" w14:textId="77777777" w:rsidR="00627952" w:rsidRPr="00131FDB" w:rsidRDefault="00627952" w:rsidP="00627952"/>
    <w:p w14:paraId="1938B168" w14:textId="3296A83D" w:rsidR="00DD02B3" w:rsidRPr="00131FDB" w:rsidRDefault="00DD02B3">
      <w:pPr>
        <w:pStyle w:val="Ttulo1"/>
      </w:pPr>
      <w:bookmarkStart w:id="18" w:name="_Toc492784357"/>
      <w:r w:rsidRPr="00131FDB">
        <w:t xml:space="preserve">Descripción del </w:t>
      </w:r>
      <w:r w:rsidR="00627952" w:rsidRPr="00131FDB">
        <w:t>product</w:t>
      </w:r>
      <w:bookmarkEnd w:id="18"/>
      <w:r w:rsidR="00627952" w:rsidRPr="00131FDB">
        <w:t>o</w:t>
      </w:r>
    </w:p>
    <w:p w14:paraId="114EC97C" w14:textId="77777777" w:rsidR="00627952" w:rsidRPr="00131FDB" w:rsidRDefault="00627952" w:rsidP="00627952">
      <w:pPr>
        <w:pStyle w:val="NormalWeb"/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 xml:space="preserve">Desarrollaremos una aplicación móvil, </w:t>
      </w:r>
      <w:r w:rsidRPr="00131FDB">
        <w:rPr>
          <w:rStyle w:val="Textoennegrita"/>
          <w:rFonts w:ascii="Arial" w:hAnsi="Arial" w:cs="Arial"/>
        </w:rPr>
        <w:t>Delicious App</w:t>
      </w:r>
      <w:r w:rsidRPr="00131FDB">
        <w:rPr>
          <w:rFonts w:ascii="Arial" w:hAnsi="Arial" w:cs="Arial"/>
        </w:rPr>
        <w:t>, para resolver problemas como largas esperas, falta de información sobre horarios y ausencia de un menú digital. Esta herramienta mejorará la experiencia del cliente y aumentará las reservas.</w:t>
      </w:r>
    </w:p>
    <w:p w14:paraId="0778D91D" w14:textId="77777777" w:rsidR="00627952" w:rsidRPr="00131FDB" w:rsidRDefault="00627952" w:rsidP="00627952"/>
    <w:p w14:paraId="62B0221D" w14:textId="591639BF" w:rsidR="00DD02B3" w:rsidRPr="00131FDB" w:rsidRDefault="00DD02B3">
      <w:pPr>
        <w:pStyle w:val="Ttulo1"/>
      </w:pPr>
      <w:bookmarkStart w:id="19" w:name="_Toc492784358"/>
      <w:r w:rsidRPr="00131FDB">
        <w:t xml:space="preserve">Contexto </w:t>
      </w:r>
      <w:r w:rsidR="00627952" w:rsidRPr="00131FDB">
        <w:t>Empresarial</w:t>
      </w:r>
      <w:bookmarkEnd w:id="19"/>
    </w:p>
    <w:p w14:paraId="061B66AE" w14:textId="6FD2691C" w:rsidR="00627952" w:rsidRPr="00131FDB" w:rsidRDefault="00627952" w:rsidP="00627952">
      <w:p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 xml:space="preserve">Delicious </w:t>
      </w:r>
      <w:proofErr w:type="spellStart"/>
      <w:r w:rsidRPr="00131FDB">
        <w:rPr>
          <w:rFonts w:ascii="Arial" w:hAnsi="Arial" w:cs="Arial"/>
          <w:sz w:val="24"/>
          <w:szCs w:val="24"/>
        </w:rPr>
        <w:t>Food</w:t>
      </w:r>
      <w:proofErr w:type="spellEnd"/>
      <w:r w:rsidRPr="00131FDB">
        <w:rPr>
          <w:rFonts w:ascii="Arial" w:hAnsi="Arial" w:cs="Arial"/>
          <w:sz w:val="24"/>
          <w:szCs w:val="24"/>
        </w:rPr>
        <w:t xml:space="preserve"> opera en el sector gastronómico y atiende principalmente a clientes locales y turistas. Actualmente, la falta de presencia digital impacta negativamente en la satisfacción del cliente y en la eficiencia del restaurante. El desarrollo de esta página web busca fortalecer la competitividad del restaurante frente a otros negocios que ya cuentan con herramientas digitales avanzadas.</w:t>
      </w:r>
    </w:p>
    <w:p w14:paraId="6607B88C" w14:textId="5A749ECA" w:rsidR="00DD02B3" w:rsidRPr="00131FDB" w:rsidRDefault="00DD02B3">
      <w:pPr>
        <w:pStyle w:val="Ttulo1"/>
      </w:pPr>
      <w:bookmarkStart w:id="20" w:name="_Toc492784359"/>
      <w:r w:rsidRPr="00131FDB">
        <w:t xml:space="preserve">Objetivos del </w:t>
      </w:r>
      <w:proofErr w:type="spellStart"/>
      <w:r w:rsidR="00627952" w:rsidRPr="00131FDB">
        <w:t>product</w:t>
      </w:r>
      <w:bookmarkEnd w:id="20"/>
      <w:proofErr w:type="spellEnd"/>
    </w:p>
    <w:p w14:paraId="54DF2D22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  <w:lang w:eastAsia="es-ES"/>
        </w:rPr>
      </w:pPr>
      <w:r w:rsidRPr="00131FDB">
        <w:rPr>
          <w:rFonts w:ascii="Arial" w:hAnsi="Arial" w:cs="Arial"/>
        </w:rPr>
        <w:t>Crear un sistema de reservas que reduzca las esperas.</w:t>
      </w:r>
    </w:p>
    <w:p w14:paraId="10D3481F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Implementar un menú digital accesible.</w:t>
      </w:r>
    </w:p>
    <w:p w14:paraId="14828DC7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Mejorar la comunicación con información clara y enlaces a redes sociales.</w:t>
      </w:r>
    </w:p>
    <w:p w14:paraId="6F85CDD4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Incrementar las reservas y la satisfacción del cliente.</w:t>
      </w:r>
    </w:p>
    <w:p w14:paraId="7B36233E" w14:textId="77777777" w:rsidR="00627952" w:rsidRPr="00131FDB" w:rsidRDefault="00627952" w:rsidP="00627952">
      <w:pPr>
        <w:pStyle w:val="NormalWeb"/>
        <w:numPr>
          <w:ilvl w:val="0"/>
          <w:numId w:val="25"/>
        </w:numPr>
        <w:rPr>
          <w:rFonts w:ascii="Arial" w:hAnsi="Arial" w:cs="Arial"/>
        </w:rPr>
      </w:pPr>
      <w:r w:rsidRPr="00131FDB">
        <w:rPr>
          <w:rFonts w:ascii="Arial" w:hAnsi="Arial" w:cs="Arial"/>
        </w:rPr>
        <w:t>Finalizar el desarrollo en un plazo de 3 meses.</w:t>
      </w:r>
    </w:p>
    <w:p w14:paraId="54452E40" w14:textId="77777777" w:rsidR="00627952" w:rsidRPr="00131FDB" w:rsidRDefault="00627952" w:rsidP="00627952"/>
    <w:p w14:paraId="158BA147" w14:textId="77777777" w:rsidR="00DD02B3" w:rsidRPr="00131FDB" w:rsidRDefault="00DD02B3">
      <w:pPr>
        <w:pStyle w:val="Ttulo1"/>
      </w:pPr>
      <w:bookmarkStart w:id="21" w:name="_Toc492784360"/>
      <w:r w:rsidRPr="00131FDB">
        <w:t>Pronóstico Financiero</w:t>
      </w:r>
      <w:bookmarkEnd w:id="21"/>
    </w:p>
    <w:p w14:paraId="3D91D70C" w14:textId="6FDC3C6D" w:rsidR="00627952" w:rsidRPr="00131FDB" w:rsidRDefault="00627952" w:rsidP="00627952">
      <w:p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b/>
          <w:bCs/>
          <w:sz w:val="24"/>
          <w:szCs w:val="24"/>
        </w:rPr>
        <w:t>Inversión inicial:</w:t>
      </w:r>
      <w:r w:rsidRPr="00131FDB">
        <w:rPr>
          <w:rFonts w:ascii="Arial" w:hAnsi="Arial" w:cs="Arial"/>
          <w:sz w:val="24"/>
          <w:szCs w:val="24"/>
        </w:rPr>
        <w:t xml:space="preserve"> $</w:t>
      </w:r>
      <w:r w:rsidR="00131FDB">
        <w:rPr>
          <w:rFonts w:ascii="Arial" w:hAnsi="Arial" w:cs="Arial"/>
          <w:sz w:val="24"/>
          <w:szCs w:val="24"/>
        </w:rPr>
        <w:t>40</w:t>
      </w:r>
      <w:r w:rsidRPr="00131FDB">
        <w:rPr>
          <w:rFonts w:ascii="Arial" w:hAnsi="Arial" w:cs="Arial"/>
          <w:sz w:val="24"/>
          <w:szCs w:val="24"/>
        </w:rPr>
        <w:t xml:space="preserve">,000 </w:t>
      </w:r>
      <w:r w:rsidR="00513A58" w:rsidRPr="00131FDB">
        <w:rPr>
          <w:rFonts w:ascii="Arial" w:hAnsi="Arial" w:cs="Arial"/>
          <w:sz w:val="24"/>
          <w:szCs w:val="24"/>
        </w:rPr>
        <w:t>MXN (</w:t>
      </w:r>
      <w:r w:rsidRPr="00131FDB">
        <w:rPr>
          <w:rFonts w:ascii="Arial" w:hAnsi="Arial" w:cs="Arial"/>
          <w:sz w:val="24"/>
          <w:szCs w:val="24"/>
        </w:rPr>
        <w:t>desarrollo y diseño de la página web).</w:t>
      </w:r>
      <w:r w:rsidRPr="00131FDB">
        <w:rPr>
          <w:rFonts w:ascii="Arial" w:hAnsi="Arial" w:cs="Arial"/>
          <w:sz w:val="24"/>
          <w:szCs w:val="24"/>
        </w:rPr>
        <w:br/>
      </w:r>
      <w:r w:rsidRPr="00131FDB">
        <w:rPr>
          <w:rFonts w:ascii="Arial" w:hAnsi="Arial" w:cs="Arial"/>
          <w:b/>
          <w:bCs/>
          <w:sz w:val="24"/>
          <w:szCs w:val="24"/>
        </w:rPr>
        <w:t>Costos operativos anuales:</w:t>
      </w:r>
      <w:r w:rsidRPr="00131FDB">
        <w:rPr>
          <w:rFonts w:ascii="Arial" w:hAnsi="Arial" w:cs="Arial"/>
          <w:sz w:val="24"/>
          <w:szCs w:val="24"/>
        </w:rPr>
        <w:t xml:space="preserve"> $9,000 MXN (mantenimiento y hosting).</w:t>
      </w:r>
      <w:r w:rsidRPr="00131FDB">
        <w:rPr>
          <w:rFonts w:ascii="Arial" w:hAnsi="Arial" w:cs="Arial"/>
          <w:sz w:val="24"/>
          <w:szCs w:val="24"/>
        </w:rPr>
        <w:br/>
      </w:r>
      <w:r w:rsidRPr="00131FDB">
        <w:rPr>
          <w:rFonts w:ascii="Arial" w:hAnsi="Arial" w:cs="Arial"/>
          <w:b/>
          <w:bCs/>
          <w:sz w:val="24"/>
          <w:szCs w:val="24"/>
        </w:rPr>
        <w:t>Beneficios estimados:</w:t>
      </w:r>
    </w:p>
    <w:p w14:paraId="1EF3CBB1" w14:textId="77777777" w:rsidR="00627952" w:rsidRPr="00131FDB" w:rsidRDefault="00627952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>Aumento del 20% en reservas mensuales.</w:t>
      </w:r>
    </w:p>
    <w:p w14:paraId="09DA0119" w14:textId="77777777" w:rsidR="00627952" w:rsidRPr="00131FDB" w:rsidRDefault="00627952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>Incremento del 15% en el ingreso anual debido a una mejor experiencia del cliente.</w:t>
      </w:r>
    </w:p>
    <w:p w14:paraId="0B68CD9D" w14:textId="1D977CEB" w:rsidR="00627952" w:rsidRDefault="00627952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lastRenderedPageBreak/>
        <w:t>Retorno de inversión (ROI) proyectado en menos de un año.</w:t>
      </w:r>
    </w:p>
    <w:p w14:paraId="4BD086EF" w14:textId="2AF653B8" w:rsidR="00131FDB" w:rsidRDefault="00131FDB" w:rsidP="00627952">
      <w:pPr>
        <w:numPr>
          <w:ilvl w:val="0"/>
          <w:numId w:val="26"/>
        </w:numPr>
        <w:rPr>
          <w:rFonts w:ascii="Arial" w:hAnsi="Arial" w:cs="Arial"/>
          <w:sz w:val="24"/>
          <w:szCs w:val="24"/>
        </w:rPr>
      </w:pPr>
      <w:r w:rsidRPr="00131FDB">
        <w:rPr>
          <w:rFonts w:ascii="Arial" w:hAnsi="Arial" w:cs="Arial"/>
          <w:sz w:val="24"/>
          <w:szCs w:val="24"/>
        </w:rPr>
        <w:t>Proyectamos un aumento del 20% en las reservas mensuales y un retorno de inversión en 12 meses.</w:t>
      </w:r>
    </w:p>
    <w:p w14:paraId="3ADB9F55" w14:textId="77777777" w:rsidR="00EB6031" w:rsidRDefault="00EB6031" w:rsidP="00131FDB">
      <w:pPr>
        <w:ind w:left="720"/>
        <w:rPr>
          <w:rFonts w:ascii="Arial" w:hAnsi="Arial" w:cs="Arial"/>
          <w:sz w:val="24"/>
          <w:szCs w:val="24"/>
        </w:rPr>
      </w:pPr>
    </w:p>
    <w:p w14:paraId="19FBE71F" w14:textId="1A9F8882" w:rsidR="00EB6031" w:rsidRDefault="00EB6031" w:rsidP="00EB603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5.1 Estimación</w:t>
      </w:r>
    </w:p>
    <w:p w14:paraId="3B8825E6" w14:textId="77777777" w:rsidR="00EB6031" w:rsidRPr="00EB6031" w:rsidRDefault="00EB6031" w:rsidP="00EB603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FDE5591" w14:textId="77777777" w:rsidR="00EB6031" w:rsidRPr="00EB6031" w:rsidRDefault="00EB6031" w:rsidP="00EB6031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5.1.1 Tamaño</w:t>
      </w:r>
      <w:r w:rsidRPr="00EB6031">
        <w:rPr>
          <w:rFonts w:ascii="Arial" w:hAnsi="Arial" w:cs="Arial"/>
          <w:sz w:val="24"/>
          <w:szCs w:val="24"/>
          <w:lang w:val="es-ES"/>
        </w:rPr>
        <w:br/>
        <w:t>El proyecto contempla un desarrollo modular que incluye las funcionalidades clave de reservas, menú digital, horarios, redes sociales y contacto. Cada módulo se desarrollará, probará e integrará de forma secuencial para garantizar un producto sólido y funcional.</w:t>
      </w:r>
    </w:p>
    <w:p w14:paraId="3F859C8E" w14:textId="77777777" w:rsidR="00EB6031" w:rsidRPr="00EB6031" w:rsidRDefault="00EB6031" w:rsidP="00EB6031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5.1.2 Esfuerzo</w:t>
      </w:r>
      <w:r w:rsidRPr="00EB6031">
        <w:rPr>
          <w:rFonts w:ascii="Arial" w:hAnsi="Arial" w:cs="Arial"/>
          <w:sz w:val="24"/>
          <w:szCs w:val="24"/>
          <w:lang w:val="es-ES"/>
        </w:rPr>
        <w:br/>
        <w:t>El esfuerzo requerido se estima en 3 meses de desarrollo, con un equipo multidisciplinario de 3 personas que trabajarán en diseño, desarrollo y pruebas de la aplicación.</w:t>
      </w:r>
    </w:p>
    <w:p w14:paraId="03D3B740" w14:textId="77777777" w:rsidR="00EB6031" w:rsidRPr="00EB6031" w:rsidRDefault="00EB6031" w:rsidP="00EB6031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5.1.3 Cronograma</w:t>
      </w:r>
      <w:r w:rsidRPr="00EB6031">
        <w:rPr>
          <w:rFonts w:ascii="Arial" w:hAnsi="Arial" w:cs="Arial"/>
          <w:sz w:val="24"/>
          <w:szCs w:val="24"/>
          <w:lang w:val="es-ES"/>
        </w:rPr>
        <w:br/>
        <w:t>El proyecto iniciará el 18 de enero del 2025 y finalizará el 26 de marzo del 2025, con hitos definidos para cada fase del desarrollo: planificación, diseño, desarrollo, pruebas e implementación.</w:t>
      </w:r>
    </w:p>
    <w:p w14:paraId="6C29C68C" w14:textId="77777777" w:rsidR="00EB6031" w:rsidRPr="00EB6031" w:rsidRDefault="00EB6031" w:rsidP="00EB6031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5.1.4 Costo</w:t>
      </w:r>
      <w:r w:rsidRPr="00EB6031">
        <w:rPr>
          <w:rFonts w:ascii="Arial" w:hAnsi="Arial" w:cs="Arial"/>
          <w:sz w:val="24"/>
          <w:szCs w:val="24"/>
          <w:lang w:val="es-ES"/>
        </w:rPr>
        <w:br/>
        <w:t>Costo total estimado: $40,000 MXN, cubriendo gastos de desarrollo, diseño, pruebas, despliegue y soporte inicial.</w:t>
      </w:r>
    </w:p>
    <w:p w14:paraId="19B2E0D2" w14:textId="77777777" w:rsidR="00EB6031" w:rsidRPr="00EB6031" w:rsidRDefault="00EB6031" w:rsidP="00EB6031">
      <w:p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5.1.5 Riesgos</w:t>
      </w:r>
    </w:p>
    <w:p w14:paraId="7E67AAC8" w14:textId="77777777" w:rsidR="00EB6031" w:rsidRPr="00EB6031" w:rsidRDefault="00EB6031" w:rsidP="00EB6031">
      <w:pPr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Retrasos en la implementación:</w:t>
      </w:r>
      <w:r w:rsidRPr="00EB6031">
        <w:rPr>
          <w:rFonts w:ascii="Arial" w:hAnsi="Arial" w:cs="Arial"/>
          <w:sz w:val="24"/>
          <w:szCs w:val="24"/>
          <w:lang w:val="es-ES"/>
        </w:rPr>
        <w:t xml:space="preserve"> Problemas técnicos o cambios en los requisitos pueden extender los tiempos de entrega.</w:t>
      </w:r>
    </w:p>
    <w:p w14:paraId="6A0FBA55" w14:textId="77777777" w:rsidR="00EB6031" w:rsidRPr="00EB6031" w:rsidRDefault="00EB6031" w:rsidP="00EB6031">
      <w:pPr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Compatibilidad con dispositivos:</w:t>
      </w:r>
      <w:r w:rsidRPr="00EB6031">
        <w:rPr>
          <w:rFonts w:ascii="Arial" w:hAnsi="Arial" w:cs="Arial"/>
          <w:sz w:val="24"/>
          <w:szCs w:val="24"/>
          <w:lang w:val="es-ES"/>
        </w:rPr>
        <w:t xml:space="preserve"> Asegurar que la aplicación funcione correctamente en distintos sistemas operativos y tamaños de pantalla.</w:t>
      </w:r>
    </w:p>
    <w:p w14:paraId="786C3C7F" w14:textId="77777777" w:rsidR="00EB6031" w:rsidRPr="00EB6031" w:rsidRDefault="00EB6031" w:rsidP="00EB6031">
      <w:pPr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Adopción por parte del personal:</w:t>
      </w:r>
      <w:r w:rsidRPr="00EB6031">
        <w:rPr>
          <w:rFonts w:ascii="Arial" w:hAnsi="Arial" w:cs="Arial"/>
          <w:sz w:val="24"/>
          <w:szCs w:val="24"/>
          <w:lang w:val="es-ES"/>
        </w:rPr>
        <w:t xml:space="preserve"> La capacitación adecuada será clave para garantizar el uso efectivo de la aplicación.</w:t>
      </w:r>
    </w:p>
    <w:p w14:paraId="578817C7" w14:textId="762BCE35" w:rsidR="00EB6031" w:rsidRDefault="00EB6031" w:rsidP="00EB6031">
      <w:pPr>
        <w:numPr>
          <w:ilvl w:val="0"/>
          <w:numId w:val="28"/>
        </w:numPr>
        <w:spacing w:line="276" w:lineRule="auto"/>
        <w:rPr>
          <w:rFonts w:ascii="Arial" w:hAnsi="Arial" w:cs="Arial"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Seguridad de datos:</w:t>
      </w:r>
      <w:r w:rsidRPr="00EB6031">
        <w:rPr>
          <w:rFonts w:ascii="Arial" w:hAnsi="Arial" w:cs="Arial"/>
          <w:sz w:val="24"/>
          <w:szCs w:val="24"/>
          <w:lang w:val="es-ES"/>
        </w:rPr>
        <w:t xml:space="preserve"> Implementar medidas para proteger la información de los clientes y cumplir con las regulaciones de privacidad.</w:t>
      </w:r>
    </w:p>
    <w:p w14:paraId="114E0FFF" w14:textId="77777777" w:rsidR="00513A58" w:rsidRDefault="00513A58" w:rsidP="00513A58">
      <w:pPr>
        <w:spacing w:line="276" w:lineRule="auto"/>
        <w:ind w:left="360"/>
        <w:rPr>
          <w:rFonts w:ascii="Arial" w:hAnsi="Arial" w:cs="Arial"/>
          <w:sz w:val="24"/>
          <w:szCs w:val="24"/>
          <w:lang w:val="es-ES"/>
        </w:rPr>
      </w:pPr>
    </w:p>
    <w:p w14:paraId="79867E14" w14:textId="77777777" w:rsidR="00EB6031" w:rsidRPr="00EB6031" w:rsidRDefault="00EB6031" w:rsidP="00513A5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B6031">
        <w:rPr>
          <w:rFonts w:ascii="Arial" w:hAnsi="Arial" w:cs="Arial"/>
          <w:b/>
          <w:bCs/>
          <w:sz w:val="24"/>
          <w:szCs w:val="24"/>
        </w:rPr>
        <w:t>5.2 Estudios de Factibilidad</w:t>
      </w:r>
    </w:p>
    <w:p w14:paraId="379FB775" w14:textId="77777777" w:rsidR="00EB6031" w:rsidRPr="00EB6031" w:rsidRDefault="00EB6031" w:rsidP="00EB603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6C4A7DDD" w14:textId="77777777" w:rsidR="00EB6031" w:rsidRPr="00EB6031" w:rsidRDefault="00EB6031" w:rsidP="00513A5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B6031">
        <w:rPr>
          <w:rFonts w:ascii="Arial" w:hAnsi="Arial" w:cs="Arial"/>
          <w:b/>
          <w:bCs/>
          <w:sz w:val="24"/>
          <w:szCs w:val="24"/>
        </w:rPr>
        <w:t>5.2.1 Económica</w:t>
      </w:r>
    </w:p>
    <w:p w14:paraId="054DD674" w14:textId="6E8480B4" w:rsidR="00EB6031" w:rsidRPr="00EB6031" w:rsidRDefault="00EB6031" w:rsidP="00513A58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B6031">
        <w:rPr>
          <w:rFonts w:ascii="Arial" w:hAnsi="Arial" w:cs="Arial"/>
          <w:sz w:val="24"/>
          <w:szCs w:val="24"/>
        </w:rPr>
        <w:t>El proyecto es viable económicamente, con un retorno de inversión en menos de 1 año. Se espera que la mejora en la experiencia del cliente impulse las reservas y aumente los ingresos.</w:t>
      </w:r>
    </w:p>
    <w:p w14:paraId="1628D68B" w14:textId="77777777" w:rsidR="00EB6031" w:rsidRPr="00EB6031" w:rsidRDefault="00EB6031" w:rsidP="00EB603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1628D110" w14:textId="77777777" w:rsidR="00EB6031" w:rsidRPr="00EB6031" w:rsidRDefault="00EB6031" w:rsidP="00513A5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B6031">
        <w:rPr>
          <w:rFonts w:ascii="Arial" w:hAnsi="Arial" w:cs="Arial"/>
          <w:b/>
          <w:bCs/>
          <w:sz w:val="24"/>
          <w:szCs w:val="24"/>
        </w:rPr>
        <w:t>5.2.2 Operativa</w:t>
      </w:r>
    </w:p>
    <w:p w14:paraId="37BB4107" w14:textId="00CB6686" w:rsidR="00EB6031" w:rsidRPr="00EB6031" w:rsidRDefault="00EB6031" w:rsidP="00513A58">
      <w:pPr>
        <w:spacing w:line="276" w:lineRule="auto"/>
        <w:rPr>
          <w:rFonts w:ascii="Arial" w:hAnsi="Arial" w:cs="Arial"/>
          <w:sz w:val="24"/>
          <w:szCs w:val="24"/>
        </w:rPr>
      </w:pPr>
      <w:r w:rsidRPr="00EB6031">
        <w:rPr>
          <w:rFonts w:ascii="Arial" w:hAnsi="Arial" w:cs="Arial"/>
          <w:sz w:val="24"/>
          <w:szCs w:val="24"/>
        </w:rPr>
        <w:lastRenderedPageBreak/>
        <w:t>La aplicación optimiza la gestión interna, permitiendo una mejor organización del flujo de clientes y reduciendo la carga administrativa del personal.</w:t>
      </w:r>
    </w:p>
    <w:p w14:paraId="25BA7BAB" w14:textId="77777777" w:rsidR="00EB6031" w:rsidRPr="00EB6031" w:rsidRDefault="00EB6031" w:rsidP="00EB6031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7242538" w14:textId="77777777" w:rsidR="00EB6031" w:rsidRPr="00EB6031" w:rsidRDefault="00EB6031" w:rsidP="00513A58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EB6031">
        <w:rPr>
          <w:rFonts w:ascii="Arial" w:hAnsi="Arial" w:cs="Arial"/>
          <w:b/>
          <w:bCs/>
          <w:sz w:val="24"/>
          <w:szCs w:val="24"/>
        </w:rPr>
        <w:t>5.2.3 Técnica</w:t>
      </w:r>
    </w:p>
    <w:p w14:paraId="36CE035A" w14:textId="36E91700" w:rsidR="00EB6031" w:rsidRPr="00EB6031" w:rsidRDefault="00EB6031" w:rsidP="00513A58">
      <w:pPr>
        <w:spacing w:line="276" w:lineRule="auto"/>
        <w:rPr>
          <w:rFonts w:ascii="Arial" w:hAnsi="Arial" w:cs="Arial"/>
          <w:sz w:val="24"/>
          <w:szCs w:val="24"/>
        </w:rPr>
      </w:pPr>
      <w:r w:rsidRPr="00EB6031">
        <w:rPr>
          <w:rFonts w:ascii="Arial" w:hAnsi="Arial" w:cs="Arial"/>
          <w:sz w:val="24"/>
          <w:szCs w:val="24"/>
        </w:rPr>
        <w:t>Las tecnologías seleccionadas garantizan compatibilidad y escalabilidad, permitiendo futuras actualizaciones o mejoras sin comprometer el rendimiento.</w:t>
      </w:r>
    </w:p>
    <w:p w14:paraId="60F35606" w14:textId="77777777" w:rsidR="00EB6031" w:rsidRDefault="00EB6031" w:rsidP="00EB6031">
      <w:pPr>
        <w:rPr>
          <w:rFonts w:ascii="Arial" w:hAnsi="Arial" w:cs="Arial"/>
          <w:sz w:val="24"/>
          <w:szCs w:val="24"/>
        </w:rPr>
      </w:pPr>
    </w:p>
    <w:p w14:paraId="1FBC53B4" w14:textId="74FB1F79" w:rsidR="00EB6031" w:rsidRDefault="00EB6031" w:rsidP="00EB6031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EB6031">
        <w:rPr>
          <w:rFonts w:ascii="Arial" w:hAnsi="Arial" w:cs="Arial"/>
          <w:b/>
          <w:bCs/>
          <w:sz w:val="24"/>
          <w:szCs w:val="24"/>
          <w:lang w:val="es-ES"/>
        </w:rPr>
        <w:t>5.3 Tabla de Costos contra Beneficios</w:t>
      </w:r>
    </w:p>
    <w:p w14:paraId="42411829" w14:textId="77777777" w:rsidR="00513A58" w:rsidRDefault="00513A58" w:rsidP="00EB6031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E9CA67" w14:textId="77777777" w:rsidR="00513A58" w:rsidRPr="00513A58" w:rsidRDefault="00513A58" w:rsidP="00513A58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513A58">
        <w:rPr>
          <w:rFonts w:ascii="Arial" w:hAnsi="Arial" w:cs="Arial"/>
          <w:b/>
          <w:bCs/>
          <w:sz w:val="24"/>
          <w:szCs w:val="24"/>
          <w:lang w:val="es-ES"/>
        </w:rPr>
        <w:t xml:space="preserve">5.3.1 </w:t>
      </w:r>
      <w:proofErr w:type="spellStart"/>
      <w:r w:rsidRPr="00513A58">
        <w:rPr>
          <w:rFonts w:ascii="Arial" w:hAnsi="Arial" w:cs="Arial"/>
          <w:b/>
          <w:bCs/>
          <w:sz w:val="24"/>
          <w:szCs w:val="24"/>
          <w:lang w:val="es-ES"/>
        </w:rPr>
        <w:t>Payback</w:t>
      </w:r>
      <w:proofErr w:type="spellEnd"/>
    </w:p>
    <w:p w14:paraId="68069899" w14:textId="77777777" w:rsidR="00513A58" w:rsidRPr="00513A58" w:rsidRDefault="00513A58" w:rsidP="00513A58">
      <w:pPr>
        <w:rPr>
          <w:rFonts w:ascii="Arial" w:hAnsi="Arial" w:cs="Arial"/>
          <w:sz w:val="24"/>
          <w:szCs w:val="24"/>
          <w:lang w:val="es-ES"/>
        </w:rPr>
      </w:pPr>
      <w:r w:rsidRPr="00513A58">
        <w:rPr>
          <w:rFonts w:ascii="Arial" w:hAnsi="Arial" w:cs="Arial"/>
          <w:sz w:val="24"/>
          <w:szCs w:val="24"/>
          <w:lang w:val="es-ES"/>
        </w:rPr>
        <w:t xml:space="preserve">A continuación, presentamos la gráfica que muestra la relación entre los costos y beneficios a lo largo del tiempo, con un </w:t>
      </w:r>
      <w:proofErr w:type="spellStart"/>
      <w:r w:rsidRPr="00513A58">
        <w:rPr>
          <w:rFonts w:ascii="Arial" w:hAnsi="Arial" w:cs="Arial"/>
          <w:sz w:val="24"/>
          <w:szCs w:val="24"/>
          <w:lang w:val="es-ES"/>
        </w:rPr>
        <w:t>Payback</w:t>
      </w:r>
      <w:proofErr w:type="spellEnd"/>
      <w:r w:rsidRPr="00513A58">
        <w:rPr>
          <w:rFonts w:ascii="Arial" w:hAnsi="Arial" w:cs="Arial"/>
          <w:sz w:val="24"/>
          <w:szCs w:val="24"/>
          <w:lang w:val="es-ES"/>
        </w:rPr>
        <w:t xml:space="preserve"> estimado en 9 meses.</w:t>
      </w:r>
    </w:p>
    <w:p w14:paraId="69A89105" w14:textId="2E84DAB0" w:rsidR="00EB6031" w:rsidRPr="00EB6031" w:rsidRDefault="00513A58" w:rsidP="00EB6031">
      <w:pPr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15AEF85" wp14:editId="303808B9">
            <wp:simplePos x="0" y="0"/>
            <wp:positionH relativeFrom="column">
              <wp:posOffset>-3707</wp:posOffset>
            </wp:positionH>
            <wp:positionV relativeFrom="paragraph">
              <wp:posOffset>116925</wp:posOffset>
            </wp:positionV>
            <wp:extent cx="5662295" cy="3485515"/>
            <wp:effectExtent l="0" t="0" r="0" b="635"/>
            <wp:wrapNone/>
            <wp:docPr id="1329227479" name="Imagen 1" descr="Imagen de sali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n de salida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95"/>
                    <a:stretch/>
                  </pic:blipFill>
                  <pic:spPr bwMode="auto">
                    <a:xfrm>
                      <a:off x="0" y="0"/>
                      <a:ext cx="566229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2CB2E4" w14:textId="6A49ADBC" w:rsidR="00EB6031" w:rsidRPr="00131FDB" w:rsidRDefault="00EB6031" w:rsidP="00EB6031">
      <w:pPr>
        <w:rPr>
          <w:rFonts w:ascii="Arial" w:hAnsi="Arial" w:cs="Arial"/>
          <w:sz w:val="24"/>
          <w:szCs w:val="24"/>
        </w:rPr>
      </w:pPr>
    </w:p>
    <w:p w14:paraId="0694A191" w14:textId="203BBB15" w:rsidR="00627952" w:rsidRDefault="00627952" w:rsidP="00627952"/>
    <w:p w14:paraId="272385B0" w14:textId="5D923061" w:rsidR="00131FDB" w:rsidRDefault="00131FDB" w:rsidP="00627952"/>
    <w:p w14:paraId="74EA2007" w14:textId="26F32A64" w:rsidR="00131FDB" w:rsidRDefault="00131FDB" w:rsidP="00627952"/>
    <w:p w14:paraId="0BC3BE73" w14:textId="77777777" w:rsidR="00131FDB" w:rsidRDefault="00131FDB" w:rsidP="00627952"/>
    <w:p w14:paraId="67893A3E" w14:textId="77777777" w:rsidR="00131FDB" w:rsidRDefault="00131FDB" w:rsidP="00627952"/>
    <w:p w14:paraId="1D8F8E21" w14:textId="77777777" w:rsidR="00131FDB" w:rsidRDefault="00131FDB" w:rsidP="00627952"/>
    <w:p w14:paraId="35FBEE97" w14:textId="77777777" w:rsidR="00131FDB" w:rsidRDefault="00131FDB" w:rsidP="00627952"/>
    <w:p w14:paraId="2AD39A91" w14:textId="77777777" w:rsidR="00131FDB" w:rsidRDefault="00131FDB" w:rsidP="00627952"/>
    <w:p w14:paraId="55EBD9BB" w14:textId="77777777" w:rsidR="00131FDB" w:rsidRDefault="00131FDB" w:rsidP="00627952"/>
    <w:p w14:paraId="06A81FCB" w14:textId="77777777" w:rsidR="00131FDB" w:rsidRDefault="00131FDB" w:rsidP="00627952"/>
    <w:p w14:paraId="5D05D64E" w14:textId="77777777" w:rsidR="00131FDB" w:rsidRDefault="00131FDB" w:rsidP="00627952"/>
    <w:p w14:paraId="1C1220BE" w14:textId="77777777" w:rsidR="00131FDB" w:rsidRDefault="00131FDB" w:rsidP="00627952"/>
    <w:p w14:paraId="653830FA" w14:textId="77777777" w:rsidR="00131FDB" w:rsidRDefault="00131FDB" w:rsidP="00627952"/>
    <w:p w14:paraId="397BDDD3" w14:textId="77777777" w:rsidR="00131FDB" w:rsidRDefault="00131FDB" w:rsidP="00627952"/>
    <w:p w14:paraId="0B589242" w14:textId="77777777" w:rsidR="00131FDB" w:rsidRDefault="00131FDB" w:rsidP="00627952"/>
    <w:p w14:paraId="09E6103A" w14:textId="77777777" w:rsidR="00131FDB" w:rsidRDefault="00131FDB" w:rsidP="00627952"/>
    <w:p w14:paraId="2DB8F5F7" w14:textId="77777777" w:rsidR="00131FDB" w:rsidRDefault="00131FDB" w:rsidP="00627952"/>
    <w:p w14:paraId="1E4779D2" w14:textId="77777777" w:rsidR="00131FDB" w:rsidRDefault="00131FDB" w:rsidP="00627952"/>
    <w:p w14:paraId="5CD9708B" w14:textId="77777777" w:rsidR="00131FDB" w:rsidRDefault="00131FDB" w:rsidP="00627952"/>
    <w:p w14:paraId="7556521E" w14:textId="77777777" w:rsidR="00131FDB" w:rsidRDefault="00131FDB" w:rsidP="00627952"/>
    <w:p w14:paraId="10C49125" w14:textId="77777777" w:rsidR="00131FDB" w:rsidRDefault="00131FDB" w:rsidP="00627952"/>
    <w:p w14:paraId="21B1A227" w14:textId="77777777" w:rsidR="00131FDB" w:rsidRDefault="00131FDB" w:rsidP="00627952"/>
    <w:p w14:paraId="2B8A3A9A" w14:textId="77777777" w:rsidR="00131FDB" w:rsidRPr="00513A58" w:rsidRDefault="00131FDB" w:rsidP="00627952">
      <w:pPr>
        <w:rPr>
          <w:lang w:val="es-ES"/>
        </w:rPr>
      </w:pPr>
    </w:p>
    <w:p w14:paraId="4D3B8526" w14:textId="76A09BF4" w:rsidR="00131FDB" w:rsidRDefault="00513A58" w:rsidP="00513A5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13A58">
        <w:rPr>
          <w:rFonts w:ascii="Arial" w:hAnsi="Arial" w:cs="Arial"/>
          <w:sz w:val="24"/>
          <w:szCs w:val="24"/>
          <w:lang w:val="es-ES"/>
        </w:rPr>
        <w:t>La gráfica muestra la inversión inicial de $40,000 MXN y cómo los beneficios acumulados superan los costos en aproximadamente 9 meses. Los ingresos incrementales generados por las reservas optimizadas y la atracción de nuevos clientes a través de la digitalización permiten recuperar rápidamente la inversión. A partir de ese momento, el restaurante comenzará a generar ganancias netas, reflejando la rentabilidad del proyecto.</w:t>
      </w:r>
    </w:p>
    <w:p w14:paraId="6047DAA6" w14:textId="77777777" w:rsidR="00513A58" w:rsidRDefault="00513A58" w:rsidP="00513A58">
      <w:pPr>
        <w:jc w:val="both"/>
        <w:rPr>
          <w:rFonts w:ascii="Arial" w:hAnsi="Arial" w:cs="Arial"/>
          <w:sz w:val="24"/>
          <w:szCs w:val="24"/>
          <w:lang w:val="es-ES"/>
        </w:rPr>
      </w:pPr>
    </w:p>
    <w:p w14:paraId="1944DC42" w14:textId="77777777" w:rsidR="00513A58" w:rsidRPr="00513A58" w:rsidRDefault="00513A58" w:rsidP="00513A5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13A58">
        <w:rPr>
          <w:rFonts w:ascii="Arial" w:hAnsi="Arial" w:cs="Arial"/>
          <w:b/>
          <w:bCs/>
          <w:sz w:val="24"/>
          <w:szCs w:val="24"/>
          <w:lang w:val="es-ES"/>
        </w:rPr>
        <w:t>5.3.2 Rol</w:t>
      </w:r>
    </w:p>
    <w:p w14:paraId="01C281CF" w14:textId="77777777" w:rsidR="00513A58" w:rsidRPr="00513A58" w:rsidRDefault="00513A58" w:rsidP="00513A58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A58">
        <w:rPr>
          <w:rFonts w:ascii="Arial" w:hAnsi="Arial" w:cs="Arial"/>
          <w:b/>
          <w:bCs/>
          <w:sz w:val="24"/>
          <w:szCs w:val="24"/>
          <w:lang w:val="es-ES"/>
        </w:rPr>
        <w:t>Desarrollador</w:t>
      </w:r>
      <w:r w:rsidRPr="00513A58">
        <w:rPr>
          <w:rFonts w:ascii="Arial" w:hAnsi="Arial" w:cs="Arial"/>
          <w:sz w:val="24"/>
          <w:szCs w:val="24"/>
          <w:lang w:val="es-ES"/>
        </w:rPr>
        <w:t>: Implementar la aplicación y garantizar la funcionalidad.</w:t>
      </w:r>
    </w:p>
    <w:p w14:paraId="1DFA8DA9" w14:textId="77777777" w:rsidR="00513A58" w:rsidRPr="00513A58" w:rsidRDefault="00513A58" w:rsidP="00513A58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A58">
        <w:rPr>
          <w:rFonts w:ascii="Arial" w:hAnsi="Arial" w:cs="Arial"/>
          <w:b/>
          <w:bCs/>
          <w:sz w:val="24"/>
          <w:szCs w:val="24"/>
          <w:lang w:val="es-ES"/>
        </w:rPr>
        <w:t>Diseñador UX/UI</w:t>
      </w:r>
      <w:r w:rsidRPr="00513A58">
        <w:rPr>
          <w:rFonts w:ascii="Arial" w:hAnsi="Arial" w:cs="Arial"/>
          <w:sz w:val="24"/>
          <w:szCs w:val="24"/>
          <w:lang w:val="es-ES"/>
        </w:rPr>
        <w:t>: Crear una interfaz atractiva y fácil de usar.</w:t>
      </w:r>
    </w:p>
    <w:p w14:paraId="30194D5C" w14:textId="77777777" w:rsidR="00513A58" w:rsidRPr="00513A58" w:rsidRDefault="00513A58" w:rsidP="00513A58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ES"/>
        </w:rPr>
      </w:pPr>
      <w:r w:rsidRPr="00513A58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Gerente de Proyecto</w:t>
      </w:r>
      <w:r w:rsidRPr="00513A58">
        <w:rPr>
          <w:rFonts w:ascii="Arial" w:hAnsi="Arial" w:cs="Arial"/>
          <w:sz w:val="24"/>
          <w:szCs w:val="24"/>
          <w:lang w:val="es-ES"/>
        </w:rPr>
        <w:t>: Coordinar el equipo, gestionar los riesgos y asegurar el cumplimiento del cronograma.</w:t>
      </w:r>
    </w:p>
    <w:p w14:paraId="0444D707" w14:textId="7811D302" w:rsidR="00131FDB" w:rsidRPr="00513A58" w:rsidRDefault="00513A58" w:rsidP="00627952">
      <w:pPr>
        <w:numPr>
          <w:ilvl w:val="0"/>
          <w:numId w:val="29"/>
        </w:numPr>
        <w:jc w:val="both"/>
        <w:rPr>
          <w:rFonts w:ascii="Arial" w:hAnsi="Arial" w:cs="Arial"/>
          <w:sz w:val="24"/>
          <w:szCs w:val="24"/>
          <w:lang w:val="es-ES"/>
        </w:rPr>
      </w:pPr>
      <w:proofErr w:type="spellStart"/>
      <w:r w:rsidRPr="00513A58">
        <w:rPr>
          <w:rFonts w:ascii="Arial" w:hAnsi="Arial" w:cs="Arial"/>
          <w:b/>
          <w:bCs/>
          <w:sz w:val="24"/>
          <w:szCs w:val="24"/>
          <w:lang w:val="es-ES"/>
        </w:rPr>
        <w:t>Tester</w:t>
      </w:r>
      <w:proofErr w:type="spellEnd"/>
      <w:r w:rsidRPr="00513A58">
        <w:rPr>
          <w:rFonts w:ascii="Arial" w:hAnsi="Arial" w:cs="Arial"/>
          <w:b/>
          <w:bCs/>
          <w:sz w:val="24"/>
          <w:szCs w:val="24"/>
          <w:lang w:val="es-ES"/>
        </w:rPr>
        <w:t xml:space="preserve"> QA:</w:t>
      </w:r>
      <w:r w:rsidRPr="00513A58">
        <w:rPr>
          <w:rFonts w:ascii="Arial" w:hAnsi="Arial" w:cs="Arial"/>
          <w:sz w:val="24"/>
          <w:szCs w:val="24"/>
          <w:lang w:val="es-ES"/>
        </w:rPr>
        <w:t xml:space="preserve"> Realizar pruebas funcionales y de rendimiento para asegurar la calidad del producto final.</w:t>
      </w:r>
    </w:p>
    <w:p w14:paraId="69148A3C" w14:textId="77777777" w:rsidR="00627952" w:rsidRPr="00131FDB" w:rsidRDefault="00627952" w:rsidP="00627952"/>
    <w:p w14:paraId="65DDCCFC" w14:textId="77777777" w:rsidR="00DD02B3" w:rsidRPr="00131FDB" w:rsidRDefault="00DD02B3">
      <w:pPr>
        <w:pStyle w:val="Ttulo1"/>
      </w:pPr>
      <w:bookmarkStart w:id="22" w:name="_Toc492784361"/>
      <w:r w:rsidRPr="00131FDB">
        <w:t>Restricciones</w:t>
      </w:r>
      <w:bookmarkEnd w:id="22"/>
    </w:p>
    <w:p w14:paraId="47454A0A" w14:textId="4A5E5A99" w:rsidR="00627952" w:rsidRPr="00131FDB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Presupuesto: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El costo total del proyecto no debe exceder los $</w:t>
      </w:r>
      <w:r w:rsidR="00131FDB">
        <w:rPr>
          <w:rFonts w:ascii="Arial" w:hAnsi="Arial" w:cs="Arial"/>
          <w:sz w:val="24"/>
          <w:szCs w:val="24"/>
          <w:lang w:eastAsia="es-ES"/>
        </w:rPr>
        <w:t>4</w:t>
      </w:r>
      <w:r w:rsidRPr="00131FDB">
        <w:rPr>
          <w:rFonts w:ascii="Arial" w:hAnsi="Arial" w:cs="Arial"/>
          <w:sz w:val="24"/>
          <w:szCs w:val="24"/>
          <w:lang w:eastAsia="es-ES"/>
        </w:rPr>
        <w:t>0,000 MXN.</w:t>
      </w:r>
    </w:p>
    <w:p w14:paraId="2650998B" w14:textId="77777777" w:rsidR="00627952" w:rsidRPr="00131FDB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Tiempo: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La página web debe estar operativa dentro de un plazo de 3 meses.</w:t>
      </w:r>
    </w:p>
    <w:p w14:paraId="18E03386" w14:textId="77777777" w:rsidR="00627952" w:rsidRPr="00131FDB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Compatibilidad: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El sistema debe ser funcional en dispositivos móviles, </w:t>
      </w:r>
      <w:proofErr w:type="spellStart"/>
      <w:r w:rsidRPr="00131FDB">
        <w:rPr>
          <w:rFonts w:ascii="Arial" w:hAnsi="Arial" w:cs="Arial"/>
          <w:sz w:val="24"/>
          <w:szCs w:val="24"/>
          <w:lang w:eastAsia="es-ES"/>
        </w:rPr>
        <w:t>tablets</w:t>
      </w:r>
      <w:proofErr w:type="spellEnd"/>
      <w:r w:rsidRPr="00131FDB">
        <w:rPr>
          <w:rFonts w:ascii="Arial" w:hAnsi="Arial" w:cs="Arial"/>
          <w:sz w:val="24"/>
          <w:szCs w:val="24"/>
          <w:lang w:eastAsia="es-ES"/>
        </w:rPr>
        <w:t xml:space="preserve"> y computadoras.</w:t>
      </w:r>
    </w:p>
    <w:p w14:paraId="090DBB43" w14:textId="1FC66367" w:rsidR="00DD02B3" w:rsidRPr="00627952" w:rsidRDefault="00627952" w:rsidP="00627952">
      <w:pPr>
        <w:widowControl/>
        <w:numPr>
          <w:ilvl w:val="0"/>
          <w:numId w:val="27"/>
        </w:numPr>
        <w:spacing w:line="240" w:lineRule="auto"/>
        <w:rPr>
          <w:rFonts w:ascii="Arial" w:hAnsi="Arial" w:cs="Arial"/>
          <w:sz w:val="24"/>
          <w:szCs w:val="24"/>
          <w:lang w:val="es-ES" w:eastAsia="es-ES"/>
        </w:rPr>
      </w:pPr>
      <w:r w:rsidRPr="00131FDB">
        <w:rPr>
          <w:rFonts w:ascii="Arial" w:hAnsi="Arial" w:cs="Arial"/>
          <w:b/>
          <w:bCs/>
          <w:sz w:val="24"/>
          <w:szCs w:val="24"/>
          <w:lang w:eastAsia="es-ES"/>
        </w:rPr>
        <w:t>Seguridad:</w:t>
      </w:r>
      <w:r w:rsidRPr="00131FDB">
        <w:rPr>
          <w:rFonts w:ascii="Arial" w:hAnsi="Arial" w:cs="Arial"/>
          <w:sz w:val="24"/>
          <w:szCs w:val="24"/>
          <w:lang w:eastAsia="es-ES"/>
        </w:rPr>
        <w:t xml:space="preserve"> Garantizar la protección de los datos personales de los clientes.</w:t>
      </w:r>
    </w:p>
    <w:sectPr w:rsidR="00DD02B3" w:rsidRPr="00627952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B91157" w14:textId="77777777" w:rsidR="00E213A6" w:rsidRPr="00131FDB" w:rsidRDefault="00E213A6">
      <w:pPr>
        <w:spacing w:line="240" w:lineRule="auto"/>
      </w:pPr>
      <w:r w:rsidRPr="00131FDB">
        <w:separator/>
      </w:r>
    </w:p>
  </w:endnote>
  <w:endnote w:type="continuationSeparator" w:id="0">
    <w:p w14:paraId="34DFFE7A" w14:textId="77777777" w:rsidR="00E213A6" w:rsidRPr="00131FDB" w:rsidRDefault="00E213A6">
      <w:pPr>
        <w:spacing w:line="240" w:lineRule="auto"/>
      </w:pPr>
      <w:r w:rsidRPr="00131FDB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CD492A" w14:textId="77777777" w:rsidR="00DD02B3" w:rsidRPr="00131FDB" w:rsidRDefault="00DD02B3">
    <w:pPr>
      <w:pStyle w:val="Piedepgina"/>
      <w:framePr w:wrap="around" w:vAnchor="text" w:hAnchor="margin" w:xAlign="right" w:y="1"/>
      <w:rPr>
        <w:rStyle w:val="Nmerodepgina"/>
      </w:rPr>
    </w:pPr>
    <w:r w:rsidRPr="00131FDB">
      <w:rPr>
        <w:rStyle w:val="Nmerodepgina"/>
      </w:rPr>
      <w:fldChar w:fldCharType="begin"/>
    </w:r>
    <w:r w:rsidRPr="00131FDB">
      <w:rPr>
        <w:rStyle w:val="Nmerodepgina"/>
      </w:rPr>
      <w:instrText xml:space="preserve">PAGE  </w:instrText>
    </w:r>
    <w:r w:rsidRPr="00131FDB">
      <w:rPr>
        <w:rStyle w:val="Nmerodepgina"/>
      </w:rPr>
      <w:fldChar w:fldCharType="end"/>
    </w:r>
  </w:p>
  <w:p w14:paraId="247CC200" w14:textId="77777777" w:rsidR="00DD02B3" w:rsidRPr="00131FDB" w:rsidRDefault="00DD02B3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D02B3" w:rsidRPr="00131FDB" w14:paraId="7D3BE17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78AD977" w14:textId="77777777" w:rsidR="00DD02B3" w:rsidRPr="00131FDB" w:rsidRDefault="00DD02B3">
          <w:pPr>
            <w:ind w:right="360"/>
          </w:pPr>
          <w:r w:rsidRPr="00131FDB"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4C57349" w14:textId="787BD21A" w:rsidR="00DD02B3" w:rsidRPr="00131FDB" w:rsidRDefault="00DD02B3">
          <w:pPr>
            <w:jc w:val="center"/>
          </w:pPr>
          <w:r w:rsidRPr="00131FDB">
            <w:sym w:font="Symbol" w:char="F0D3"/>
          </w:r>
          <w:r w:rsidR="00627952" w:rsidRPr="00131FDB">
            <w:t xml:space="preserve">Delicious </w:t>
          </w:r>
          <w:proofErr w:type="spellStart"/>
          <w:r w:rsidR="00627952" w:rsidRPr="00131FDB">
            <w:t>food</w:t>
          </w:r>
          <w:proofErr w:type="spellEnd"/>
          <w:r w:rsidRPr="00131FDB">
            <w:t xml:space="preserve">, </w:t>
          </w:r>
          <w:r w:rsidRPr="00131FDB">
            <w:fldChar w:fldCharType="begin"/>
          </w:r>
          <w:r w:rsidRPr="00131FDB">
            <w:instrText xml:space="preserve"> DATE \@ "yyyy" </w:instrText>
          </w:r>
          <w:r w:rsidRPr="00131FDB">
            <w:fldChar w:fldCharType="separate"/>
          </w:r>
          <w:r w:rsidR="00EB6031">
            <w:rPr>
              <w:noProof/>
            </w:rPr>
            <w:t>2025</w:t>
          </w:r>
          <w:r w:rsidRPr="00131FDB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5E4952F" w14:textId="77777777" w:rsidR="00DD02B3" w:rsidRPr="00131FDB" w:rsidRDefault="00DD02B3">
          <w:pPr>
            <w:jc w:val="right"/>
          </w:pPr>
          <w:r w:rsidRPr="00131FDB">
            <w:t xml:space="preserve">Página </w:t>
          </w:r>
          <w:r w:rsidRPr="00131FDB">
            <w:rPr>
              <w:rStyle w:val="Nmerodepgina"/>
            </w:rPr>
            <w:fldChar w:fldCharType="begin"/>
          </w:r>
          <w:r w:rsidRPr="00131FDB">
            <w:rPr>
              <w:rStyle w:val="Nmerodepgina"/>
            </w:rPr>
            <w:instrText xml:space="preserve"> PAGE </w:instrText>
          </w:r>
          <w:r w:rsidRPr="00131FDB">
            <w:rPr>
              <w:rStyle w:val="Nmerodepgina"/>
            </w:rPr>
            <w:fldChar w:fldCharType="separate"/>
          </w:r>
          <w:r w:rsidR="00FF6ACF" w:rsidRPr="00131FDB">
            <w:rPr>
              <w:rStyle w:val="Nmerodepgina"/>
            </w:rPr>
            <w:t>2</w:t>
          </w:r>
          <w:r w:rsidRPr="00131FDB">
            <w:rPr>
              <w:rStyle w:val="Nmerodepgina"/>
            </w:rPr>
            <w:fldChar w:fldCharType="end"/>
          </w:r>
          <w:r w:rsidRPr="00131FDB">
            <w:rPr>
              <w:rStyle w:val="Nmerodepgina"/>
            </w:rPr>
            <w:t xml:space="preserve"> de </w:t>
          </w:r>
          <w:r w:rsidRPr="00131FDB">
            <w:rPr>
              <w:rStyle w:val="Nmerodepgina"/>
            </w:rPr>
            <w:fldChar w:fldCharType="begin"/>
          </w:r>
          <w:r w:rsidRPr="00131FDB">
            <w:rPr>
              <w:rStyle w:val="Nmerodepgina"/>
            </w:rPr>
            <w:instrText xml:space="preserve"> NUMPAGES  \* MERGEFORMAT </w:instrText>
          </w:r>
          <w:r w:rsidRPr="00131FDB">
            <w:rPr>
              <w:rStyle w:val="Nmerodepgina"/>
            </w:rPr>
            <w:fldChar w:fldCharType="separate"/>
          </w:r>
          <w:r w:rsidR="00FF6ACF" w:rsidRPr="00131FDB">
            <w:rPr>
              <w:rStyle w:val="Nmerodepgina"/>
            </w:rPr>
            <w:t>5</w:t>
          </w:r>
          <w:r w:rsidRPr="00131FDB">
            <w:rPr>
              <w:rStyle w:val="Nmerodepgina"/>
            </w:rPr>
            <w:fldChar w:fldCharType="end"/>
          </w:r>
        </w:p>
      </w:tc>
    </w:tr>
  </w:tbl>
  <w:p w14:paraId="7D46B287" w14:textId="77777777" w:rsidR="00DD02B3" w:rsidRPr="00131FDB" w:rsidRDefault="00DD02B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74ABFF" w14:textId="77777777" w:rsidR="00DD02B3" w:rsidRPr="00131FDB" w:rsidRDefault="00DD02B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10C30A" w14:textId="77777777" w:rsidR="00E213A6" w:rsidRPr="00131FDB" w:rsidRDefault="00E213A6">
      <w:pPr>
        <w:spacing w:line="240" w:lineRule="auto"/>
      </w:pPr>
      <w:r w:rsidRPr="00131FDB">
        <w:separator/>
      </w:r>
    </w:p>
  </w:footnote>
  <w:footnote w:type="continuationSeparator" w:id="0">
    <w:p w14:paraId="2870626D" w14:textId="77777777" w:rsidR="00E213A6" w:rsidRPr="00131FDB" w:rsidRDefault="00E213A6">
      <w:pPr>
        <w:spacing w:line="240" w:lineRule="auto"/>
      </w:pPr>
      <w:r w:rsidRPr="00131FDB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8A8067" w14:textId="77777777" w:rsidR="00DD02B3" w:rsidRPr="00131FDB" w:rsidRDefault="00DD02B3">
    <w:pPr>
      <w:rPr>
        <w:sz w:val="24"/>
      </w:rPr>
    </w:pPr>
  </w:p>
  <w:p w14:paraId="216CA392" w14:textId="77777777" w:rsidR="00DD02B3" w:rsidRPr="00131FDB" w:rsidRDefault="00DD02B3">
    <w:pPr>
      <w:pBdr>
        <w:top w:val="single" w:sz="6" w:space="1" w:color="auto"/>
      </w:pBdr>
      <w:rPr>
        <w:sz w:val="24"/>
      </w:rPr>
    </w:pPr>
  </w:p>
  <w:p w14:paraId="4E84883F" w14:textId="4D6BB366" w:rsidR="00627952" w:rsidRPr="00131FDB" w:rsidRDefault="00627952" w:rsidP="00627952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 w:rsidRPr="00131FDB">
      <w:rPr>
        <w:rFonts w:ascii="Arial" w:hAnsi="Arial"/>
        <w:b/>
        <w:sz w:val="36"/>
      </w:rPr>
      <w:t xml:space="preserve">Proyect </w:t>
    </w:r>
    <w:proofErr w:type="spellStart"/>
    <w:r w:rsidRPr="00131FDB">
      <w:rPr>
        <w:rFonts w:ascii="Arial" w:hAnsi="Arial"/>
        <w:b/>
        <w:sz w:val="36"/>
      </w:rPr>
      <w:t>Innovation</w:t>
    </w:r>
    <w:proofErr w:type="spellEnd"/>
  </w:p>
  <w:p w14:paraId="2AB83CB1" w14:textId="77777777" w:rsidR="00DD02B3" w:rsidRPr="00131FDB" w:rsidRDefault="00DD02B3">
    <w:pPr>
      <w:pBdr>
        <w:bottom w:val="single" w:sz="6" w:space="1" w:color="auto"/>
      </w:pBdr>
      <w:jc w:val="right"/>
      <w:rPr>
        <w:sz w:val="24"/>
      </w:rPr>
    </w:pPr>
  </w:p>
  <w:p w14:paraId="78FD23E5" w14:textId="77777777" w:rsidR="00DD02B3" w:rsidRPr="00131FDB" w:rsidRDefault="00DD02B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D02B3" w:rsidRPr="00131FDB" w14:paraId="03303B3A" w14:textId="77777777">
      <w:tc>
        <w:tcPr>
          <w:tcW w:w="6379" w:type="dxa"/>
        </w:tcPr>
        <w:p w14:paraId="54B5425D" w14:textId="5E6E67B2" w:rsidR="00DD02B3" w:rsidRPr="00131FDB" w:rsidRDefault="00627952">
          <w:r w:rsidRPr="00131FDB">
            <w:t xml:space="preserve">Delicious </w:t>
          </w:r>
          <w:proofErr w:type="spellStart"/>
          <w:r w:rsidRPr="00131FDB">
            <w:t>food</w:t>
          </w:r>
          <w:proofErr w:type="spellEnd"/>
        </w:p>
      </w:tc>
      <w:tc>
        <w:tcPr>
          <w:tcW w:w="3179" w:type="dxa"/>
        </w:tcPr>
        <w:p w14:paraId="48BFDA8D" w14:textId="56253304" w:rsidR="00DD02B3" w:rsidRPr="00131FDB" w:rsidRDefault="00DD02B3">
          <w:pPr>
            <w:tabs>
              <w:tab w:val="left" w:pos="1135"/>
            </w:tabs>
            <w:spacing w:before="40"/>
            <w:ind w:right="68"/>
          </w:pPr>
          <w:r w:rsidRPr="00131FDB">
            <w:t xml:space="preserve">  Versión: 1.0</w:t>
          </w:r>
        </w:p>
      </w:tc>
    </w:tr>
    <w:tr w:rsidR="00DD02B3" w:rsidRPr="00131FDB" w14:paraId="5CD9EA50" w14:textId="77777777">
      <w:tc>
        <w:tcPr>
          <w:tcW w:w="6379" w:type="dxa"/>
        </w:tcPr>
        <w:p w14:paraId="6C5CD80A" w14:textId="74BC0510" w:rsidR="00DD02B3" w:rsidRPr="00131FDB" w:rsidRDefault="00627952">
          <w:r w:rsidRPr="00131FDB">
            <w:t>Business Case</w:t>
          </w:r>
        </w:p>
      </w:tc>
      <w:tc>
        <w:tcPr>
          <w:tcW w:w="3179" w:type="dxa"/>
        </w:tcPr>
        <w:p w14:paraId="40D8EBC6" w14:textId="5A47EE94" w:rsidR="00DD02B3" w:rsidRPr="00131FDB" w:rsidRDefault="00DD02B3">
          <w:r w:rsidRPr="00131FDB">
            <w:t xml:space="preserve">  </w:t>
          </w:r>
          <w:r w:rsidR="00627952" w:rsidRPr="00131FDB">
            <w:t>Fecha: 22/01/2025</w:t>
          </w:r>
        </w:p>
      </w:tc>
    </w:tr>
    <w:tr w:rsidR="00DD02B3" w:rsidRPr="00131FDB" w14:paraId="03243876" w14:textId="77777777">
      <w:tc>
        <w:tcPr>
          <w:tcW w:w="9558" w:type="dxa"/>
          <w:gridSpan w:val="2"/>
        </w:tcPr>
        <w:p w14:paraId="2EFEE1AB" w14:textId="77777777" w:rsidR="00DD02B3" w:rsidRPr="00131FDB" w:rsidRDefault="00DD02B3">
          <w:r w:rsidRPr="00131FDB">
            <w:t>&lt;identificador del documento&gt;</w:t>
          </w:r>
        </w:p>
      </w:tc>
    </w:tr>
  </w:tbl>
  <w:p w14:paraId="1F96CA74" w14:textId="77777777" w:rsidR="00DD02B3" w:rsidRPr="00131FDB" w:rsidRDefault="00DD02B3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5E6B3" w14:textId="77777777" w:rsidR="00DD02B3" w:rsidRPr="00131FDB" w:rsidRDefault="00DD02B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C8289C"/>
    <w:multiLevelType w:val="multilevel"/>
    <w:tmpl w:val="430A6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0E80E17"/>
    <w:multiLevelType w:val="multilevel"/>
    <w:tmpl w:val="8EA8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48926E8"/>
    <w:multiLevelType w:val="multilevel"/>
    <w:tmpl w:val="A08CC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B223D8E"/>
    <w:multiLevelType w:val="multilevel"/>
    <w:tmpl w:val="77DE06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47FA773D"/>
    <w:multiLevelType w:val="multilevel"/>
    <w:tmpl w:val="81287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E66A48"/>
    <w:multiLevelType w:val="multilevel"/>
    <w:tmpl w:val="25D6D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8DE0EB6"/>
    <w:multiLevelType w:val="hybridMultilevel"/>
    <w:tmpl w:val="0132375C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6CE01899"/>
    <w:multiLevelType w:val="multilevel"/>
    <w:tmpl w:val="C1D82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666737">
    <w:abstractNumId w:val="0"/>
  </w:num>
  <w:num w:numId="2" w16cid:durableId="14469964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 w16cid:durableId="1044476947">
    <w:abstractNumId w:val="11"/>
  </w:num>
  <w:num w:numId="4" w16cid:durableId="1383676123">
    <w:abstractNumId w:val="27"/>
  </w:num>
  <w:num w:numId="5" w16cid:durableId="2026133716">
    <w:abstractNumId w:val="20"/>
  </w:num>
  <w:num w:numId="6" w16cid:durableId="342367918">
    <w:abstractNumId w:val="18"/>
  </w:num>
  <w:num w:numId="7" w16cid:durableId="681247521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 w16cid:durableId="1203055504">
    <w:abstractNumId w:val="2"/>
  </w:num>
  <w:num w:numId="9" w16cid:durableId="1701322256">
    <w:abstractNumId w:val="26"/>
  </w:num>
  <w:num w:numId="10" w16cid:durableId="1971352594">
    <w:abstractNumId w:val="3"/>
  </w:num>
  <w:num w:numId="11" w16cid:durableId="604729699">
    <w:abstractNumId w:val="13"/>
  </w:num>
  <w:num w:numId="12" w16cid:durableId="1178158182">
    <w:abstractNumId w:val="10"/>
  </w:num>
  <w:num w:numId="13" w16cid:durableId="1065032855">
    <w:abstractNumId w:val="25"/>
  </w:num>
  <w:num w:numId="14" w16cid:durableId="2098405316">
    <w:abstractNumId w:val="9"/>
  </w:num>
  <w:num w:numId="15" w16cid:durableId="1229262847">
    <w:abstractNumId w:val="5"/>
  </w:num>
  <w:num w:numId="16" w16cid:durableId="1687711086">
    <w:abstractNumId w:val="24"/>
  </w:num>
  <w:num w:numId="17" w16cid:durableId="1739474795">
    <w:abstractNumId w:val="17"/>
  </w:num>
  <w:num w:numId="18" w16cid:durableId="599795251">
    <w:abstractNumId w:val="7"/>
  </w:num>
  <w:num w:numId="19" w16cid:durableId="697196055">
    <w:abstractNumId w:val="15"/>
  </w:num>
  <w:num w:numId="20" w16cid:durableId="1441101090">
    <w:abstractNumId w:val="8"/>
  </w:num>
  <w:num w:numId="21" w16cid:durableId="1928346848">
    <w:abstractNumId w:val="23"/>
  </w:num>
  <w:num w:numId="22" w16cid:durableId="1411973904">
    <w:abstractNumId w:val="14"/>
  </w:num>
  <w:num w:numId="23" w16cid:durableId="1329140162">
    <w:abstractNumId w:val="4"/>
  </w:num>
  <w:num w:numId="24" w16cid:durableId="882601455">
    <w:abstractNumId w:val="12"/>
  </w:num>
  <w:num w:numId="25" w16cid:durableId="773524247">
    <w:abstractNumId w:val="16"/>
  </w:num>
  <w:num w:numId="26" w16cid:durableId="813060120">
    <w:abstractNumId w:val="19"/>
  </w:num>
  <w:num w:numId="27" w16cid:durableId="346174662">
    <w:abstractNumId w:val="21"/>
  </w:num>
  <w:num w:numId="28" w16cid:durableId="422727059">
    <w:abstractNumId w:val="22"/>
  </w:num>
  <w:num w:numId="29" w16cid:durableId="11426205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178"/>
    <w:rsid w:val="000A0178"/>
    <w:rsid w:val="00131FDB"/>
    <w:rsid w:val="001734E4"/>
    <w:rsid w:val="00446A3F"/>
    <w:rsid w:val="00513A58"/>
    <w:rsid w:val="0061716C"/>
    <w:rsid w:val="00627952"/>
    <w:rsid w:val="00DD02B3"/>
    <w:rsid w:val="00E213A6"/>
    <w:rsid w:val="00EB6031"/>
    <w:rsid w:val="00EE61CD"/>
    <w:rsid w:val="00FF6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6389C0"/>
  <w15:chartTrackingRefBased/>
  <w15:docId w15:val="{D20983B6-E7DD-4B38-9B73-9E881618A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s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character" w:styleId="Hipervnculovisitado">
    <w:name w:val="FollowedHyperlink"/>
    <w:basedOn w:val="Fuentedeprrafopredeter"/>
    <w:rPr>
      <w:color w:val="800080"/>
      <w:u w:val="single"/>
    </w:rPr>
  </w:style>
  <w:style w:type="paragraph" w:styleId="NormalWeb">
    <w:name w:val="Normal (Web)"/>
    <w:basedOn w:val="Normal"/>
    <w:uiPriority w:val="99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627952"/>
    <w:rPr>
      <w:color w:val="666666"/>
    </w:rPr>
  </w:style>
  <w:style w:type="character" w:styleId="Textoennegrita">
    <w:name w:val="Strong"/>
    <w:uiPriority w:val="22"/>
    <w:qFormat/>
    <w:rsid w:val="00627952"/>
    <w:rPr>
      <w:b/>
      <w:bCs/>
    </w:rPr>
  </w:style>
  <w:style w:type="paragraph" w:styleId="Prrafodelista">
    <w:name w:val="List Paragraph"/>
    <w:basedOn w:val="Normal"/>
    <w:uiPriority w:val="34"/>
    <w:qFormat/>
    <w:rsid w:val="00EB60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5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7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4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01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5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0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4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2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ruze\Downloads\rup_busc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806FB-677E-494F-83CC-0163E57C2C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rup_buscs</Template>
  <TotalTime>125</TotalTime>
  <Pages>8</Pages>
  <Words>1270</Words>
  <Characters>6988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Caso de negocio</vt:lpstr>
      <vt:lpstr>Business Case</vt:lpstr>
    </vt:vector>
  </TitlesOfParts>
  <Company>&lt;Company Name&gt;</Company>
  <LinksUpToDate>false</LinksUpToDate>
  <CharactersWithSpaces>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negocio</dc:title>
  <dc:subject>&lt;Nombre del proyecto&gt;</dc:subject>
  <dc:creator>Evelin Torres Cruz</dc:creator>
  <cp:keywords/>
  <dc:description/>
  <cp:lastModifiedBy>Evelin Torres Cruz</cp:lastModifiedBy>
  <cp:revision>4</cp:revision>
  <cp:lastPrinted>1900-01-01T06:00:00Z</cp:lastPrinted>
  <dcterms:created xsi:type="dcterms:W3CDTF">2025-01-23T01:03:00Z</dcterms:created>
  <dcterms:modified xsi:type="dcterms:W3CDTF">2025-03-01T22:20:00Z</dcterms:modified>
</cp:coreProperties>
</file>